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6108"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8265F7A"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2990A1"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C9E4B01" w14:textId="77777777" w:rsidR="003218FF" w:rsidRPr="00B10E7E" w:rsidRDefault="003218FF" w:rsidP="003218FF">
      <w:pPr>
        <w:suppressAutoHyphens/>
        <w:autoSpaceDE w:val="0"/>
        <w:autoSpaceDN w:val="0"/>
        <w:adjustRightInd w:val="0"/>
        <w:ind w:firstLine="720"/>
        <w:jc w:val="center"/>
        <w:rPr>
          <w:lang w:val="en"/>
        </w:rPr>
      </w:pPr>
    </w:p>
    <w:p w14:paraId="4FB02906"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42AC60D" wp14:editId="27FCCE7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422A5D8" w14:textId="77777777" w:rsidR="003218FF" w:rsidRPr="00B10E7E" w:rsidRDefault="003218FF" w:rsidP="003218FF">
      <w:pPr>
        <w:suppressAutoHyphens/>
        <w:autoSpaceDE w:val="0"/>
        <w:autoSpaceDN w:val="0"/>
        <w:adjustRightInd w:val="0"/>
        <w:ind w:firstLine="720"/>
        <w:rPr>
          <w:b/>
          <w:bCs/>
          <w:sz w:val="28"/>
          <w:szCs w:val="28"/>
          <w:lang w:val="en"/>
        </w:rPr>
      </w:pPr>
    </w:p>
    <w:p w14:paraId="30412111"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 CUỐI KÌ</w:t>
      </w:r>
      <w:r w:rsidR="00DB7595">
        <w:rPr>
          <w:b/>
          <w:bCs/>
          <w:sz w:val="32"/>
          <w:szCs w:val="32"/>
          <w:lang w:val="en"/>
        </w:rPr>
        <w:t xml:space="preserve"> M</w:t>
      </w:r>
      <w:r w:rsidR="0059006C">
        <w:rPr>
          <w:b/>
          <w:bCs/>
          <w:sz w:val="32"/>
          <w:szCs w:val="32"/>
          <w:lang w:val="en"/>
        </w:rPr>
        <w:t>ÔN CÔNG NGHỆ PHẦN MỀM</w:t>
      </w:r>
      <w:r>
        <w:rPr>
          <w:b/>
          <w:bCs/>
          <w:sz w:val="32"/>
          <w:szCs w:val="32"/>
          <w:lang w:val="en"/>
        </w:rPr>
        <w:tab/>
      </w:r>
    </w:p>
    <w:p w14:paraId="4D9E5B99"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F2CCEED" w14:textId="77777777" w:rsidR="003218FF" w:rsidRPr="00B10E7E" w:rsidRDefault="003218FF" w:rsidP="003218FF">
      <w:pPr>
        <w:suppressAutoHyphens/>
        <w:autoSpaceDE w:val="0"/>
        <w:autoSpaceDN w:val="0"/>
        <w:adjustRightInd w:val="0"/>
        <w:spacing w:line="360" w:lineRule="auto"/>
        <w:rPr>
          <w:b/>
          <w:bCs/>
          <w:lang w:val="en"/>
        </w:rPr>
      </w:pPr>
    </w:p>
    <w:p w14:paraId="050B4BD8" w14:textId="77777777" w:rsidR="003218FF" w:rsidRPr="00B10E7E" w:rsidRDefault="0059006C" w:rsidP="003218FF">
      <w:pPr>
        <w:suppressAutoHyphens/>
        <w:autoSpaceDE w:val="0"/>
        <w:autoSpaceDN w:val="0"/>
        <w:adjustRightInd w:val="0"/>
        <w:spacing w:line="360" w:lineRule="auto"/>
        <w:jc w:val="center"/>
        <w:rPr>
          <w:b/>
          <w:bCs/>
          <w:sz w:val="48"/>
          <w:szCs w:val="48"/>
          <w:lang w:val="en"/>
        </w:rPr>
      </w:pPr>
      <w:r>
        <w:rPr>
          <w:b/>
          <w:bCs/>
          <w:sz w:val="48"/>
          <w:szCs w:val="48"/>
          <w:lang w:val="en"/>
        </w:rPr>
        <w:t>QUẢN LÝ NHÀ XE</w:t>
      </w:r>
    </w:p>
    <w:p w14:paraId="1D69469B"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AC6776E" w14:textId="77777777" w:rsidR="003218FF" w:rsidRPr="00B10E7E" w:rsidRDefault="003218FF" w:rsidP="003218FF">
      <w:pPr>
        <w:suppressAutoHyphens/>
        <w:autoSpaceDE w:val="0"/>
        <w:autoSpaceDN w:val="0"/>
        <w:adjustRightInd w:val="0"/>
        <w:spacing w:line="360" w:lineRule="auto"/>
        <w:jc w:val="center"/>
        <w:rPr>
          <w:b/>
          <w:bCs/>
          <w:lang w:val="en"/>
        </w:rPr>
      </w:pPr>
    </w:p>
    <w:p w14:paraId="5AE0AFF8" w14:textId="77777777" w:rsidR="003218FF" w:rsidRPr="00B10E7E" w:rsidRDefault="003218FF" w:rsidP="003218FF">
      <w:pPr>
        <w:suppressAutoHyphens/>
        <w:autoSpaceDE w:val="0"/>
        <w:autoSpaceDN w:val="0"/>
        <w:adjustRightInd w:val="0"/>
        <w:spacing w:line="360" w:lineRule="auto"/>
        <w:jc w:val="both"/>
        <w:rPr>
          <w:b/>
          <w:bCs/>
          <w:lang w:val="en"/>
        </w:rPr>
      </w:pPr>
    </w:p>
    <w:p w14:paraId="78CBA4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76F8938" w14:textId="77777777" w:rsidR="003218FF" w:rsidRPr="00B10E7E" w:rsidRDefault="003218FF" w:rsidP="003218FF">
      <w:pPr>
        <w:suppressAutoHyphens/>
        <w:autoSpaceDE w:val="0"/>
        <w:autoSpaceDN w:val="0"/>
        <w:adjustRightInd w:val="0"/>
        <w:spacing w:line="360" w:lineRule="auto"/>
        <w:jc w:val="both"/>
        <w:rPr>
          <w:b/>
          <w:bCs/>
          <w:lang w:val="en"/>
        </w:rPr>
      </w:pPr>
    </w:p>
    <w:p w14:paraId="4CEFF5FF" w14:textId="77777777" w:rsidR="003218FF" w:rsidRPr="00B10E7E" w:rsidRDefault="003218FF" w:rsidP="003218FF">
      <w:pPr>
        <w:suppressAutoHyphens/>
        <w:autoSpaceDE w:val="0"/>
        <w:autoSpaceDN w:val="0"/>
        <w:adjustRightInd w:val="0"/>
        <w:spacing w:line="360" w:lineRule="auto"/>
        <w:jc w:val="both"/>
        <w:rPr>
          <w:b/>
          <w:bCs/>
          <w:lang w:val="en"/>
        </w:rPr>
      </w:pPr>
    </w:p>
    <w:p w14:paraId="2CBD0A82" w14:textId="77777777" w:rsidR="003218FF" w:rsidRPr="00B10E7E" w:rsidRDefault="003218FF" w:rsidP="003218FF">
      <w:pPr>
        <w:suppressAutoHyphens/>
        <w:autoSpaceDE w:val="0"/>
        <w:autoSpaceDN w:val="0"/>
        <w:adjustRightInd w:val="0"/>
        <w:spacing w:line="360" w:lineRule="auto"/>
        <w:jc w:val="both"/>
        <w:rPr>
          <w:b/>
          <w:bCs/>
          <w:lang w:val="en"/>
        </w:rPr>
      </w:pPr>
    </w:p>
    <w:p w14:paraId="6B48F304" w14:textId="77777777" w:rsidR="003218FF" w:rsidRPr="0059006C"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59006C">
        <w:rPr>
          <w:b/>
          <w:sz w:val="28"/>
          <w:szCs w:val="28"/>
        </w:rPr>
        <w:t>TRẦN THANH PHƯỚC</w:t>
      </w:r>
    </w:p>
    <w:p w14:paraId="689FDFD4"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59006C">
        <w:rPr>
          <w:b/>
          <w:bCs/>
          <w:sz w:val="28"/>
          <w:szCs w:val="28"/>
          <w:lang w:val="vi-VN"/>
        </w:rPr>
        <w:t>NGUYỄN THANH HẢI</w:t>
      </w:r>
      <w:r w:rsidR="0059006C">
        <w:rPr>
          <w:b/>
          <w:bCs/>
          <w:sz w:val="28"/>
          <w:szCs w:val="28"/>
        </w:rPr>
        <w:t>– 51702098</w:t>
      </w:r>
    </w:p>
    <w:p w14:paraId="585AC020" w14:textId="77777777" w:rsidR="00291721" w:rsidRPr="00DD74FD" w:rsidRDefault="0059006C" w:rsidP="003218FF">
      <w:pPr>
        <w:suppressAutoHyphens/>
        <w:autoSpaceDE w:val="0"/>
        <w:autoSpaceDN w:val="0"/>
        <w:adjustRightInd w:val="0"/>
        <w:spacing w:line="360" w:lineRule="auto"/>
        <w:jc w:val="right"/>
        <w:rPr>
          <w:b/>
          <w:sz w:val="28"/>
          <w:szCs w:val="28"/>
        </w:rPr>
      </w:pPr>
      <w:r>
        <w:rPr>
          <w:b/>
          <w:sz w:val="28"/>
          <w:szCs w:val="28"/>
          <w:lang w:val="vi-VN"/>
        </w:rPr>
        <w:t>NGUYỄN QUỐC DUY</w:t>
      </w:r>
      <w:r>
        <w:rPr>
          <w:b/>
          <w:sz w:val="28"/>
          <w:szCs w:val="28"/>
        </w:rPr>
        <w:t xml:space="preserve"> – 51702086</w:t>
      </w:r>
    </w:p>
    <w:p w14:paraId="2C896BFC"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59006C">
        <w:rPr>
          <w:b/>
          <w:bCs/>
          <w:sz w:val="28"/>
          <w:szCs w:val="28"/>
          <w:lang w:val="vi-VN"/>
        </w:rPr>
        <w:t>:    17050202</w:t>
      </w:r>
    </w:p>
    <w:p w14:paraId="2F006CA7"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59006C">
        <w:rPr>
          <w:b/>
          <w:bCs/>
          <w:sz w:val="28"/>
          <w:szCs w:val="28"/>
          <w:lang w:val="vi-VN"/>
        </w:rPr>
        <w:t xml:space="preserve"> :    21</w:t>
      </w:r>
    </w:p>
    <w:p w14:paraId="3E550ECC" w14:textId="77777777" w:rsidR="003218FF" w:rsidRDefault="003218FF" w:rsidP="003218FF">
      <w:pPr>
        <w:suppressAutoHyphens/>
        <w:autoSpaceDE w:val="0"/>
        <w:autoSpaceDN w:val="0"/>
        <w:adjustRightInd w:val="0"/>
        <w:jc w:val="center"/>
        <w:rPr>
          <w:b/>
          <w:bCs/>
          <w:lang w:val="vi-VN"/>
        </w:rPr>
      </w:pPr>
    </w:p>
    <w:p w14:paraId="60257090" w14:textId="77777777" w:rsidR="002D4629" w:rsidRDefault="002D4629" w:rsidP="003218FF">
      <w:pPr>
        <w:suppressAutoHyphens/>
        <w:autoSpaceDE w:val="0"/>
        <w:autoSpaceDN w:val="0"/>
        <w:adjustRightInd w:val="0"/>
        <w:jc w:val="center"/>
        <w:rPr>
          <w:b/>
          <w:bCs/>
          <w:lang w:val="vi-VN"/>
        </w:rPr>
      </w:pPr>
    </w:p>
    <w:p w14:paraId="175C36F5" w14:textId="77777777" w:rsidR="002D4629" w:rsidRDefault="002D4629" w:rsidP="003218FF">
      <w:pPr>
        <w:suppressAutoHyphens/>
        <w:autoSpaceDE w:val="0"/>
        <w:autoSpaceDN w:val="0"/>
        <w:adjustRightInd w:val="0"/>
        <w:jc w:val="center"/>
        <w:rPr>
          <w:b/>
          <w:bCs/>
          <w:lang w:val="vi-VN"/>
        </w:rPr>
      </w:pPr>
    </w:p>
    <w:p w14:paraId="47B50508" w14:textId="77777777" w:rsidR="002D4629" w:rsidRDefault="002D4629" w:rsidP="003218FF">
      <w:pPr>
        <w:suppressAutoHyphens/>
        <w:autoSpaceDE w:val="0"/>
        <w:autoSpaceDN w:val="0"/>
        <w:adjustRightInd w:val="0"/>
        <w:jc w:val="center"/>
        <w:rPr>
          <w:b/>
          <w:bCs/>
          <w:lang w:val="vi-VN"/>
        </w:rPr>
      </w:pPr>
    </w:p>
    <w:p w14:paraId="068EEE4F" w14:textId="77777777" w:rsidR="00B118C8" w:rsidRPr="0059006C" w:rsidRDefault="003218FF" w:rsidP="00291721">
      <w:pPr>
        <w:suppressAutoHyphens/>
        <w:autoSpaceDE w:val="0"/>
        <w:autoSpaceDN w:val="0"/>
        <w:adjustRightInd w:val="0"/>
        <w:jc w:val="center"/>
        <w:rPr>
          <w:b/>
          <w:bCs/>
          <w:iCs/>
          <w:sz w:val="28"/>
          <w:szCs w:val="28"/>
        </w:rPr>
        <w:sectPr w:rsidR="00B118C8" w:rsidRPr="0059006C"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9006C">
        <w:rPr>
          <w:b/>
          <w:bCs/>
          <w:iCs/>
          <w:sz w:val="28"/>
          <w:szCs w:val="28"/>
        </w:rPr>
        <w:t>9</w:t>
      </w:r>
    </w:p>
    <w:p w14:paraId="3458FD7B"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50114AD"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5830525"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E691D2E" w14:textId="77777777" w:rsidR="003218FF" w:rsidRPr="00B10E7E" w:rsidRDefault="003218FF" w:rsidP="003218FF">
      <w:pPr>
        <w:suppressAutoHyphens/>
        <w:autoSpaceDE w:val="0"/>
        <w:autoSpaceDN w:val="0"/>
        <w:adjustRightInd w:val="0"/>
        <w:ind w:firstLine="720"/>
        <w:jc w:val="center"/>
        <w:rPr>
          <w:lang w:val="en"/>
        </w:rPr>
      </w:pPr>
    </w:p>
    <w:p w14:paraId="1191452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8A95A9" wp14:editId="679C3EB9">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D16C209" w14:textId="77777777" w:rsidR="003218FF" w:rsidRPr="00B10E7E" w:rsidRDefault="003218FF" w:rsidP="003218FF">
      <w:pPr>
        <w:suppressAutoHyphens/>
        <w:autoSpaceDE w:val="0"/>
        <w:autoSpaceDN w:val="0"/>
        <w:adjustRightInd w:val="0"/>
        <w:ind w:firstLine="720"/>
        <w:rPr>
          <w:b/>
          <w:bCs/>
          <w:sz w:val="28"/>
          <w:szCs w:val="28"/>
          <w:lang w:val="en"/>
        </w:rPr>
      </w:pPr>
    </w:p>
    <w:p w14:paraId="3D1E9715" w14:textId="77777777" w:rsidR="003218FF" w:rsidRPr="00B10E7E" w:rsidRDefault="003218FF" w:rsidP="003218FF">
      <w:pPr>
        <w:suppressAutoHyphens/>
        <w:autoSpaceDE w:val="0"/>
        <w:autoSpaceDN w:val="0"/>
        <w:adjustRightInd w:val="0"/>
        <w:ind w:firstLine="720"/>
        <w:rPr>
          <w:b/>
          <w:bCs/>
          <w:sz w:val="28"/>
          <w:szCs w:val="28"/>
          <w:lang w:val="en"/>
        </w:rPr>
      </w:pPr>
    </w:p>
    <w:p w14:paraId="5996C2DD" w14:textId="77777777"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BÀI TẬP LỚN CUỐI KÌ MÔN </w:t>
      </w:r>
      <w:r w:rsidR="0059006C">
        <w:rPr>
          <w:b/>
          <w:bCs/>
          <w:sz w:val="32"/>
          <w:szCs w:val="32"/>
          <w:lang w:val="en"/>
        </w:rPr>
        <w:t>CÔNG NGHỆ PHẦN MỀM</w:t>
      </w:r>
      <w:r w:rsidR="002D4629">
        <w:rPr>
          <w:b/>
          <w:bCs/>
          <w:sz w:val="32"/>
          <w:szCs w:val="32"/>
          <w:lang w:val="en"/>
        </w:rPr>
        <w:t xml:space="preserve"> </w:t>
      </w:r>
    </w:p>
    <w:p w14:paraId="07BE8802" w14:textId="77777777" w:rsidR="002D4629" w:rsidRPr="00B10E7E" w:rsidRDefault="002D4629" w:rsidP="002D4629">
      <w:pPr>
        <w:suppressAutoHyphens/>
        <w:autoSpaceDE w:val="0"/>
        <w:autoSpaceDN w:val="0"/>
        <w:adjustRightInd w:val="0"/>
        <w:spacing w:line="360" w:lineRule="auto"/>
        <w:rPr>
          <w:b/>
          <w:bCs/>
          <w:lang w:val="en"/>
        </w:rPr>
      </w:pPr>
    </w:p>
    <w:p w14:paraId="33746189" w14:textId="77777777" w:rsidR="002D4629" w:rsidRDefault="002D4629" w:rsidP="002D4629">
      <w:pPr>
        <w:suppressAutoHyphens/>
        <w:autoSpaceDE w:val="0"/>
        <w:autoSpaceDN w:val="0"/>
        <w:adjustRightInd w:val="0"/>
        <w:spacing w:line="360" w:lineRule="auto"/>
        <w:rPr>
          <w:b/>
          <w:bCs/>
          <w:lang w:val="en"/>
        </w:rPr>
      </w:pPr>
    </w:p>
    <w:p w14:paraId="12CE9013" w14:textId="77777777" w:rsidR="00E766EA" w:rsidRDefault="00E766EA" w:rsidP="002D4629">
      <w:pPr>
        <w:suppressAutoHyphens/>
        <w:autoSpaceDE w:val="0"/>
        <w:autoSpaceDN w:val="0"/>
        <w:adjustRightInd w:val="0"/>
        <w:spacing w:line="360" w:lineRule="auto"/>
        <w:rPr>
          <w:b/>
          <w:bCs/>
          <w:lang w:val="en"/>
        </w:rPr>
      </w:pPr>
    </w:p>
    <w:p w14:paraId="1979F170" w14:textId="77777777" w:rsidR="002D4629" w:rsidRPr="00B10E7E" w:rsidRDefault="0059006C" w:rsidP="002D4629">
      <w:pPr>
        <w:suppressAutoHyphens/>
        <w:autoSpaceDE w:val="0"/>
        <w:autoSpaceDN w:val="0"/>
        <w:adjustRightInd w:val="0"/>
        <w:spacing w:line="360" w:lineRule="auto"/>
        <w:jc w:val="center"/>
        <w:rPr>
          <w:b/>
          <w:bCs/>
          <w:sz w:val="48"/>
          <w:szCs w:val="48"/>
          <w:lang w:val="en"/>
        </w:rPr>
      </w:pPr>
      <w:r>
        <w:rPr>
          <w:b/>
          <w:bCs/>
          <w:sz w:val="48"/>
          <w:szCs w:val="48"/>
          <w:lang w:val="en"/>
        </w:rPr>
        <w:t>QUẢN LÝ NHÀ XE</w:t>
      </w:r>
    </w:p>
    <w:p w14:paraId="76300291"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ADF6D50" w14:textId="77777777" w:rsidR="003218FF" w:rsidRPr="00B10E7E" w:rsidRDefault="003218FF" w:rsidP="003218FF">
      <w:pPr>
        <w:suppressAutoHyphens/>
        <w:autoSpaceDE w:val="0"/>
        <w:autoSpaceDN w:val="0"/>
        <w:adjustRightInd w:val="0"/>
        <w:jc w:val="both"/>
        <w:rPr>
          <w:b/>
          <w:bCs/>
          <w:lang w:val="en"/>
        </w:rPr>
      </w:pPr>
    </w:p>
    <w:p w14:paraId="58715A9F" w14:textId="77777777" w:rsidR="003218FF" w:rsidRPr="00B10E7E" w:rsidRDefault="003218FF" w:rsidP="003218FF">
      <w:pPr>
        <w:suppressAutoHyphens/>
        <w:autoSpaceDE w:val="0"/>
        <w:autoSpaceDN w:val="0"/>
        <w:adjustRightInd w:val="0"/>
        <w:jc w:val="both"/>
        <w:rPr>
          <w:b/>
          <w:bCs/>
          <w:lang w:val="en"/>
        </w:rPr>
      </w:pPr>
    </w:p>
    <w:p w14:paraId="0FAE6752" w14:textId="77777777" w:rsidR="003218FF" w:rsidRDefault="003218FF" w:rsidP="003218FF">
      <w:pPr>
        <w:suppressAutoHyphens/>
        <w:autoSpaceDE w:val="0"/>
        <w:autoSpaceDN w:val="0"/>
        <w:adjustRightInd w:val="0"/>
        <w:jc w:val="both"/>
        <w:rPr>
          <w:b/>
          <w:bCs/>
          <w:lang w:val="en"/>
        </w:rPr>
      </w:pPr>
    </w:p>
    <w:p w14:paraId="30BE7B4C" w14:textId="77777777" w:rsidR="003218FF" w:rsidRPr="00B10E7E" w:rsidRDefault="003218FF" w:rsidP="003218FF">
      <w:pPr>
        <w:suppressAutoHyphens/>
        <w:autoSpaceDE w:val="0"/>
        <w:autoSpaceDN w:val="0"/>
        <w:adjustRightInd w:val="0"/>
        <w:jc w:val="both"/>
        <w:rPr>
          <w:b/>
          <w:bCs/>
          <w:lang w:val="en"/>
        </w:rPr>
      </w:pPr>
    </w:p>
    <w:p w14:paraId="168CE987" w14:textId="77777777" w:rsidR="003218FF" w:rsidRPr="00B10E7E" w:rsidRDefault="003218FF" w:rsidP="003218FF">
      <w:pPr>
        <w:suppressAutoHyphens/>
        <w:autoSpaceDE w:val="0"/>
        <w:autoSpaceDN w:val="0"/>
        <w:adjustRightInd w:val="0"/>
        <w:jc w:val="both"/>
        <w:rPr>
          <w:b/>
          <w:bCs/>
          <w:lang w:val="en"/>
        </w:rPr>
      </w:pPr>
    </w:p>
    <w:p w14:paraId="36E7AE7E" w14:textId="77777777" w:rsidR="003218FF" w:rsidRPr="0059006C"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59006C">
        <w:rPr>
          <w:b/>
          <w:sz w:val="28"/>
          <w:szCs w:val="28"/>
        </w:rPr>
        <w:t>TRẦN THANH PHƯỚC</w:t>
      </w:r>
    </w:p>
    <w:p w14:paraId="711DF86E" w14:textId="77777777" w:rsidR="003218FF" w:rsidRPr="0059006C"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59006C">
        <w:rPr>
          <w:b/>
          <w:bCs/>
          <w:sz w:val="28"/>
          <w:szCs w:val="28"/>
        </w:rPr>
        <w:t>NGUYỄN THANH HẢI</w:t>
      </w:r>
    </w:p>
    <w:p w14:paraId="25D079F1" w14:textId="77777777" w:rsidR="00CA1C39" w:rsidRPr="0059006C" w:rsidRDefault="0059006C" w:rsidP="003218FF">
      <w:pPr>
        <w:suppressAutoHyphens/>
        <w:autoSpaceDE w:val="0"/>
        <w:autoSpaceDN w:val="0"/>
        <w:adjustRightInd w:val="0"/>
        <w:jc w:val="right"/>
        <w:rPr>
          <w:sz w:val="28"/>
          <w:szCs w:val="28"/>
        </w:rPr>
      </w:pPr>
      <w:r>
        <w:rPr>
          <w:b/>
          <w:bCs/>
          <w:sz w:val="28"/>
          <w:szCs w:val="28"/>
        </w:rPr>
        <w:t>NGUYỄN QUỐC DUY</w:t>
      </w:r>
    </w:p>
    <w:p w14:paraId="49E2CE45" w14:textId="77777777" w:rsidR="003218FF" w:rsidRPr="0059006C"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59006C">
        <w:rPr>
          <w:b/>
          <w:bCs/>
          <w:sz w:val="28"/>
          <w:szCs w:val="28"/>
        </w:rPr>
        <w:t>17050202</w:t>
      </w:r>
    </w:p>
    <w:p w14:paraId="1D0FFDFE"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59006C">
        <w:rPr>
          <w:b/>
          <w:bCs/>
          <w:sz w:val="28"/>
          <w:szCs w:val="28"/>
          <w:lang w:val="vi-VN"/>
        </w:rPr>
        <w:t>21</w:t>
      </w:r>
    </w:p>
    <w:p w14:paraId="098FB359" w14:textId="77777777" w:rsidR="003218FF" w:rsidRDefault="003218FF" w:rsidP="003218FF">
      <w:pPr>
        <w:suppressAutoHyphens/>
        <w:autoSpaceDE w:val="0"/>
        <w:autoSpaceDN w:val="0"/>
        <w:adjustRightInd w:val="0"/>
        <w:rPr>
          <w:b/>
          <w:bCs/>
          <w:sz w:val="28"/>
          <w:szCs w:val="28"/>
          <w:lang w:val="vi-VN"/>
        </w:rPr>
      </w:pPr>
    </w:p>
    <w:p w14:paraId="68E0080A" w14:textId="77777777" w:rsidR="002D4629" w:rsidRDefault="002D4629" w:rsidP="003218FF">
      <w:pPr>
        <w:suppressAutoHyphens/>
        <w:autoSpaceDE w:val="0"/>
        <w:autoSpaceDN w:val="0"/>
        <w:adjustRightInd w:val="0"/>
        <w:rPr>
          <w:b/>
          <w:bCs/>
          <w:sz w:val="28"/>
          <w:szCs w:val="28"/>
          <w:lang w:val="vi-VN"/>
        </w:rPr>
      </w:pPr>
    </w:p>
    <w:p w14:paraId="75A15600" w14:textId="77777777" w:rsidR="002D4629" w:rsidRDefault="002D4629" w:rsidP="003218FF">
      <w:pPr>
        <w:suppressAutoHyphens/>
        <w:autoSpaceDE w:val="0"/>
        <w:autoSpaceDN w:val="0"/>
        <w:adjustRightInd w:val="0"/>
        <w:rPr>
          <w:b/>
          <w:bCs/>
          <w:sz w:val="28"/>
          <w:szCs w:val="28"/>
          <w:lang w:val="vi-VN"/>
        </w:rPr>
      </w:pPr>
    </w:p>
    <w:p w14:paraId="496D2D31" w14:textId="77777777" w:rsidR="002D4629" w:rsidRDefault="002D4629" w:rsidP="003218FF">
      <w:pPr>
        <w:suppressAutoHyphens/>
        <w:autoSpaceDE w:val="0"/>
        <w:autoSpaceDN w:val="0"/>
        <w:adjustRightInd w:val="0"/>
        <w:rPr>
          <w:b/>
          <w:bCs/>
          <w:sz w:val="28"/>
          <w:szCs w:val="28"/>
          <w:lang w:val="vi-VN"/>
        </w:rPr>
      </w:pPr>
    </w:p>
    <w:p w14:paraId="7C6B9FEB" w14:textId="77777777" w:rsidR="002D4629" w:rsidRPr="00CA1C39" w:rsidRDefault="002D4629" w:rsidP="003218FF">
      <w:pPr>
        <w:suppressAutoHyphens/>
        <w:autoSpaceDE w:val="0"/>
        <w:autoSpaceDN w:val="0"/>
        <w:adjustRightInd w:val="0"/>
        <w:rPr>
          <w:b/>
          <w:bCs/>
          <w:sz w:val="28"/>
          <w:szCs w:val="28"/>
          <w:lang w:val="vi-VN"/>
        </w:rPr>
      </w:pPr>
    </w:p>
    <w:p w14:paraId="47E2E285" w14:textId="77777777" w:rsidR="003218FF" w:rsidRPr="00CA1C39" w:rsidRDefault="003218FF" w:rsidP="003218FF">
      <w:pPr>
        <w:suppressAutoHyphens/>
        <w:autoSpaceDE w:val="0"/>
        <w:autoSpaceDN w:val="0"/>
        <w:adjustRightInd w:val="0"/>
        <w:jc w:val="center"/>
        <w:rPr>
          <w:b/>
          <w:bCs/>
          <w:lang w:val="vi-VN"/>
        </w:rPr>
      </w:pPr>
    </w:p>
    <w:p w14:paraId="6618F4BC" w14:textId="77777777" w:rsidR="00B118C8" w:rsidRPr="0059006C" w:rsidRDefault="003218FF" w:rsidP="003218FF">
      <w:pPr>
        <w:suppressAutoHyphens/>
        <w:autoSpaceDE w:val="0"/>
        <w:autoSpaceDN w:val="0"/>
        <w:adjustRightInd w:val="0"/>
        <w:jc w:val="center"/>
        <w:rPr>
          <w:b/>
          <w:bCs/>
          <w:iCs/>
          <w:sz w:val="28"/>
          <w:szCs w:val="28"/>
        </w:rPr>
        <w:sectPr w:rsidR="00B118C8" w:rsidRPr="0059006C"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9006C">
        <w:rPr>
          <w:b/>
          <w:bCs/>
          <w:iCs/>
          <w:sz w:val="28"/>
          <w:szCs w:val="28"/>
        </w:rPr>
        <w:t>9</w:t>
      </w:r>
    </w:p>
    <w:p w14:paraId="6671CA21" w14:textId="77777777" w:rsidR="00BB2B2A" w:rsidRPr="00DB7595" w:rsidRDefault="00BB2B2A" w:rsidP="002D796D">
      <w:pPr>
        <w:pStyle w:val="Chng"/>
        <w:jc w:val="center"/>
        <w:rPr>
          <w:lang w:val="vi-VN"/>
        </w:rPr>
      </w:pPr>
      <w:bookmarkStart w:id="0" w:name="_Toc26385584"/>
      <w:r w:rsidRPr="00DB7595">
        <w:rPr>
          <w:lang w:val="vi-VN"/>
        </w:rPr>
        <w:lastRenderedPageBreak/>
        <w:t>LỜI CẢM ƠN</w:t>
      </w:r>
      <w:bookmarkEnd w:id="0"/>
    </w:p>
    <w:p w14:paraId="36643B2A" w14:textId="6BE6ED5C" w:rsidR="00BB2B2A" w:rsidRPr="00DB7595" w:rsidRDefault="00CB4A34" w:rsidP="0064189C">
      <w:pPr>
        <w:pStyle w:val="Nidungvnbn"/>
        <w:rPr>
          <w:b/>
          <w:bCs/>
          <w:sz w:val="32"/>
          <w:szCs w:val="32"/>
          <w:lang w:val="vi-VN"/>
        </w:rPr>
      </w:pPr>
      <w:r>
        <w:t>Em xin trân thành cảm ơn các thầy cô của trường Đại học Tôn Đức Thắng, đặc biệt là các thầy cô ở khoa Công nghệ thông tin đã tạo điều kiện cho em môn “Công nghệ phần mềm”</w:t>
      </w:r>
      <w:r w:rsidRPr="00DB7595">
        <w:rPr>
          <w:lang w:val="vi-VN"/>
        </w:rPr>
        <w:t>.</w:t>
      </w:r>
      <w:r>
        <w:t xml:space="preserve"> Và em cũng xin trân thành cảm ơn thầy </w:t>
      </w:r>
      <w:r w:rsidR="00EC547A">
        <w:t>Trần Thanh Phước</w:t>
      </w:r>
      <w:r>
        <w:t xml:space="preserve"> đã nhiệt tình giảng dạy và hướng dẫn em trong quá trình học và làm bài báo cáo này. Trong quá trình làm bài báo cáo, do kiến thức cũng như kinh nghiệm còn thiếu sót, em rất mong nhận được ý kiến của thầy, để em có thể học hỏi được nhiều kỹ năng và kinh nghiệm hơn. Em xin cảm ơn!</w:t>
      </w:r>
      <w:r w:rsidRPr="00DB7595">
        <w:rPr>
          <w:b/>
          <w:bCs/>
          <w:sz w:val="32"/>
          <w:szCs w:val="32"/>
          <w:lang w:val="vi-VN"/>
        </w:rPr>
        <w:t xml:space="preserve"> </w:t>
      </w:r>
      <w:r w:rsidR="00BB2B2A" w:rsidRPr="00DB7595">
        <w:rPr>
          <w:b/>
          <w:bCs/>
          <w:sz w:val="32"/>
          <w:szCs w:val="32"/>
          <w:lang w:val="vi-VN"/>
        </w:rPr>
        <w:br w:type="page"/>
      </w:r>
    </w:p>
    <w:p w14:paraId="3E3E98AB"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273ACD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ABB84D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6E3C475" w14:textId="627740C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EF5E52">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EF5E52">
        <w:rPr>
          <w:sz w:val="26"/>
          <w:szCs w:val="26"/>
          <w:lang w:val="vi-VN"/>
        </w:rPr>
        <w:t xml:space="preserve">TS </w:t>
      </w:r>
      <w:r w:rsidR="00EF5E52">
        <w:rPr>
          <w:sz w:val="26"/>
          <w:szCs w:val="26"/>
        </w:rPr>
        <w:t>Trần Thanh Phước</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AF4AE9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7DBD5D1"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7A6746B"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7CCD6E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85D584D" w14:textId="77777777" w:rsidR="002406F2"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114988" w14:textId="77777777" w:rsidR="00BB2B2A" w:rsidRPr="00DB7595" w:rsidRDefault="00BB2B2A" w:rsidP="00BB2B2A">
      <w:pPr>
        <w:tabs>
          <w:tab w:val="center" w:pos="6379"/>
        </w:tabs>
        <w:spacing w:after="200" w:line="276" w:lineRule="auto"/>
        <w:rPr>
          <w:i/>
          <w:sz w:val="26"/>
          <w:szCs w:val="26"/>
          <w:lang w:val="vi-VN"/>
        </w:rPr>
      </w:pPr>
    </w:p>
    <w:p w14:paraId="523EABCA" w14:textId="27C567D4" w:rsidR="00BB2B2A" w:rsidRPr="00DB7595" w:rsidRDefault="00EF5E52" w:rsidP="00BB2B2A">
      <w:pPr>
        <w:tabs>
          <w:tab w:val="center" w:pos="6379"/>
        </w:tabs>
        <w:spacing w:after="200" w:line="276" w:lineRule="auto"/>
        <w:rPr>
          <w:i/>
          <w:sz w:val="26"/>
          <w:szCs w:val="26"/>
          <w:lang w:val="vi-VN"/>
        </w:rPr>
      </w:pPr>
      <w:r>
        <w:rPr>
          <w:i/>
          <w:sz w:val="26"/>
          <w:szCs w:val="26"/>
          <w:lang w:val="vi-VN"/>
        </w:rPr>
        <w:tab/>
        <w:t>Nguyễn Thanh Hải</w:t>
      </w:r>
    </w:p>
    <w:p w14:paraId="495145DD" w14:textId="77777777" w:rsidR="00BB2B2A" w:rsidRPr="00DB7595" w:rsidRDefault="00BB2B2A" w:rsidP="00BB2B2A">
      <w:pPr>
        <w:tabs>
          <w:tab w:val="center" w:pos="6379"/>
        </w:tabs>
        <w:spacing w:after="200" w:line="276" w:lineRule="auto"/>
        <w:rPr>
          <w:i/>
          <w:sz w:val="26"/>
          <w:szCs w:val="26"/>
          <w:lang w:val="vi-VN"/>
        </w:rPr>
      </w:pPr>
    </w:p>
    <w:p w14:paraId="4DF21530" w14:textId="77777777" w:rsidR="00BB2B2A" w:rsidRPr="00DB7595" w:rsidRDefault="00BB2B2A" w:rsidP="00BB2B2A">
      <w:pPr>
        <w:tabs>
          <w:tab w:val="center" w:pos="6379"/>
        </w:tabs>
        <w:spacing w:after="200" w:line="276" w:lineRule="auto"/>
        <w:rPr>
          <w:i/>
          <w:sz w:val="26"/>
          <w:szCs w:val="26"/>
          <w:lang w:val="vi-VN"/>
        </w:rPr>
      </w:pPr>
    </w:p>
    <w:p w14:paraId="5B23AD79" w14:textId="77777777" w:rsidR="00BB2B2A" w:rsidRPr="00DB7595" w:rsidRDefault="00BB2B2A" w:rsidP="00BB2B2A">
      <w:pPr>
        <w:tabs>
          <w:tab w:val="center" w:pos="6379"/>
        </w:tabs>
        <w:spacing w:after="200" w:line="276" w:lineRule="auto"/>
        <w:rPr>
          <w:i/>
          <w:sz w:val="26"/>
          <w:szCs w:val="26"/>
          <w:lang w:val="vi-VN"/>
        </w:rPr>
      </w:pPr>
    </w:p>
    <w:p w14:paraId="02C2EF66" w14:textId="413A7FC0" w:rsidR="00BB2B2A" w:rsidRPr="00EF5E52" w:rsidRDefault="00BB2B2A" w:rsidP="00BB2B2A">
      <w:pPr>
        <w:tabs>
          <w:tab w:val="center" w:pos="6379"/>
        </w:tabs>
        <w:spacing w:after="200" w:line="276" w:lineRule="auto"/>
        <w:rPr>
          <w:i/>
          <w:sz w:val="26"/>
          <w:szCs w:val="26"/>
        </w:rPr>
      </w:pPr>
      <w:r w:rsidRPr="00DB7595">
        <w:rPr>
          <w:i/>
          <w:sz w:val="26"/>
          <w:szCs w:val="26"/>
          <w:lang w:val="vi-VN"/>
        </w:rPr>
        <w:tab/>
      </w:r>
      <w:r w:rsidR="00EF5E52">
        <w:rPr>
          <w:i/>
          <w:sz w:val="26"/>
          <w:szCs w:val="26"/>
        </w:rPr>
        <w:t>Nguyễn Quốc Duy</w:t>
      </w:r>
    </w:p>
    <w:p w14:paraId="0B66D9E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03C1143D" w14:textId="77777777" w:rsidR="00B118C8" w:rsidRPr="00B118C8" w:rsidRDefault="00B118C8" w:rsidP="002D796D">
      <w:pPr>
        <w:pStyle w:val="Chng"/>
        <w:jc w:val="center"/>
        <w:rPr>
          <w:lang w:val="vi-VN"/>
        </w:rPr>
      </w:pPr>
      <w:bookmarkStart w:id="1" w:name="_Toc26385585"/>
      <w:r w:rsidRPr="00B118C8">
        <w:rPr>
          <w:lang w:val="vi-VN"/>
        </w:rPr>
        <w:lastRenderedPageBreak/>
        <w:t>PHẦN XÁC NHẬN VÀ ĐÁNH GIÁ CỦA GIẢNG VIÊN</w:t>
      </w:r>
      <w:bookmarkEnd w:id="1"/>
    </w:p>
    <w:p w14:paraId="21321290" w14:textId="77777777" w:rsidR="00B118C8" w:rsidRPr="002D796D" w:rsidRDefault="00B118C8" w:rsidP="002D796D">
      <w:pPr>
        <w:pStyle w:val="Nidungvnbn"/>
        <w:rPr>
          <w:b/>
          <w:lang w:val="vi-VN"/>
        </w:rPr>
      </w:pPr>
      <w:r w:rsidRPr="002D796D">
        <w:rPr>
          <w:b/>
          <w:lang w:val="vi-VN"/>
        </w:rPr>
        <w:t>Phần xác nhận của GV hướng dẫn</w:t>
      </w:r>
    </w:p>
    <w:p w14:paraId="18FEE18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1FBCD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9D073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C2A5A6F" w14:textId="77777777" w:rsidR="00B118C8" w:rsidRPr="00DC2276" w:rsidRDefault="00B118C8">
      <w:pPr>
        <w:spacing w:after="200" w:line="276" w:lineRule="auto"/>
        <w:rPr>
          <w:lang w:val="vi-VN"/>
        </w:rPr>
      </w:pPr>
    </w:p>
    <w:p w14:paraId="7FDC60E3" w14:textId="77777777" w:rsidR="00B118C8" w:rsidRPr="00DC2276" w:rsidRDefault="00B118C8">
      <w:pPr>
        <w:spacing w:after="200" w:line="276" w:lineRule="auto"/>
        <w:rPr>
          <w:lang w:val="vi-VN"/>
        </w:rPr>
      </w:pPr>
    </w:p>
    <w:p w14:paraId="447DDB60" w14:textId="77777777" w:rsidR="00B118C8" w:rsidRPr="00DC2276" w:rsidRDefault="00B118C8">
      <w:pPr>
        <w:spacing w:after="200" w:line="276" w:lineRule="auto"/>
        <w:rPr>
          <w:lang w:val="vi-VN"/>
        </w:rPr>
      </w:pPr>
    </w:p>
    <w:p w14:paraId="2B55D5E8" w14:textId="77777777" w:rsidR="00B118C8" w:rsidRPr="00DC2276" w:rsidRDefault="00B118C8" w:rsidP="002D796D">
      <w:pPr>
        <w:pStyle w:val="Nidungvnbn"/>
        <w:rPr>
          <w:b/>
          <w:lang w:val="vi-VN"/>
        </w:rPr>
      </w:pPr>
      <w:r w:rsidRPr="00DC2276">
        <w:rPr>
          <w:b/>
          <w:lang w:val="vi-VN"/>
        </w:rPr>
        <w:t>Phần đánh giá của GV chấm bài</w:t>
      </w:r>
    </w:p>
    <w:p w14:paraId="16FBEB9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88DBB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260C9B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628AA4A" w14:textId="77777777" w:rsidR="00B118C8" w:rsidRPr="00DC2276" w:rsidRDefault="00B118C8" w:rsidP="00B118C8">
      <w:pPr>
        <w:spacing w:after="200" w:line="276" w:lineRule="auto"/>
        <w:rPr>
          <w:lang w:val="vi-VN"/>
        </w:rPr>
      </w:pPr>
    </w:p>
    <w:p w14:paraId="61197CC6" w14:textId="77777777" w:rsidR="00B118C8" w:rsidRPr="00DC2276" w:rsidRDefault="00B118C8" w:rsidP="00B118C8">
      <w:pPr>
        <w:pStyle w:val="Tiumccp1"/>
        <w:rPr>
          <w:sz w:val="32"/>
          <w:szCs w:val="32"/>
          <w:lang w:val="vi-VN"/>
        </w:rPr>
      </w:pPr>
      <w:r w:rsidRPr="00B118C8">
        <w:rPr>
          <w:lang w:val="vi-VN"/>
        </w:rPr>
        <w:br w:type="page"/>
      </w:r>
    </w:p>
    <w:p w14:paraId="29D491FF" w14:textId="77777777" w:rsidR="00BB2B2A" w:rsidRPr="00DB7595" w:rsidRDefault="00BB2B2A" w:rsidP="00B118C8">
      <w:pPr>
        <w:pStyle w:val="Chng"/>
        <w:jc w:val="center"/>
        <w:rPr>
          <w:lang w:val="vi-VN"/>
        </w:rPr>
      </w:pPr>
      <w:bookmarkStart w:id="2" w:name="_Toc26385586"/>
      <w:r w:rsidRPr="00DB7595">
        <w:rPr>
          <w:lang w:val="vi-VN"/>
        </w:rPr>
        <w:lastRenderedPageBreak/>
        <w:t>TÓM TẮT</w:t>
      </w:r>
      <w:bookmarkEnd w:id="2"/>
    </w:p>
    <w:p w14:paraId="5AF1A3D9" w14:textId="77777777" w:rsidR="00291721" w:rsidRPr="00DB7595" w:rsidRDefault="00291721" w:rsidP="00291721">
      <w:pPr>
        <w:pStyle w:val="Nidungvnbn"/>
        <w:rPr>
          <w:lang w:val="vi-VN"/>
        </w:rPr>
      </w:pPr>
    </w:p>
    <w:p w14:paraId="7E0477EA" w14:textId="7353C348" w:rsidR="006039AB" w:rsidRDefault="006039AB" w:rsidP="006039AB">
      <w:pPr>
        <w:pStyle w:val="Nidungvnbn"/>
      </w:pPr>
      <w:r>
        <w:t>Mô hình kinh doanh vận tải hành khách, xe khách du lịch</w:t>
      </w:r>
      <w:r w:rsidRPr="00BA5068">
        <w:t xml:space="preserve"> đã xuất hiện từ rất lâu, trải qua mỗi giai đoạn lịch sử nó mang một hình thức đặc thù riêng. Trước kia, khi các </w:t>
      </w:r>
      <w:r>
        <w:t>công cụ hỗ trợ công việc quản lý, đặt vé xe</w:t>
      </w:r>
      <w:r w:rsidRPr="00BA5068">
        <w:t xml:space="preserve"> chưa phát triển mạnh, thì người </w:t>
      </w:r>
      <w:r w:rsidR="00350655">
        <w:t>quản lý nhà xe hay hành khách</w:t>
      </w:r>
      <w:r w:rsidRPr="00BA5068">
        <w:t xml:space="preserve"> chỉ diễn ra dưới hình thức mua bán trực tiếp</w:t>
      </w:r>
      <w:r w:rsidR="00350655">
        <w:t xml:space="preserve"> hoặc ghi nhận qua giấy, tạo ra sự khó khăn khi quản lí và bảo quản chúng</w:t>
      </w:r>
      <w:r w:rsidRPr="00BA5068">
        <w:t>.</w:t>
      </w:r>
      <w:r>
        <w:t xml:space="preserve"> </w:t>
      </w:r>
      <w:r w:rsidRPr="00BA5068">
        <w:t xml:space="preserve">Từ khi khoa học công nghệ phát triển, nó đã tạo ra phát triển các loại hình thức </w:t>
      </w:r>
      <w:r w:rsidR="00350655">
        <w:t>quản lý, đặt vé mới</w:t>
      </w:r>
      <w:r w:rsidRPr="00BA5068">
        <w:t>.</w:t>
      </w:r>
      <w:r>
        <w:t xml:space="preserve"> </w:t>
      </w:r>
      <w:r w:rsidRPr="00BA5068">
        <w:t>Hình thức</w:t>
      </w:r>
      <w:r w:rsidR="00350655">
        <w:t xml:space="preserve"> mới</w:t>
      </w:r>
      <w:r w:rsidRPr="00BA5068">
        <w:t xml:space="preserve"> </w:t>
      </w:r>
      <w:r w:rsidR="00350655">
        <w:t>này chính là việc hành khách chỉ cần gọi điện đến nhà xe, khai báo thông tin và chuyến xe muốn đi thì nhân viên sẽ ghi nhân lại trên máy tính, tạo ra sự tiện lợi rất nhiều cho cả đôi bên.</w:t>
      </w:r>
    </w:p>
    <w:p w14:paraId="56C3B02A" w14:textId="5D0DE046" w:rsidR="00350655" w:rsidRDefault="006039AB" w:rsidP="002D5E24">
      <w:pPr>
        <w:pStyle w:val="Nidungvnbn"/>
      </w:pPr>
      <w:r>
        <w:t xml:space="preserve">Trên cơ sở các kiến thức được học trong nhà trường và quá trình tìm hiểu các </w:t>
      </w:r>
      <w:r w:rsidR="00350655">
        <w:t>loại hình vận tải trong thực tế</w:t>
      </w:r>
      <w:r w:rsidR="002D5E24">
        <w:t xml:space="preserve"> kết hợp với việc khảo sát một số nhu cầu sử dụng của hành khách,</w:t>
      </w:r>
      <w:r w:rsidR="00350655">
        <w:t xml:space="preserve"> với việc nghiên cứu đề tài “Quản lý nhà xe” chúng em tự tin mình có thể làm tốt như mong đợi.</w:t>
      </w:r>
    </w:p>
    <w:p w14:paraId="0327AF3A" w14:textId="0CE81481" w:rsidR="007E6AB9" w:rsidRPr="002D5E24" w:rsidRDefault="002D5E24" w:rsidP="002D5E24">
      <w:pPr>
        <w:pStyle w:val="Nidungvnbn"/>
      </w:pPr>
      <w:r>
        <w:t>Trong quá trình làm và nghiên cứu chúng em đạt được một số kết quả nhất định và chúng em phát hiện ra rằng, phần mềm làm ra phải tạo cho khách hàng sự thuận tiện, đơn giản nhất khi sử dụng, không cần quá nhiều chức năng chỉ cần tập trung vào một số chức năng chính và tập trung tối ưu nhất những chức năng mà khách hàng sử dụng.</w:t>
      </w:r>
    </w:p>
    <w:p w14:paraId="2479ED0F"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48819A3" w14:textId="77777777" w:rsidR="007E6AB9" w:rsidRPr="007E6AB9" w:rsidRDefault="007E6AB9" w:rsidP="002D796D">
      <w:pPr>
        <w:pStyle w:val="Chng"/>
        <w:jc w:val="center"/>
      </w:pPr>
      <w:bookmarkStart w:id="3" w:name="_Toc26385587"/>
      <w:r>
        <w:lastRenderedPageBreak/>
        <w:t>MỤC LỤC</w:t>
      </w:r>
      <w:bookmarkEnd w:id="3"/>
    </w:p>
    <w:p w14:paraId="3D3FBB51" w14:textId="00C4F505" w:rsidR="00C0070E"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385584" w:history="1">
        <w:r w:rsidR="00C0070E" w:rsidRPr="000009F1">
          <w:rPr>
            <w:rStyle w:val="Hyperlink"/>
            <w:noProof/>
            <w:lang w:val="vi-VN"/>
          </w:rPr>
          <w:t>LỜI CẢM ƠN</w:t>
        </w:r>
        <w:r w:rsidR="00C0070E">
          <w:rPr>
            <w:noProof/>
            <w:webHidden/>
          </w:rPr>
          <w:tab/>
        </w:r>
        <w:r w:rsidR="00C0070E">
          <w:rPr>
            <w:noProof/>
            <w:webHidden/>
          </w:rPr>
          <w:fldChar w:fldCharType="begin"/>
        </w:r>
        <w:r w:rsidR="00C0070E">
          <w:rPr>
            <w:noProof/>
            <w:webHidden/>
          </w:rPr>
          <w:instrText xml:space="preserve"> PAGEREF _Toc26385584 \h </w:instrText>
        </w:r>
        <w:r w:rsidR="00C0070E">
          <w:rPr>
            <w:noProof/>
            <w:webHidden/>
          </w:rPr>
        </w:r>
        <w:r w:rsidR="00C0070E">
          <w:rPr>
            <w:noProof/>
            <w:webHidden/>
          </w:rPr>
          <w:fldChar w:fldCharType="separate"/>
        </w:r>
        <w:r w:rsidR="00C0070E">
          <w:rPr>
            <w:noProof/>
            <w:webHidden/>
          </w:rPr>
          <w:t>i</w:t>
        </w:r>
        <w:r w:rsidR="00C0070E">
          <w:rPr>
            <w:noProof/>
            <w:webHidden/>
          </w:rPr>
          <w:fldChar w:fldCharType="end"/>
        </w:r>
      </w:hyperlink>
    </w:p>
    <w:p w14:paraId="5101DC61" w14:textId="6D94058D"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585" w:history="1">
        <w:r w:rsidRPr="000009F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_Toc26385585 \h </w:instrText>
        </w:r>
        <w:r>
          <w:rPr>
            <w:noProof/>
            <w:webHidden/>
          </w:rPr>
        </w:r>
        <w:r>
          <w:rPr>
            <w:noProof/>
            <w:webHidden/>
          </w:rPr>
          <w:fldChar w:fldCharType="separate"/>
        </w:r>
        <w:r>
          <w:rPr>
            <w:noProof/>
            <w:webHidden/>
          </w:rPr>
          <w:t>iii</w:t>
        </w:r>
        <w:r>
          <w:rPr>
            <w:noProof/>
            <w:webHidden/>
          </w:rPr>
          <w:fldChar w:fldCharType="end"/>
        </w:r>
      </w:hyperlink>
    </w:p>
    <w:p w14:paraId="4F7059CB" w14:textId="56AAFF42"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586" w:history="1">
        <w:r w:rsidRPr="000009F1">
          <w:rPr>
            <w:rStyle w:val="Hyperlink"/>
            <w:noProof/>
            <w:lang w:val="vi-VN"/>
          </w:rPr>
          <w:t>TÓM TẮT</w:t>
        </w:r>
        <w:r>
          <w:rPr>
            <w:noProof/>
            <w:webHidden/>
          </w:rPr>
          <w:tab/>
        </w:r>
        <w:r>
          <w:rPr>
            <w:noProof/>
            <w:webHidden/>
          </w:rPr>
          <w:fldChar w:fldCharType="begin"/>
        </w:r>
        <w:r>
          <w:rPr>
            <w:noProof/>
            <w:webHidden/>
          </w:rPr>
          <w:instrText xml:space="preserve"> PAGEREF _Toc26385586 \h </w:instrText>
        </w:r>
        <w:r>
          <w:rPr>
            <w:noProof/>
            <w:webHidden/>
          </w:rPr>
        </w:r>
        <w:r>
          <w:rPr>
            <w:noProof/>
            <w:webHidden/>
          </w:rPr>
          <w:fldChar w:fldCharType="separate"/>
        </w:r>
        <w:r>
          <w:rPr>
            <w:noProof/>
            <w:webHidden/>
          </w:rPr>
          <w:t>iv</w:t>
        </w:r>
        <w:r>
          <w:rPr>
            <w:noProof/>
            <w:webHidden/>
          </w:rPr>
          <w:fldChar w:fldCharType="end"/>
        </w:r>
      </w:hyperlink>
    </w:p>
    <w:p w14:paraId="24319172" w14:textId="1B173524"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587" w:history="1">
        <w:r w:rsidRPr="000009F1">
          <w:rPr>
            <w:rStyle w:val="Hyperlink"/>
            <w:noProof/>
          </w:rPr>
          <w:t>MỤC LỤC</w:t>
        </w:r>
        <w:r>
          <w:rPr>
            <w:noProof/>
            <w:webHidden/>
          </w:rPr>
          <w:tab/>
        </w:r>
        <w:r>
          <w:rPr>
            <w:noProof/>
            <w:webHidden/>
          </w:rPr>
          <w:fldChar w:fldCharType="begin"/>
        </w:r>
        <w:r>
          <w:rPr>
            <w:noProof/>
            <w:webHidden/>
          </w:rPr>
          <w:instrText xml:space="preserve"> PAGEREF _Toc26385587 \h </w:instrText>
        </w:r>
        <w:r>
          <w:rPr>
            <w:noProof/>
            <w:webHidden/>
          </w:rPr>
        </w:r>
        <w:r>
          <w:rPr>
            <w:noProof/>
            <w:webHidden/>
          </w:rPr>
          <w:fldChar w:fldCharType="separate"/>
        </w:r>
        <w:r>
          <w:rPr>
            <w:noProof/>
            <w:webHidden/>
          </w:rPr>
          <w:t>1</w:t>
        </w:r>
        <w:r>
          <w:rPr>
            <w:noProof/>
            <w:webHidden/>
          </w:rPr>
          <w:fldChar w:fldCharType="end"/>
        </w:r>
      </w:hyperlink>
    </w:p>
    <w:p w14:paraId="1CA58DF2" w14:textId="42950882"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588" w:history="1">
        <w:r w:rsidRPr="000009F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_Toc26385588 \h </w:instrText>
        </w:r>
        <w:r>
          <w:rPr>
            <w:noProof/>
            <w:webHidden/>
          </w:rPr>
        </w:r>
        <w:r>
          <w:rPr>
            <w:noProof/>
            <w:webHidden/>
          </w:rPr>
          <w:fldChar w:fldCharType="separate"/>
        </w:r>
        <w:r>
          <w:rPr>
            <w:noProof/>
            <w:webHidden/>
          </w:rPr>
          <w:t>4</w:t>
        </w:r>
        <w:r>
          <w:rPr>
            <w:noProof/>
            <w:webHidden/>
          </w:rPr>
          <w:fldChar w:fldCharType="end"/>
        </w:r>
      </w:hyperlink>
    </w:p>
    <w:p w14:paraId="164333FD" w14:textId="37C04164"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589" w:history="1">
        <w:r w:rsidRPr="000009F1">
          <w:rPr>
            <w:rStyle w:val="Hyperlink"/>
            <w:noProof/>
          </w:rPr>
          <w:t>CHƯƠNG 1 – KHẢO SÁT HỆ THỐNG</w:t>
        </w:r>
        <w:r>
          <w:rPr>
            <w:noProof/>
            <w:webHidden/>
          </w:rPr>
          <w:tab/>
        </w:r>
        <w:r>
          <w:rPr>
            <w:noProof/>
            <w:webHidden/>
          </w:rPr>
          <w:fldChar w:fldCharType="begin"/>
        </w:r>
        <w:r>
          <w:rPr>
            <w:noProof/>
            <w:webHidden/>
          </w:rPr>
          <w:instrText xml:space="preserve"> PAGEREF _Toc26385589 \h </w:instrText>
        </w:r>
        <w:r>
          <w:rPr>
            <w:noProof/>
            <w:webHidden/>
          </w:rPr>
        </w:r>
        <w:r>
          <w:rPr>
            <w:noProof/>
            <w:webHidden/>
          </w:rPr>
          <w:fldChar w:fldCharType="separate"/>
        </w:r>
        <w:r>
          <w:rPr>
            <w:noProof/>
            <w:webHidden/>
          </w:rPr>
          <w:t>5</w:t>
        </w:r>
        <w:r>
          <w:rPr>
            <w:noProof/>
            <w:webHidden/>
          </w:rPr>
          <w:fldChar w:fldCharType="end"/>
        </w:r>
      </w:hyperlink>
    </w:p>
    <w:p w14:paraId="2B2E37CB" w14:textId="19F7B555"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590" w:history="1">
        <w:r w:rsidRPr="000009F1">
          <w:rPr>
            <w:rStyle w:val="Hyperlink"/>
            <w:noProof/>
          </w:rPr>
          <w:t>1.1 Bảng tổng hợp câu hỏi đã phỏng vấn</w:t>
        </w:r>
        <w:r>
          <w:rPr>
            <w:noProof/>
            <w:webHidden/>
          </w:rPr>
          <w:tab/>
        </w:r>
        <w:r>
          <w:rPr>
            <w:noProof/>
            <w:webHidden/>
          </w:rPr>
          <w:fldChar w:fldCharType="begin"/>
        </w:r>
        <w:r>
          <w:rPr>
            <w:noProof/>
            <w:webHidden/>
          </w:rPr>
          <w:instrText xml:space="preserve"> PAGEREF _Toc26385590 \h </w:instrText>
        </w:r>
        <w:r>
          <w:rPr>
            <w:noProof/>
            <w:webHidden/>
          </w:rPr>
        </w:r>
        <w:r>
          <w:rPr>
            <w:noProof/>
            <w:webHidden/>
          </w:rPr>
          <w:fldChar w:fldCharType="separate"/>
        </w:r>
        <w:r>
          <w:rPr>
            <w:noProof/>
            <w:webHidden/>
          </w:rPr>
          <w:t>5</w:t>
        </w:r>
        <w:r>
          <w:rPr>
            <w:noProof/>
            <w:webHidden/>
          </w:rPr>
          <w:fldChar w:fldCharType="end"/>
        </w:r>
      </w:hyperlink>
    </w:p>
    <w:p w14:paraId="271F3A25" w14:textId="202CD684"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591" w:history="1">
        <w:r w:rsidRPr="000009F1">
          <w:rPr>
            <w:rStyle w:val="Hyperlink"/>
            <w:noProof/>
          </w:rPr>
          <w:t>1.2 Kết quả nhân được từ phỏng vấn</w:t>
        </w:r>
        <w:r>
          <w:rPr>
            <w:noProof/>
            <w:webHidden/>
          </w:rPr>
          <w:tab/>
        </w:r>
        <w:r>
          <w:rPr>
            <w:noProof/>
            <w:webHidden/>
          </w:rPr>
          <w:fldChar w:fldCharType="begin"/>
        </w:r>
        <w:r>
          <w:rPr>
            <w:noProof/>
            <w:webHidden/>
          </w:rPr>
          <w:instrText xml:space="preserve"> PAGEREF _Toc26385591 \h </w:instrText>
        </w:r>
        <w:r>
          <w:rPr>
            <w:noProof/>
            <w:webHidden/>
          </w:rPr>
        </w:r>
        <w:r>
          <w:rPr>
            <w:noProof/>
            <w:webHidden/>
          </w:rPr>
          <w:fldChar w:fldCharType="separate"/>
        </w:r>
        <w:r>
          <w:rPr>
            <w:noProof/>
            <w:webHidden/>
          </w:rPr>
          <w:t>7</w:t>
        </w:r>
        <w:r>
          <w:rPr>
            <w:noProof/>
            <w:webHidden/>
          </w:rPr>
          <w:fldChar w:fldCharType="end"/>
        </w:r>
      </w:hyperlink>
    </w:p>
    <w:p w14:paraId="74065748" w14:textId="050FB90C"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592" w:history="1">
        <w:r w:rsidRPr="000009F1">
          <w:rPr>
            <w:rStyle w:val="Hyperlink"/>
            <w:noProof/>
          </w:rPr>
          <w:t>1.3 Mô tả chung</w:t>
        </w:r>
        <w:r>
          <w:rPr>
            <w:noProof/>
            <w:webHidden/>
          </w:rPr>
          <w:tab/>
        </w:r>
        <w:r>
          <w:rPr>
            <w:noProof/>
            <w:webHidden/>
          </w:rPr>
          <w:fldChar w:fldCharType="begin"/>
        </w:r>
        <w:r>
          <w:rPr>
            <w:noProof/>
            <w:webHidden/>
          </w:rPr>
          <w:instrText xml:space="preserve"> PAGEREF _Toc26385592 \h </w:instrText>
        </w:r>
        <w:r>
          <w:rPr>
            <w:noProof/>
            <w:webHidden/>
          </w:rPr>
        </w:r>
        <w:r>
          <w:rPr>
            <w:noProof/>
            <w:webHidden/>
          </w:rPr>
          <w:fldChar w:fldCharType="separate"/>
        </w:r>
        <w:r>
          <w:rPr>
            <w:noProof/>
            <w:webHidden/>
          </w:rPr>
          <w:t>7</w:t>
        </w:r>
        <w:r>
          <w:rPr>
            <w:noProof/>
            <w:webHidden/>
          </w:rPr>
          <w:fldChar w:fldCharType="end"/>
        </w:r>
      </w:hyperlink>
    </w:p>
    <w:p w14:paraId="324F6E0D" w14:textId="6D53EF8F"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593" w:history="1">
        <w:r w:rsidRPr="000009F1">
          <w:rPr>
            <w:rStyle w:val="Hyperlink"/>
            <w:noProof/>
          </w:rPr>
          <w:t>1.3.1 Yêu cầu chung của phần mềm</w:t>
        </w:r>
        <w:r>
          <w:rPr>
            <w:noProof/>
            <w:webHidden/>
          </w:rPr>
          <w:tab/>
        </w:r>
        <w:r>
          <w:rPr>
            <w:noProof/>
            <w:webHidden/>
          </w:rPr>
          <w:fldChar w:fldCharType="begin"/>
        </w:r>
        <w:r>
          <w:rPr>
            <w:noProof/>
            <w:webHidden/>
          </w:rPr>
          <w:instrText xml:space="preserve"> PAGEREF _Toc26385593 \h </w:instrText>
        </w:r>
        <w:r>
          <w:rPr>
            <w:noProof/>
            <w:webHidden/>
          </w:rPr>
        </w:r>
        <w:r>
          <w:rPr>
            <w:noProof/>
            <w:webHidden/>
          </w:rPr>
          <w:fldChar w:fldCharType="separate"/>
        </w:r>
        <w:r>
          <w:rPr>
            <w:noProof/>
            <w:webHidden/>
          </w:rPr>
          <w:t>7</w:t>
        </w:r>
        <w:r>
          <w:rPr>
            <w:noProof/>
            <w:webHidden/>
          </w:rPr>
          <w:fldChar w:fldCharType="end"/>
        </w:r>
      </w:hyperlink>
    </w:p>
    <w:p w14:paraId="2C3DBD2B" w14:textId="46712F4E"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594" w:history="1">
        <w:r w:rsidRPr="000009F1">
          <w:rPr>
            <w:rStyle w:val="Hyperlink"/>
            <w:noProof/>
          </w:rPr>
          <w:t>1.3.2 Chức năng của phần mềm</w:t>
        </w:r>
        <w:r>
          <w:rPr>
            <w:noProof/>
            <w:webHidden/>
          </w:rPr>
          <w:tab/>
        </w:r>
        <w:r>
          <w:rPr>
            <w:noProof/>
            <w:webHidden/>
          </w:rPr>
          <w:fldChar w:fldCharType="begin"/>
        </w:r>
        <w:r>
          <w:rPr>
            <w:noProof/>
            <w:webHidden/>
          </w:rPr>
          <w:instrText xml:space="preserve"> PAGEREF _Toc26385594 \h </w:instrText>
        </w:r>
        <w:r>
          <w:rPr>
            <w:noProof/>
            <w:webHidden/>
          </w:rPr>
        </w:r>
        <w:r>
          <w:rPr>
            <w:noProof/>
            <w:webHidden/>
          </w:rPr>
          <w:fldChar w:fldCharType="separate"/>
        </w:r>
        <w:r>
          <w:rPr>
            <w:noProof/>
            <w:webHidden/>
          </w:rPr>
          <w:t>8</w:t>
        </w:r>
        <w:r>
          <w:rPr>
            <w:noProof/>
            <w:webHidden/>
          </w:rPr>
          <w:fldChar w:fldCharType="end"/>
        </w:r>
      </w:hyperlink>
    </w:p>
    <w:p w14:paraId="578EE94B" w14:textId="14406324"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595" w:history="1">
        <w:r w:rsidRPr="000009F1">
          <w:rPr>
            <w:rStyle w:val="Hyperlink"/>
            <w:noProof/>
          </w:rPr>
          <w:t>1.3.3 Đối tượng người dùng</w:t>
        </w:r>
        <w:r>
          <w:rPr>
            <w:noProof/>
            <w:webHidden/>
          </w:rPr>
          <w:tab/>
        </w:r>
        <w:r>
          <w:rPr>
            <w:noProof/>
            <w:webHidden/>
          </w:rPr>
          <w:fldChar w:fldCharType="begin"/>
        </w:r>
        <w:r>
          <w:rPr>
            <w:noProof/>
            <w:webHidden/>
          </w:rPr>
          <w:instrText xml:space="preserve"> PAGEREF _Toc26385595 \h </w:instrText>
        </w:r>
        <w:r>
          <w:rPr>
            <w:noProof/>
            <w:webHidden/>
          </w:rPr>
        </w:r>
        <w:r>
          <w:rPr>
            <w:noProof/>
            <w:webHidden/>
          </w:rPr>
          <w:fldChar w:fldCharType="separate"/>
        </w:r>
        <w:r>
          <w:rPr>
            <w:noProof/>
            <w:webHidden/>
          </w:rPr>
          <w:t>8</w:t>
        </w:r>
        <w:r>
          <w:rPr>
            <w:noProof/>
            <w:webHidden/>
          </w:rPr>
          <w:fldChar w:fldCharType="end"/>
        </w:r>
      </w:hyperlink>
    </w:p>
    <w:p w14:paraId="2098D7D0" w14:textId="45F464B0"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596" w:history="1">
        <w:r w:rsidRPr="000009F1">
          <w:rPr>
            <w:rStyle w:val="Hyperlink"/>
            <w:noProof/>
          </w:rPr>
          <w:t>1.3.4 Các ràng buộc</w:t>
        </w:r>
        <w:r>
          <w:rPr>
            <w:noProof/>
            <w:webHidden/>
          </w:rPr>
          <w:tab/>
        </w:r>
        <w:r>
          <w:rPr>
            <w:noProof/>
            <w:webHidden/>
          </w:rPr>
          <w:fldChar w:fldCharType="begin"/>
        </w:r>
        <w:r>
          <w:rPr>
            <w:noProof/>
            <w:webHidden/>
          </w:rPr>
          <w:instrText xml:space="preserve"> PAGEREF _Toc26385596 \h </w:instrText>
        </w:r>
        <w:r>
          <w:rPr>
            <w:noProof/>
            <w:webHidden/>
          </w:rPr>
        </w:r>
        <w:r>
          <w:rPr>
            <w:noProof/>
            <w:webHidden/>
          </w:rPr>
          <w:fldChar w:fldCharType="separate"/>
        </w:r>
        <w:r>
          <w:rPr>
            <w:noProof/>
            <w:webHidden/>
          </w:rPr>
          <w:t>8</w:t>
        </w:r>
        <w:r>
          <w:rPr>
            <w:noProof/>
            <w:webHidden/>
          </w:rPr>
          <w:fldChar w:fldCharType="end"/>
        </w:r>
      </w:hyperlink>
    </w:p>
    <w:p w14:paraId="229BF9D1" w14:textId="79F6063D"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597" w:history="1">
        <w:r w:rsidRPr="000009F1">
          <w:rPr>
            <w:rStyle w:val="Hyperlink"/>
            <w:noProof/>
          </w:rPr>
          <w:t>1.3.5 Giả định và phụ thuộc</w:t>
        </w:r>
        <w:r>
          <w:rPr>
            <w:noProof/>
            <w:webHidden/>
          </w:rPr>
          <w:tab/>
        </w:r>
        <w:r>
          <w:rPr>
            <w:noProof/>
            <w:webHidden/>
          </w:rPr>
          <w:fldChar w:fldCharType="begin"/>
        </w:r>
        <w:r>
          <w:rPr>
            <w:noProof/>
            <w:webHidden/>
          </w:rPr>
          <w:instrText xml:space="preserve"> PAGEREF _Toc26385597 \h </w:instrText>
        </w:r>
        <w:r>
          <w:rPr>
            <w:noProof/>
            <w:webHidden/>
          </w:rPr>
        </w:r>
        <w:r>
          <w:rPr>
            <w:noProof/>
            <w:webHidden/>
          </w:rPr>
          <w:fldChar w:fldCharType="separate"/>
        </w:r>
        <w:r>
          <w:rPr>
            <w:noProof/>
            <w:webHidden/>
          </w:rPr>
          <w:t>9</w:t>
        </w:r>
        <w:r>
          <w:rPr>
            <w:noProof/>
            <w:webHidden/>
          </w:rPr>
          <w:fldChar w:fldCharType="end"/>
        </w:r>
      </w:hyperlink>
    </w:p>
    <w:p w14:paraId="54CB83B1" w14:textId="0053E748"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598" w:history="1">
        <w:r w:rsidRPr="000009F1">
          <w:rPr>
            <w:rStyle w:val="Hyperlink"/>
            <w:noProof/>
          </w:rPr>
          <w:t>1.4 Đặc tả yêu cầu</w:t>
        </w:r>
        <w:r>
          <w:rPr>
            <w:noProof/>
            <w:webHidden/>
          </w:rPr>
          <w:tab/>
        </w:r>
        <w:r>
          <w:rPr>
            <w:noProof/>
            <w:webHidden/>
          </w:rPr>
          <w:fldChar w:fldCharType="begin"/>
        </w:r>
        <w:r>
          <w:rPr>
            <w:noProof/>
            <w:webHidden/>
          </w:rPr>
          <w:instrText xml:space="preserve"> PAGEREF _Toc26385598 \h </w:instrText>
        </w:r>
        <w:r>
          <w:rPr>
            <w:noProof/>
            <w:webHidden/>
          </w:rPr>
        </w:r>
        <w:r>
          <w:rPr>
            <w:noProof/>
            <w:webHidden/>
          </w:rPr>
          <w:fldChar w:fldCharType="separate"/>
        </w:r>
        <w:r>
          <w:rPr>
            <w:noProof/>
            <w:webHidden/>
          </w:rPr>
          <w:t>9</w:t>
        </w:r>
        <w:r>
          <w:rPr>
            <w:noProof/>
            <w:webHidden/>
          </w:rPr>
          <w:fldChar w:fldCharType="end"/>
        </w:r>
      </w:hyperlink>
    </w:p>
    <w:p w14:paraId="1E88030E" w14:textId="0BEF235B"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599" w:history="1">
        <w:r w:rsidRPr="000009F1">
          <w:rPr>
            <w:rStyle w:val="Hyperlink"/>
            <w:noProof/>
          </w:rPr>
          <w:t>1.4.1 Yêu cầu giao diện bên ngoài</w:t>
        </w:r>
        <w:r>
          <w:rPr>
            <w:noProof/>
            <w:webHidden/>
          </w:rPr>
          <w:tab/>
        </w:r>
        <w:r>
          <w:rPr>
            <w:noProof/>
            <w:webHidden/>
          </w:rPr>
          <w:fldChar w:fldCharType="begin"/>
        </w:r>
        <w:r>
          <w:rPr>
            <w:noProof/>
            <w:webHidden/>
          </w:rPr>
          <w:instrText xml:space="preserve"> PAGEREF _Toc26385599 \h </w:instrText>
        </w:r>
        <w:r>
          <w:rPr>
            <w:noProof/>
            <w:webHidden/>
          </w:rPr>
        </w:r>
        <w:r>
          <w:rPr>
            <w:noProof/>
            <w:webHidden/>
          </w:rPr>
          <w:fldChar w:fldCharType="separate"/>
        </w:r>
        <w:r>
          <w:rPr>
            <w:noProof/>
            <w:webHidden/>
          </w:rPr>
          <w:t>9</w:t>
        </w:r>
        <w:r>
          <w:rPr>
            <w:noProof/>
            <w:webHidden/>
          </w:rPr>
          <w:fldChar w:fldCharType="end"/>
        </w:r>
      </w:hyperlink>
    </w:p>
    <w:p w14:paraId="62E9FD2F" w14:textId="3D91738E" w:rsidR="00C0070E" w:rsidRDefault="00C0070E">
      <w:pPr>
        <w:pStyle w:val="TOC3"/>
        <w:tabs>
          <w:tab w:val="right" w:leader="dot" w:pos="9111"/>
        </w:tabs>
        <w:rPr>
          <w:rFonts w:asciiTheme="minorHAnsi" w:eastAsiaTheme="minorEastAsia" w:hAnsiTheme="minorHAnsi" w:cstheme="minorBidi"/>
          <w:noProof/>
          <w:sz w:val="22"/>
          <w:szCs w:val="22"/>
        </w:rPr>
      </w:pPr>
      <w:hyperlink w:anchor="_Toc26385600" w:history="1">
        <w:r w:rsidRPr="000009F1">
          <w:rPr>
            <w:rStyle w:val="Hyperlink"/>
            <w:noProof/>
          </w:rPr>
          <w:t>1.4.2 Yêu cầu về hiệu năng</w:t>
        </w:r>
        <w:r>
          <w:rPr>
            <w:noProof/>
            <w:webHidden/>
          </w:rPr>
          <w:tab/>
        </w:r>
        <w:r>
          <w:rPr>
            <w:noProof/>
            <w:webHidden/>
          </w:rPr>
          <w:fldChar w:fldCharType="begin"/>
        </w:r>
        <w:r>
          <w:rPr>
            <w:noProof/>
            <w:webHidden/>
          </w:rPr>
          <w:instrText xml:space="preserve"> PAGEREF _Toc26385600 \h </w:instrText>
        </w:r>
        <w:r>
          <w:rPr>
            <w:noProof/>
            <w:webHidden/>
          </w:rPr>
        </w:r>
        <w:r>
          <w:rPr>
            <w:noProof/>
            <w:webHidden/>
          </w:rPr>
          <w:fldChar w:fldCharType="separate"/>
        </w:r>
        <w:r>
          <w:rPr>
            <w:noProof/>
            <w:webHidden/>
          </w:rPr>
          <w:t>10</w:t>
        </w:r>
        <w:r>
          <w:rPr>
            <w:noProof/>
            <w:webHidden/>
          </w:rPr>
          <w:fldChar w:fldCharType="end"/>
        </w:r>
      </w:hyperlink>
    </w:p>
    <w:p w14:paraId="45A2F0C1" w14:textId="774AEA70"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601" w:history="1">
        <w:r w:rsidRPr="000009F1">
          <w:rPr>
            <w:rStyle w:val="Hyperlink"/>
            <w:noProof/>
          </w:rPr>
          <w:t>CHƯƠNG 2 – SƠ ĐỒ USE CASE</w:t>
        </w:r>
        <w:r>
          <w:rPr>
            <w:noProof/>
            <w:webHidden/>
          </w:rPr>
          <w:tab/>
        </w:r>
        <w:r>
          <w:rPr>
            <w:noProof/>
            <w:webHidden/>
          </w:rPr>
          <w:fldChar w:fldCharType="begin"/>
        </w:r>
        <w:r>
          <w:rPr>
            <w:noProof/>
            <w:webHidden/>
          </w:rPr>
          <w:instrText xml:space="preserve"> PAGEREF _Toc26385601 \h </w:instrText>
        </w:r>
        <w:r>
          <w:rPr>
            <w:noProof/>
            <w:webHidden/>
          </w:rPr>
        </w:r>
        <w:r>
          <w:rPr>
            <w:noProof/>
            <w:webHidden/>
          </w:rPr>
          <w:fldChar w:fldCharType="separate"/>
        </w:r>
        <w:r>
          <w:rPr>
            <w:noProof/>
            <w:webHidden/>
          </w:rPr>
          <w:t>12</w:t>
        </w:r>
        <w:r>
          <w:rPr>
            <w:noProof/>
            <w:webHidden/>
          </w:rPr>
          <w:fldChar w:fldCharType="end"/>
        </w:r>
      </w:hyperlink>
    </w:p>
    <w:p w14:paraId="16FAFF8C" w14:textId="411C47E4" w:rsidR="00C0070E" w:rsidRDefault="00C0070E">
      <w:pPr>
        <w:pStyle w:val="TOC2"/>
        <w:tabs>
          <w:tab w:val="left" w:pos="1440"/>
          <w:tab w:val="right" w:leader="dot" w:pos="9111"/>
        </w:tabs>
        <w:rPr>
          <w:rFonts w:asciiTheme="minorHAnsi" w:eastAsiaTheme="minorEastAsia" w:hAnsiTheme="minorHAnsi" w:cstheme="minorBidi"/>
          <w:noProof/>
          <w:sz w:val="22"/>
          <w:szCs w:val="22"/>
        </w:rPr>
      </w:pPr>
      <w:hyperlink w:anchor="_Toc26385602" w:history="1">
        <w:r w:rsidRPr="000009F1">
          <w:rPr>
            <w:rStyle w:val="Hyperlink"/>
            <w:noProof/>
          </w:rPr>
          <w:t>2.1</w:t>
        </w:r>
        <w:r>
          <w:rPr>
            <w:rFonts w:asciiTheme="minorHAnsi" w:eastAsiaTheme="minorEastAsia" w:hAnsiTheme="minorHAnsi" w:cstheme="minorBidi"/>
            <w:noProof/>
            <w:sz w:val="22"/>
            <w:szCs w:val="22"/>
          </w:rPr>
          <w:tab/>
        </w:r>
        <w:r w:rsidRPr="000009F1">
          <w:rPr>
            <w:rStyle w:val="Hyperlink"/>
            <w:noProof/>
          </w:rPr>
          <w:t>Sơ đồ use case nhân viên</w:t>
        </w:r>
        <w:r>
          <w:rPr>
            <w:noProof/>
            <w:webHidden/>
          </w:rPr>
          <w:tab/>
        </w:r>
        <w:r>
          <w:rPr>
            <w:noProof/>
            <w:webHidden/>
          </w:rPr>
          <w:fldChar w:fldCharType="begin"/>
        </w:r>
        <w:r>
          <w:rPr>
            <w:noProof/>
            <w:webHidden/>
          </w:rPr>
          <w:instrText xml:space="preserve"> PAGEREF _Toc26385602 \h </w:instrText>
        </w:r>
        <w:r>
          <w:rPr>
            <w:noProof/>
            <w:webHidden/>
          </w:rPr>
        </w:r>
        <w:r>
          <w:rPr>
            <w:noProof/>
            <w:webHidden/>
          </w:rPr>
          <w:fldChar w:fldCharType="separate"/>
        </w:r>
        <w:r>
          <w:rPr>
            <w:noProof/>
            <w:webHidden/>
          </w:rPr>
          <w:t>12</w:t>
        </w:r>
        <w:r>
          <w:rPr>
            <w:noProof/>
            <w:webHidden/>
          </w:rPr>
          <w:fldChar w:fldCharType="end"/>
        </w:r>
      </w:hyperlink>
    </w:p>
    <w:p w14:paraId="362A52C2" w14:textId="2A03FC93" w:rsidR="00C0070E" w:rsidRDefault="00C0070E">
      <w:pPr>
        <w:pStyle w:val="TOC2"/>
        <w:tabs>
          <w:tab w:val="left" w:pos="1440"/>
          <w:tab w:val="right" w:leader="dot" w:pos="9111"/>
        </w:tabs>
        <w:rPr>
          <w:rFonts w:asciiTheme="minorHAnsi" w:eastAsiaTheme="minorEastAsia" w:hAnsiTheme="minorHAnsi" w:cstheme="minorBidi"/>
          <w:noProof/>
          <w:sz w:val="22"/>
          <w:szCs w:val="22"/>
        </w:rPr>
      </w:pPr>
      <w:hyperlink w:anchor="_Toc26385603" w:history="1">
        <w:r w:rsidRPr="000009F1">
          <w:rPr>
            <w:rStyle w:val="Hyperlink"/>
            <w:noProof/>
          </w:rPr>
          <w:t>2.2</w:t>
        </w:r>
        <w:r>
          <w:rPr>
            <w:rFonts w:asciiTheme="minorHAnsi" w:eastAsiaTheme="minorEastAsia" w:hAnsiTheme="minorHAnsi" w:cstheme="minorBidi"/>
            <w:noProof/>
            <w:sz w:val="22"/>
            <w:szCs w:val="22"/>
          </w:rPr>
          <w:tab/>
        </w:r>
        <w:r w:rsidRPr="000009F1">
          <w:rPr>
            <w:rStyle w:val="Hyperlink"/>
            <w:noProof/>
          </w:rPr>
          <w:t>Sơ đồ use case quản lý</w:t>
        </w:r>
        <w:r>
          <w:rPr>
            <w:noProof/>
            <w:webHidden/>
          </w:rPr>
          <w:tab/>
        </w:r>
        <w:r>
          <w:rPr>
            <w:noProof/>
            <w:webHidden/>
          </w:rPr>
          <w:fldChar w:fldCharType="begin"/>
        </w:r>
        <w:r>
          <w:rPr>
            <w:noProof/>
            <w:webHidden/>
          </w:rPr>
          <w:instrText xml:space="preserve"> PAGEREF _Toc26385603 \h </w:instrText>
        </w:r>
        <w:r>
          <w:rPr>
            <w:noProof/>
            <w:webHidden/>
          </w:rPr>
        </w:r>
        <w:r>
          <w:rPr>
            <w:noProof/>
            <w:webHidden/>
          </w:rPr>
          <w:fldChar w:fldCharType="separate"/>
        </w:r>
        <w:r>
          <w:rPr>
            <w:noProof/>
            <w:webHidden/>
          </w:rPr>
          <w:t>12</w:t>
        </w:r>
        <w:r>
          <w:rPr>
            <w:noProof/>
            <w:webHidden/>
          </w:rPr>
          <w:fldChar w:fldCharType="end"/>
        </w:r>
      </w:hyperlink>
    </w:p>
    <w:p w14:paraId="10B5BF76" w14:textId="38706EFC" w:rsidR="00C0070E" w:rsidRDefault="00C0070E">
      <w:pPr>
        <w:pStyle w:val="TOC2"/>
        <w:tabs>
          <w:tab w:val="left" w:pos="1440"/>
          <w:tab w:val="right" w:leader="dot" w:pos="9111"/>
        </w:tabs>
        <w:rPr>
          <w:rFonts w:asciiTheme="minorHAnsi" w:eastAsiaTheme="minorEastAsia" w:hAnsiTheme="minorHAnsi" w:cstheme="minorBidi"/>
          <w:noProof/>
          <w:sz w:val="22"/>
          <w:szCs w:val="22"/>
        </w:rPr>
      </w:pPr>
      <w:hyperlink w:anchor="_Toc26385604" w:history="1">
        <w:r w:rsidRPr="000009F1">
          <w:rPr>
            <w:rStyle w:val="Hyperlink"/>
            <w:noProof/>
          </w:rPr>
          <w:t>2.3</w:t>
        </w:r>
        <w:r>
          <w:rPr>
            <w:rFonts w:asciiTheme="minorHAnsi" w:eastAsiaTheme="minorEastAsia" w:hAnsiTheme="minorHAnsi" w:cstheme="minorBidi"/>
            <w:noProof/>
            <w:sz w:val="22"/>
            <w:szCs w:val="22"/>
          </w:rPr>
          <w:tab/>
        </w:r>
        <w:r w:rsidRPr="000009F1">
          <w:rPr>
            <w:rStyle w:val="Hyperlink"/>
            <w:noProof/>
          </w:rPr>
          <w:t>Sơ đồ use case Admin</w:t>
        </w:r>
        <w:r>
          <w:rPr>
            <w:noProof/>
            <w:webHidden/>
          </w:rPr>
          <w:tab/>
        </w:r>
        <w:r>
          <w:rPr>
            <w:noProof/>
            <w:webHidden/>
          </w:rPr>
          <w:fldChar w:fldCharType="begin"/>
        </w:r>
        <w:r>
          <w:rPr>
            <w:noProof/>
            <w:webHidden/>
          </w:rPr>
          <w:instrText xml:space="preserve"> PAGEREF _Toc26385604 \h </w:instrText>
        </w:r>
        <w:r>
          <w:rPr>
            <w:noProof/>
            <w:webHidden/>
          </w:rPr>
        </w:r>
        <w:r>
          <w:rPr>
            <w:noProof/>
            <w:webHidden/>
          </w:rPr>
          <w:fldChar w:fldCharType="separate"/>
        </w:r>
        <w:r>
          <w:rPr>
            <w:noProof/>
            <w:webHidden/>
          </w:rPr>
          <w:t>12</w:t>
        </w:r>
        <w:r>
          <w:rPr>
            <w:noProof/>
            <w:webHidden/>
          </w:rPr>
          <w:fldChar w:fldCharType="end"/>
        </w:r>
      </w:hyperlink>
    </w:p>
    <w:p w14:paraId="277EC352" w14:textId="50241622"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605" w:history="1">
        <w:r w:rsidRPr="000009F1">
          <w:rPr>
            <w:rStyle w:val="Hyperlink"/>
            <w:noProof/>
          </w:rPr>
          <w:t>CHƯƠNG 3 – ĐẶC TẢ USE CASE</w:t>
        </w:r>
        <w:r>
          <w:rPr>
            <w:noProof/>
            <w:webHidden/>
          </w:rPr>
          <w:tab/>
        </w:r>
        <w:r>
          <w:rPr>
            <w:noProof/>
            <w:webHidden/>
          </w:rPr>
          <w:fldChar w:fldCharType="begin"/>
        </w:r>
        <w:r>
          <w:rPr>
            <w:noProof/>
            <w:webHidden/>
          </w:rPr>
          <w:instrText xml:space="preserve"> PAGEREF _Toc26385605 \h </w:instrText>
        </w:r>
        <w:r>
          <w:rPr>
            <w:noProof/>
            <w:webHidden/>
          </w:rPr>
        </w:r>
        <w:r>
          <w:rPr>
            <w:noProof/>
            <w:webHidden/>
          </w:rPr>
          <w:fldChar w:fldCharType="separate"/>
        </w:r>
        <w:r>
          <w:rPr>
            <w:noProof/>
            <w:webHidden/>
          </w:rPr>
          <w:t>14</w:t>
        </w:r>
        <w:r>
          <w:rPr>
            <w:noProof/>
            <w:webHidden/>
          </w:rPr>
          <w:fldChar w:fldCharType="end"/>
        </w:r>
      </w:hyperlink>
    </w:p>
    <w:p w14:paraId="4517F622" w14:textId="6C97520D"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06" w:history="1">
        <w:r w:rsidRPr="000009F1">
          <w:rPr>
            <w:rStyle w:val="Hyperlink"/>
            <w:noProof/>
          </w:rPr>
          <w:t>3.1 Đặc tả use case đăng nhập</w:t>
        </w:r>
        <w:r>
          <w:rPr>
            <w:noProof/>
            <w:webHidden/>
          </w:rPr>
          <w:tab/>
        </w:r>
        <w:r>
          <w:rPr>
            <w:noProof/>
            <w:webHidden/>
          </w:rPr>
          <w:fldChar w:fldCharType="begin"/>
        </w:r>
        <w:r>
          <w:rPr>
            <w:noProof/>
            <w:webHidden/>
          </w:rPr>
          <w:instrText xml:space="preserve"> PAGEREF _Toc26385606 \h </w:instrText>
        </w:r>
        <w:r>
          <w:rPr>
            <w:noProof/>
            <w:webHidden/>
          </w:rPr>
        </w:r>
        <w:r>
          <w:rPr>
            <w:noProof/>
            <w:webHidden/>
          </w:rPr>
          <w:fldChar w:fldCharType="separate"/>
        </w:r>
        <w:r>
          <w:rPr>
            <w:noProof/>
            <w:webHidden/>
          </w:rPr>
          <w:t>14</w:t>
        </w:r>
        <w:r>
          <w:rPr>
            <w:noProof/>
            <w:webHidden/>
          </w:rPr>
          <w:fldChar w:fldCharType="end"/>
        </w:r>
      </w:hyperlink>
    </w:p>
    <w:p w14:paraId="434A4BEB" w14:textId="50E30E18"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07" w:history="1">
        <w:r w:rsidRPr="000009F1">
          <w:rPr>
            <w:rStyle w:val="Hyperlink"/>
            <w:noProof/>
          </w:rPr>
          <w:t>3.2 Đặc tả use case đăng xuất</w:t>
        </w:r>
        <w:r>
          <w:rPr>
            <w:noProof/>
            <w:webHidden/>
          </w:rPr>
          <w:tab/>
        </w:r>
        <w:r>
          <w:rPr>
            <w:noProof/>
            <w:webHidden/>
          </w:rPr>
          <w:fldChar w:fldCharType="begin"/>
        </w:r>
        <w:r>
          <w:rPr>
            <w:noProof/>
            <w:webHidden/>
          </w:rPr>
          <w:instrText xml:space="preserve"> PAGEREF _Toc26385607 \h </w:instrText>
        </w:r>
        <w:r>
          <w:rPr>
            <w:noProof/>
            <w:webHidden/>
          </w:rPr>
        </w:r>
        <w:r>
          <w:rPr>
            <w:noProof/>
            <w:webHidden/>
          </w:rPr>
          <w:fldChar w:fldCharType="separate"/>
        </w:r>
        <w:r>
          <w:rPr>
            <w:noProof/>
            <w:webHidden/>
          </w:rPr>
          <w:t>14</w:t>
        </w:r>
        <w:r>
          <w:rPr>
            <w:noProof/>
            <w:webHidden/>
          </w:rPr>
          <w:fldChar w:fldCharType="end"/>
        </w:r>
      </w:hyperlink>
    </w:p>
    <w:p w14:paraId="144F60D9" w14:textId="13DC0B8B"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08" w:history="1">
        <w:r w:rsidRPr="000009F1">
          <w:rPr>
            <w:rStyle w:val="Hyperlink"/>
            <w:noProof/>
          </w:rPr>
          <w:t>3.3 Đặc tả use case bán vé</w:t>
        </w:r>
        <w:r>
          <w:rPr>
            <w:noProof/>
            <w:webHidden/>
          </w:rPr>
          <w:tab/>
        </w:r>
        <w:r>
          <w:rPr>
            <w:noProof/>
            <w:webHidden/>
          </w:rPr>
          <w:fldChar w:fldCharType="begin"/>
        </w:r>
        <w:r>
          <w:rPr>
            <w:noProof/>
            <w:webHidden/>
          </w:rPr>
          <w:instrText xml:space="preserve"> PAGEREF _Toc26385608 \h </w:instrText>
        </w:r>
        <w:r>
          <w:rPr>
            <w:noProof/>
            <w:webHidden/>
          </w:rPr>
        </w:r>
        <w:r>
          <w:rPr>
            <w:noProof/>
            <w:webHidden/>
          </w:rPr>
          <w:fldChar w:fldCharType="separate"/>
        </w:r>
        <w:r>
          <w:rPr>
            <w:noProof/>
            <w:webHidden/>
          </w:rPr>
          <w:t>15</w:t>
        </w:r>
        <w:r>
          <w:rPr>
            <w:noProof/>
            <w:webHidden/>
          </w:rPr>
          <w:fldChar w:fldCharType="end"/>
        </w:r>
      </w:hyperlink>
    </w:p>
    <w:p w14:paraId="44431C94" w14:textId="612B7BD1"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09" w:history="1">
        <w:r w:rsidRPr="000009F1">
          <w:rPr>
            <w:rStyle w:val="Hyperlink"/>
            <w:noProof/>
          </w:rPr>
          <w:t>3.4 Đặc tả use case tìm kiếm vé</w:t>
        </w:r>
        <w:r>
          <w:rPr>
            <w:noProof/>
            <w:webHidden/>
          </w:rPr>
          <w:tab/>
        </w:r>
        <w:r>
          <w:rPr>
            <w:noProof/>
            <w:webHidden/>
          </w:rPr>
          <w:fldChar w:fldCharType="begin"/>
        </w:r>
        <w:r>
          <w:rPr>
            <w:noProof/>
            <w:webHidden/>
          </w:rPr>
          <w:instrText xml:space="preserve"> PAGEREF _Toc26385609 \h </w:instrText>
        </w:r>
        <w:r>
          <w:rPr>
            <w:noProof/>
            <w:webHidden/>
          </w:rPr>
        </w:r>
        <w:r>
          <w:rPr>
            <w:noProof/>
            <w:webHidden/>
          </w:rPr>
          <w:fldChar w:fldCharType="separate"/>
        </w:r>
        <w:r>
          <w:rPr>
            <w:noProof/>
            <w:webHidden/>
          </w:rPr>
          <w:t>16</w:t>
        </w:r>
        <w:r>
          <w:rPr>
            <w:noProof/>
            <w:webHidden/>
          </w:rPr>
          <w:fldChar w:fldCharType="end"/>
        </w:r>
      </w:hyperlink>
    </w:p>
    <w:p w14:paraId="5DAC38FF" w14:textId="4918B1D4"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0" w:history="1">
        <w:r w:rsidRPr="000009F1">
          <w:rPr>
            <w:rStyle w:val="Hyperlink"/>
            <w:noProof/>
          </w:rPr>
          <w:t>3.5 Đặc tả use case quản lý nhân viên</w:t>
        </w:r>
        <w:r>
          <w:rPr>
            <w:noProof/>
            <w:webHidden/>
          </w:rPr>
          <w:tab/>
        </w:r>
        <w:r>
          <w:rPr>
            <w:noProof/>
            <w:webHidden/>
          </w:rPr>
          <w:fldChar w:fldCharType="begin"/>
        </w:r>
        <w:r>
          <w:rPr>
            <w:noProof/>
            <w:webHidden/>
          </w:rPr>
          <w:instrText xml:space="preserve"> PAGEREF _Toc26385610 \h </w:instrText>
        </w:r>
        <w:r>
          <w:rPr>
            <w:noProof/>
            <w:webHidden/>
          </w:rPr>
        </w:r>
        <w:r>
          <w:rPr>
            <w:noProof/>
            <w:webHidden/>
          </w:rPr>
          <w:fldChar w:fldCharType="separate"/>
        </w:r>
        <w:r>
          <w:rPr>
            <w:noProof/>
            <w:webHidden/>
          </w:rPr>
          <w:t>18</w:t>
        </w:r>
        <w:r>
          <w:rPr>
            <w:noProof/>
            <w:webHidden/>
          </w:rPr>
          <w:fldChar w:fldCharType="end"/>
        </w:r>
      </w:hyperlink>
    </w:p>
    <w:p w14:paraId="331389AC" w14:textId="1102F242"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1" w:history="1">
        <w:r w:rsidRPr="000009F1">
          <w:rPr>
            <w:rStyle w:val="Hyperlink"/>
            <w:noProof/>
          </w:rPr>
          <w:t>3.6 Đặc tả use case quản lý chuyến xe</w:t>
        </w:r>
        <w:r>
          <w:rPr>
            <w:noProof/>
            <w:webHidden/>
          </w:rPr>
          <w:tab/>
        </w:r>
        <w:r>
          <w:rPr>
            <w:noProof/>
            <w:webHidden/>
          </w:rPr>
          <w:fldChar w:fldCharType="begin"/>
        </w:r>
        <w:r>
          <w:rPr>
            <w:noProof/>
            <w:webHidden/>
          </w:rPr>
          <w:instrText xml:space="preserve"> PAGEREF _Toc26385611 \h </w:instrText>
        </w:r>
        <w:r>
          <w:rPr>
            <w:noProof/>
            <w:webHidden/>
          </w:rPr>
        </w:r>
        <w:r>
          <w:rPr>
            <w:noProof/>
            <w:webHidden/>
          </w:rPr>
          <w:fldChar w:fldCharType="separate"/>
        </w:r>
        <w:r>
          <w:rPr>
            <w:noProof/>
            <w:webHidden/>
          </w:rPr>
          <w:t>19</w:t>
        </w:r>
        <w:r>
          <w:rPr>
            <w:noProof/>
            <w:webHidden/>
          </w:rPr>
          <w:fldChar w:fldCharType="end"/>
        </w:r>
      </w:hyperlink>
    </w:p>
    <w:p w14:paraId="0F9548B4" w14:textId="7AECD686"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2" w:history="1">
        <w:r w:rsidRPr="000009F1">
          <w:rPr>
            <w:rStyle w:val="Hyperlink"/>
            <w:noProof/>
          </w:rPr>
          <w:t>3.7 Đặc tả use case thống kê</w:t>
        </w:r>
        <w:r>
          <w:rPr>
            <w:noProof/>
            <w:webHidden/>
          </w:rPr>
          <w:tab/>
        </w:r>
        <w:r>
          <w:rPr>
            <w:noProof/>
            <w:webHidden/>
          </w:rPr>
          <w:fldChar w:fldCharType="begin"/>
        </w:r>
        <w:r>
          <w:rPr>
            <w:noProof/>
            <w:webHidden/>
          </w:rPr>
          <w:instrText xml:space="preserve"> PAGEREF _Toc26385612 \h </w:instrText>
        </w:r>
        <w:r>
          <w:rPr>
            <w:noProof/>
            <w:webHidden/>
          </w:rPr>
        </w:r>
        <w:r>
          <w:rPr>
            <w:noProof/>
            <w:webHidden/>
          </w:rPr>
          <w:fldChar w:fldCharType="separate"/>
        </w:r>
        <w:r>
          <w:rPr>
            <w:noProof/>
            <w:webHidden/>
          </w:rPr>
          <w:t>21</w:t>
        </w:r>
        <w:r>
          <w:rPr>
            <w:noProof/>
            <w:webHidden/>
          </w:rPr>
          <w:fldChar w:fldCharType="end"/>
        </w:r>
      </w:hyperlink>
    </w:p>
    <w:p w14:paraId="6D12E439" w14:textId="2FE636CC"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3" w:history="1">
        <w:r w:rsidRPr="000009F1">
          <w:rPr>
            <w:rStyle w:val="Hyperlink"/>
            <w:noProof/>
          </w:rPr>
          <w:t>3.8 Đặc tả use case quản lý tài khoản</w:t>
        </w:r>
        <w:r>
          <w:rPr>
            <w:noProof/>
            <w:webHidden/>
          </w:rPr>
          <w:tab/>
        </w:r>
        <w:r>
          <w:rPr>
            <w:noProof/>
            <w:webHidden/>
          </w:rPr>
          <w:fldChar w:fldCharType="begin"/>
        </w:r>
        <w:r>
          <w:rPr>
            <w:noProof/>
            <w:webHidden/>
          </w:rPr>
          <w:instrText xml:space="preserve"> PAGEREF _Toc26385613 \h </w:instrText>
        </w:r>
        <w:r>
          <w:rPr>
            <w:noProof/>
            <w:webHidden/>
          </w:rPr>
        </w:r>
        <w:r>
          <w:rPr>
            <w:noProof/>
            <w:webHidden/>
          </w:rPr>
          <w:fldChar w:fldCharType="separate"/>
        </w:r>
        <w:r>
          <w:rPr>
            <w:noProof/>
            <w:webHidden/>
          </w:rPr>
          <w:t>22</w:t>
        </w:r>
        <w:r>
          <w:rPr>
            <w:noProof/>
            <w:webHidden/>
          </w:rPr>
          <w:fldChar w:fldCharType="end"/>
        </w:r>
      </w:hyperlink>
    </w:p>
    <w:p w14:paraId="08CA5FD0" w14:textId="181D53BD"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614" w:history="1">
        <w:r w:rsidRPr="000009F1">
          <w:rPr>
            <w:rStyle w:val="Hyperlink"/>
            <w:noProof/>
          </w:rPr>
          <w:t>CHƯƠNG 4 – SƠ ĐỒ TRÌNH TỰ</w:t>
        </w:r>
        <w:r>
          <w:rPr>
            <w:noProof/>
            <w:webHidden/>
          </w:rPr>
          <w:tab/>
        </w:r>
        <w:r>
          <w:rPr>
            <w:noProof/>
            <w:webHidden/>
          </w:rPr>
          <w:fldChar w:fldCharType="begin"/>
        </w:r>
        <w:r>
          <w:rPr>
            <w:noProof/>
            <w:webHidden/>
          </w:rPr>
          <w:instrText xml:space="preserve"> PAGEREF _Toc26385614 \h </w:instrText>
        </w:r>
        <w:r>
          <w:rPr>
            <w:noProof/>
            <w:webHidden/>
          </w:rPr>
        </w:r>
        <w:r>
          <w:rPr>
            <w:noProof/>
            <w:webHidden/>
          </w:rPr>
          <w:fldChar w:fldCharType="separate"/>
        </w:r>
        <w:r>
          <w:rPr>
            <w:noProof/>
            <w:webHidden/>
          </w:rPr>
          <w:t>24</w:t>
        </w:r>
        <w:r>
          <w:rPr>
            <w:noProof/>
            <w:webHidden/>
          </w:rPr>
          <w:fldChar w:fldCharType="end"/>
        </w:r>
      </w:hyperlink>
    </w:p>
    <w:p w14:paraId="56CA60D7" w14:textId="588E05EB"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5" w:history="1">
        <w:r w:rsidRPr="000009F1">
          <w:rPr>
            <w:rStyle w:val="Hyperlink"/>
            <w:noProof/>
          </w:rPr>
          <w:t>4.1 Sơ đồ sequence đăng nhập</w:t>
        </w:r>
        <w:r>
          <w:rPr>
            <w:noProof/>
            <w:webHidden/>
          </w:rPr>
          <w:tab/>
        </w:r>
        <w:r>
          <w:rPr>
            <w:noProof/>
            <w:webHidden/>
          </w:rPr>
          <w:fldChar w:fldCharType="begin"/>
        </w:r>
        <w:r>
          <w:rPr>
            <w:noProof/>
            <w:webHidden/>
          </w:rPr>
          <w:instrText xml:space="preserve"> PAGEREF _Toc26385615 \h </w:instrText>
        </w:r>
        <w:r>
          <w:rPr>
            <w:noProof/>
            <w:webHidden/>
          </w:rPr>
        </w:r>
        <w:r>
          <w:rPr>
            <w:noProof/>
            <w:webHidden/>
          </w:rPr>
          <w:fldChar w:fldCharType="separate"/>
        </w:r>
        <w:r>
          <w:rPr>
            <w:noProof/>
            <w:webHidden/>
          </w:rPr>
          <w:t>24</w:t>
        </w:r>
        <w:r>
          <w:rPr>
            <w:noProof/>
            <w:webHidden/>
          </w:rPr>
          <w:fldChar w:fldCharType="end"/>
        </w:r>
      </w:hyperlink>
    </w:p>
    <w:p w14:paraId="2CF1ED60" w14:textId="5FED4120"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6" w:history="1">
        <w:r w:rsidRPr="000009F1">
          <w:rPr>
            <w:rStyle w:val="Hyperlink"/>
            <w:noProof/>
          </w:rPr>
          <w:t>4.2 Sơ đồ sequence bán vé</w:t>
        </w:r>
        <w:r>
          <w:rPr>
            <w:noProof/>
            <w:webHidden/>
          </w:rPr>
          <w:tab/>
        </w:r>
        <w:r>
          <w:rPr>
            <w:noProof/>
            <w:webHidden/>
          </w:rPr>
          <w:fldChar w:fldCharType="begin"/>
        </w:r>
        <w:r>
          <w:rPr>
            <w:noProof/>
            <w:webHidden/>
          </w:rPr>
          <w:instrText xml:space="preserve"> PAGEREF _Toc26385616 \h </w:instrText>
        </w:r>
        <w:r>
          <w:rPr>
            <w:noProof/>
            <w:webHidden/>
          </w:rPr>
        </w:r>
        <w:r>
          <w:rPr>
            <w:noProof/>
            <w:webHidden/>
          </w:rPr>
          <w:fldChar w:fldCharType="separate"/>
        </w:r>
        <w:r>
          <w:rPr>
            <w:noProof/>
            <w:webHidden/>
          </w:rPr>
          <w:t>25</w:t>
        </w:r>
        <w:r>
          <w:rPr>
            <w:noProof/>
            <w:webHidden/>
          </w:rPr>
          <w:fldChar w:fldCharType="end"/>
        </w:r>
      </w:hyperlink>
    </w:p>
    <w:p w14:paraId="582C4A79" w14:textId="58FA6363"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7" w:history="1">
        <w:r w:rsidRPr="000009F1">
          <w:rPr>
            <w:rStyle w:val="Hyperlink"/>
            <w:noProof/>
          </w:rPr>
          <w:t>4.3 Sơ đồ sequence tìm kiếm vé</w:t>
        </w:r>
        <w:r>
          <w:rPr>
            <w:noProof/>
            <w:webHidden/>
          </w:rPr>
          <w:tab/>
        </w:r>
        <w:r>
          <w:rPr>
            <w:noProof/>
            <w:webHidden/>
          </w:rPr>
          <w:fldChar w:fldCharType="begin"/>
        </w:r>
        <w:r>
          <w:rPr>
            <w:noProof/>
            <w:webHidden/>
          </w:rPr>
          <w:instrText xml:space="preserve"> PAGEREF _Toc26385617 \h </w:instrText>
        </w:r>
        <w:r>
          <w:rPr>
            <w:noProof/>
            <w:webHidden/>
          </w:rPr>
        </w:r>
        <w:r>
          <w:rPr>
            <w:noProof/>
            <w:webHidden/>
          </w:rPr>
          <w:fldChar w:fldCharType="separate"/>
        </w:r>
        <w:r>
          <w:rPr>
            <w:noProof/>
            <w:webHidden/>
          </w:rPr>
          <w:t>25</w:t>
        </w:r>
        <w:r>
          <w:rPr>
            <w:noProof/>
            <w:webHidden/>
          </w:rPr>
          <w:fldChar w:fldCharType="end"/>
        </w:r>
      </w:hyperlink>
    </w:p>
    <w:p w14:paraId="3631F28D" w14:textId="04C9C8D1"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8" w:history="1">
        <w:r w:rsidRPr="000009F1">
          <w:rPr>
            <w:rStyle w:val="Hyperlink"/>
            <w:noProof/>
          </w:rPr>
          <w:t>4.4 Sơ đồ sequence quản lý nhân viên</w:t>
        </w:r>
        <w:r>
          <w:rPr>
            <w:noProof/>
            <w:webHidden/>
          </w:rPr>
          <w:tab/>
        </w:r>
        <w:r>
          <w:rPr>
            <w:noProof/>
            <w:webHidden/>
          </w:rPr>
          <w:fldChar w:fldCharType="begin"/>
        </w:r>
        <w:r>
          <w:rPr>
            <w:noProof/>
            <w:webHidden/>
          </w:rPr>
          <w:instrText xml:space="preserve"> PAGEREF _Toc26385618 \h </w:instrText>
        </w:r>
        <w:r>
          <w:rPr>
            <w:noProof/>
            <w:webHidden/>
          </w:rPr>
        </w:r>
        <w:r>
          <w:rPr>
            <w:noProof/>
            <w:webHidden/>
          </w:rPr>
          <w:fldChar w:fldCharType="separate"/>
        </w:r>
        <w:r>
          <w:rPr>
            <w:noProof/>
            <w:webHidden/>
          </w:rPr>
          <w:t>26</w:t>
        </w:r>
        <w:r>
          <w:rPr>
            <w:noProof/>
            <w:webHidden/>
          </w:rPr>
          <w:fldChar w:fldCharType="end"/>
        </w:r>
      </w:hyperlink>
    </w:p>
    <w:p w14:paraId="3532E8F5" w14:textId="4DBB45D6"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19" w:history="1">
        <w:r w:rsidRPr="000009F1">
          <w:rPr>
            <w:rStyle w:val="Hyperlink"/>
            <w:noProof/>
          </w:rPr>
          <w:t>4.5 Sơ đồ sequence quản lý lịch trình</w:t>
        </w:r>
        <w:r>
          <w:rPr>
            <w:noProof/>
            <w:webHidden/>
          </w:rPr>
          <w:tab/>
        </w:r>
        <w:r>
          <w:rPr>
            <w:noProof/>
            <w:webHidden/>
          </w:rPr>
          <w:fldChar w:fldCharType="begin"/>
        </w:r>
        <w:r>
          <w:rPr>
            <w:noProof/>
            <w:webHidden/>
          </w:rPr>
          <w:instrText xml:space="preserve"> PAGEREF _Toc26385619 \h </w:instrText>
        </w:r>
        <w:r>
          <w:rPr>
            <w:noProof/>
            <w:webHidden/>
          </w:rPr>
        </w:r>
        <w:r>
          <w:rPr>
            <w:noProof/>
            <w:webHidden/>
          </w:rPr>
          <w:fldChar w:fldCharType="separate"/>
        </w:r>
        <w:r>
          <w:rPr>
            <w:noProof/>
            <w:webHidden/>
          </w:rPr>
          <w:t>26</w:t>
        </w:r>
        <w:r>
          <w:rPr>
            <w:noProof/>
            <w:webHidden/>
          </w:rPr>
          <w:fldChar w:fldCharType="end"/>
        </w:r>
      </w:hyperlink>
    </w:p>
    <w:p w14:paraId="7D1FE1C2" w14:textId="59158095"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20" w:history="1">
        <w:r w:rsidRPr="000009F1">
          <w:rPr>
            <w:rStyle w:val="Hyperlink"/>
            <w:noProof/>
          </w:rPr>
          <w:t>4.6 Sơ đồ sequence thống kê</w:t>
        </w:r>
        <w:r>
          <w:rPr>
            <w:noProof/>
            <w:webHidden/>
          </w:rPr>
          <w:tab/>
        </w:r>
        <w:r>
          <w:rPr>
            <w:noProof/>
            <w:webHidden/>
          </w:rPr>
          <w:fldChar w:fldCharType="begin"/>
        </w:r>
        <w:r>
          <w:rPr>
            <w:noProof/>
            <w:webHidden/>
          </w:rPr>
          <w:instrText xml:space="preserve"> PAGEREF _Toc26385620 \h </w:instrText>
        </w:r>
        <w:r>
          <w:rPr>
            <w:noProof/>
            <w:webHidden/>
          </w:rPr>
        </w:r>
        <w:r>
          <w:rPr>
            <w:noProof/>
            <w:webHidden/>
          </w:rPr>
          <w:fldChar w:fldCharType="separate"/>
        </w:r>
        <w:r>
          <w:rPr>
            <w:noProof/>
            <w:webHidden/>
          </w:rPr>
          <w:t>27</w:t>
        </w:r>
        <w:r>
          <w:rPr>
            <w:noProof/>
            <w:webHidden/>
          </w:rPr>
          <w:fldChar w:fldCharType="end"/>
        </w:r>
      </w:hyperlink>
    </w:p>
    <w:p w14:paraId="4B24B8C0" w14:textId="07E20AF7" w:rsidR="00C0070E" w:rsidRDefault="00C0070E">
      <w:pPr>
        <w:pStyle w:val="TOC1"/>
        <w:tabs>
          <w:tab w:val="right" w:leader="dot" w:pos="9111"/>
        </w:tabs>
        <w:rPr>
          <w:rFonts w:asciiTheme="minorHAnsi" w:eastAsiaTheme="minorEastAsia" w:hAnsiTheme="minorHAnsi" w:cstheme="minorBidi"/>
          <w:noProof/>
          <w:sz w:val="22"/>
          <w:szCs w:val="22"/>
        </w:rPr>
      </w:pPr>
      <w:hyperlink w:anchor="_Toc26385621" w:history="1">
        <w:r w:rsidRPr="000009F1">
          <w:rPr>
            <w:rStyle w:val="Hyperlink"/>
            <w:noProof/>
          </w:rPr>
          <w:t>CHƯƠNG 5 – SƠ ĐỒ LỚP, MÔ HÌNH ERD VÀ MÔ HÌNH QUAN HỆ</w:t>
        </w:r>
        <w:r>
          <w:rPr>
            <w:noProof/>
            <w:webHidden/>
          </w:rPr>
          <w:tab/>
        </w:r>
        <w:r>
          <w:rPr>
            <w:noProof/>
            <w:webHidden/>
          </w:rPr>
          <w:fldChar w:fldCharType="begin"/>
        </w:r>
        <w:r>
          <w:rPr>
            <w:noProof/>
            <w:webHidden/>
          </w:rPr>
          <w:instrText xml:space="preserve"> PAGEREF _Toc26385621 \h </w:instrText>
        </w:r>
        <w:r>
          <w:rPr>
            <w:noProof/>
            <w:webHidden/>
          </w:rPr>
        </w:r>
        <w:r>
          <w:rPr>
            <w:noProof/>
            <w:webHidden/>
          </w:rPr>
          <w:fldChar w:fldCharType="separate"/>
        </w:r>
        <w:r>
          <w:rPr>
            <w:noProof/>
            <w:webHidden/>
          </w:rPr>
          <w:t>27</w:t>
        </w:r>
        <w:r>
          <w:rPr>
            <w:noProof/>
            <w:webHidden/>
          </w:rPr>
          <w:fldChar w:fldCharType="end"/>
        </w:r>
      </w:hyperlink>
    </w:p>
    <w:p w14:paraId="5AD07F88" w14:textId="37675DC9"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22" w:history="1">
        <w:r w:rsidRPr="000009F1">
          <w:rPr>
            <w:rStyle w:val="Hyperlink"/>
            <w:noProof/>
          </w:rPr>
          <w:t>5.1 Sơ đồ lớp</w:t>
        </w:r>
        <w:r>
          <w:rPr>
            <w:noProof/>
            <w:webHidden/>
          </w:rPr>
          <w:tab/>
        </w:r>
        <w:r>
          <w:rPr>
            <w:noProof/>
            <w:webHidden/>
          </w:rPr>
          <w:fldChar w:fldCharType="begin"/>
        </w:r>
        <w:r>
          <w:rPr>
            <w:noProof/>
            <w:webHidden/>
          </w:rPr>
          <w:instrText xml:space="preserve"> PAGEREF _Toc26385622 \h </w:instrText>
        </w:r>
        <w:r>
          <w:rPr>
            <w:noProof/>
            <w:webHidden/>
          </w:rPr>
        </w:r>
        <w:r>
          <w:rPr>
            <w:noProof/>
            <w:webHidden/>
          </w:rPr>
          <w:fldChar w:fldCharType="separate"/>
        </w:r>
        <w:r>
          <w:rPr>
            <w:noProof/>
            <w:webHidden/>
          </w:rPr>
          <w:t>27</w:t>
        </w:r>
        <w:r>
          <w:rPr>
            <w:noProof/>
            <w:webHidden/>
          </w:rPr>
          <w:fldChar w:fldCharType="end"/>
        </w:r>
      </w:hyperlink>
    </w:p>
    <w:p w14:paraId="0BB95FD3" w14:textId="7B72C689"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23" w:history="1">
        <w:r w:rsidRPr="000009F1">
          <w:rPr>
            <w:rStyle w:val="Hyperlink"/>
            <w:noProof/>
          </w:rPr>
          <w:t>5.2 Sơ đồ ERD</w:t>
        </w:r>
        <w:r>
          <w:rPr>
            <w:noProof/>
            <w:webHidden/>
          </w:rPr>
          <w:tab/>
        </w:r>
        <w:r>
          <w:rPr>
            <w:noProof/>
            <w:webHidden/>
          </w:rPr>
          <w:fldChar w:fldCharType="begin"/>
        </w:r>
        <w:r>
          <w:rPr>
            <w:noProof/>
            <w:webHidden/>
          </w:rPr>
          <w:instrText xml:space="preserve"> PAGEREF _Toc26385623 \h </w:instrText>
        </w:r>
        <w:r>
          <w:rPr>
            <w:noProof/>
            <w:webHidden/>
          </w:rPr>
        </w:r>
        <w:r>
          <w:rPr>
            <w:noProof/>
            <w:webHidden/>
          </w:rPr>
          <w:fldChar w:fldCharType="separate"/>
        </w:r>
        <w:r>
          <w:rPr>
            <w:noProof/>
            <w:webHidden/>
          </w:rPr>
          <w:t>28</w:t>
        </w:r>
        <w:r>
          <w:rPr>
            <w:noProof/>
            <w:webHidden/>
          </w:rPr>
          <w:fldChar w:fldCharType="end"/>
        </w:r>
      </w:hyperlink>
    </w:p>
    <w:p w14:paraId="619DC5D7" w14:textId="3D166B6A" w:rsidR="00C0070E" w:rsidRDefault="00C0070E">
      <w:pPr>
        <w:pStyle w:val="TOC2"/>
        <w:tabs>
          <w:tab w:val="right" w:leader="dot" w:pos="9111"/>
        </w:tabs>
        <w:rPr>
          <w:rFonts w:asciiTheme="minorHAnsi" w:eastAsiaTheme="minorEastAsia" w:hAnsiTheme="minorHAnsi" w:cstheme="minorBidi"/>
          <w:noProof/>
          <w:sz w:val="22"/>
          <w:szCs w:val="22"/>
        </w:rPr>
      </w:pPr>
      <w:hyperlink w:anchor="_Toc26385624" w:history="1">
        <w:r w:rsidRPr="000009F1">
          <w:rPr>
            <w:rStyle w:val="Hyperlink"/>
            <w:noProof/>
          </w:rPr>
          <w:t>5.3 ERD chuyển sang mô hình quan hệ</w:t>
        </w:r>
        <w:r>
          <w:rPr>
            <w:noProof/>
            <w:webHidden/>
          </w:rPr>
          <w:tab/>
        </w:r>
        <w:r>
          <w:rPr>
            <w:noProof/>
            <w:webHidden/>
          </w:rPr>
          <w:fldChar w:fldCharType="begin"/>
        </w:r>
        <w:r>
          <w:rPr>
            <w:noProof/>
            <w:webHidden/>
          </w:rPr>
          <w:instrText xml:space="preserve"> PAGEREF _Toc26385624 \h </w:instrText>
        </w:r>
        <w:r>
          <w:rPr>
            <w:noProof/>
            <w:webHidden/>
          </w:rPr>
        </w:r>
        <w:r>
          <w:rPr>
            <w:noProof/>
            <w:webHidden/>
          </w:rPr>
          <w:fldChar w:fldCharType="separate"/>
        </w:r>
        <w:r>
          <w:rPr>
            <w:noProof/>
            <w:webHidden/>
          </w:rPr>
          <w:t>29</w:t>
        </w:r>
        <w:r>
          <w:rPr>
            <w:noProof/>
            <w:webHidden/>
          </w:rPr>
          <w:fldChar w:fldCharType="end"/>
        </w:r>
      </w:hyperlink>
    </w:p>
    <w:p w14:paraId="01B61372" w14:textId="755E49BD" w:rsidR="00C75086" w:rsidRDefault="00C75086" w:rsidP="002406F2">
      <w:pPr>
        <w:tabs>
          <w:tab w:val="left" w:pos="2535"/>
          <w:tab w:val="left" w:pos="3360"/>
        </w:tabs>
        <w:spacing w:after="200" w:line="276" w:lineRule="auto"/>
        <w:rPr>
          <w:sz w:val="26"/>
          <w:szCs w:val="26"/>
        </w:rPr>
      </w:pPr>
      <w:r>
        <w:rPr>
          <w:sz w:val="26"/>
          <w:szCs w:val="26"/>
        </w:rPr>
        <w:fldChar w:fldCharType="end"/>
      </w:r>
      <w:r w:rsidR="002406F2">
        <w:rPr>
          <w:sz w:val="26"/>
          <w:szCs w:val="26"/>
        </w:rPr>
        <w:tab/>
      </w:r>
      <w:r w:rsidR="002406F2">
        <w:rPr>
          <w:sz w:val="26"/>
          <w:szCs w:val="26"/>
        </w:rPr>
        <w:tab/>
      </w:r>
    </w:p>
    <w:p w14:paraId="4114A627" w14:textId="77777777" w:rsidR="007E6AB9" w:rsidRDefault="007E6AB9">
      <w:pPr>
        <w:spacing w:after="200" w:line="276" w:lineRule="auto"/>
        <w:rPr>
          <w:sz w:val="26"/>
          <w:szCs w:val="26"/>
        </w:rPr>
      </w:pPr>
      <w:r>
        <w:rPr>
          <w:sz w:val="26"/>
          <w:szCs w:val="26"/>
        </w:rPr>
        <w:br w:type="page"/>
      </w:r>
      <w:bookmarkStart w:id="4" w:name="_GoBack"/>
      <w:bookmarkEnd w:id="4"/>
    </w:p>
    <w:p w14:paraId="5036F74F"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38F50F6" w14:textId="069AE7F7" w:rsidR="00791EED" w:rsidRPr="006C3A2B" w:rsidRDefault="00791EED" w:rsidP="004B7EB0">
      <w:pPr>
        <w:spacing w:before="60" w:after="60" w:line="276" w:lineRule="auto"/>
        <w:jc w:val="both"/>
      </w:pPr>
    </w:p>
    <w:p w14:paraId="3C21D19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8739BF2" w14:textId="1C4BA45E" w:rsidR="00791EED" w:rsidRPr="006C3A2B" w:rsidRDefault="004B7EB0" w:rsidP="00791EED">
      <w:pPr>
        <w:spacing w:before="60" w:after="60" w:line="276" w:lineRule="auto"/>
        <w:ind w:firstLine="720"/>
        <w:jc w:val="both"/>
      </w:pPr>
      <w:r>
        <w:t>CSDL</w:t>
      </w:r>
      <w:r w:rsidR="00791EED" w:rsidRPr="006C3A2B">
        <w:t xml:space="preserve">    </w:t>
      </w:r>
      <w:r>
        <w:t>Cơ sở dữ liệu</w:t>
      </w:r>
    </w:p>
    <w:p w14:paraId="0632954B" w14:textId="6C2E3BCE" w:rsidR="00791EED" w:rsidRPr="006C3A2B" w:rsidRDefault="004B7EB0" w:rsidP="00791EED">
      <w:pPr>
        <w:spacing w:before="60" w:after="60" w:line="276" w:lineRule="auto"/>
        <w:ind w:firstLine="720"/>
        <w:jc w:val="both"/>
      </w:pPr>
      <w:r>
        <w:t>DESC    Description</w:t>
      </w:r>
    </w:p>
    <w:p w14:paraId="5D9613D1" w14:textId="61E70A4C" w:rsidR="00791EED" w:rsidRDefault="00791EED" w:rsidP="00791EED">
      <w:pPr>
        <w:tabs>
          <w:tab w:val="left" w:pos="709"/>
          <w:tab w:val="left" w:pos="1560"/>
        </w:tabs>
        <w:spacing w:before="60" w:after="60" w:line="276" w:lineRule="auto"/>
        <w:jc w:val="both"/>
      </w:pPr>
      <w:r>
        <w:tab/>
      </w:r>
      <w:r w:rsidR="004B7EB0">
        <w:t>DEP</w:t>
      </w:r>
      <w:r>
        <w:tab/>
      </w:r>
      <w:r w:rsidR="004B7EB0">
        <w:t>Dependency</w:t>
      </w:r>
    </w:p>
    <w:p w14:paraId="778302F6" w14:textId="2D9F6CEF" w:rsidR="004B7EB0" w:rsidRDefault="004B7EB0" w:rsidP="00791EED">
      <w:pPr>
        <w:tabs>
          <w:tab w:val="left" w:pos="709"/>
          <w:tab w:val="left" w:pos="1560"/>
        </w:tabs>
        <w:spacing w:before="60" w:after="60" w:line="276" w:lineRule="auto"/>
        <w:jc w:val="both"/>
      </w:pPr>
      <w:r>
        <w:tab/>
        <w:t>RAT</w:t>
      </w:r>
      <w:r>
        <w:tab/>
        <w:t>Rational</w:t>
      </w:r>
    </w:p>
    <w:p w14:paraId="5822CEAF" w14:textId="46DE3A49" w:rsidR="004B7EB0" w:rsidRPr="006C3A2B" w:rsidRDefault="004B7EB0" w:rsidP="00791EED">
      <w:pPr>
        <w:tabs>
          <w:tab w:val="left" w:pos="709"/>
          <w:tab w:val="left" w:pos="1560"/>
        </w:tabs>
        <w:spacing w:before="60" w:after="60" w:line="276" w:lineRule="auto"/>
        <w:jc w:val="both"/>
      </w:pPr>
      <w:r>
        <w:tab/>
        <w:t>MUST</w:t>
      </w:r>
      <w:r>
        <w:tab/>
      </w:r>
    </w:p>
    <w:p w14:paraId="61833442" w14:textId="77777777" w:rsidR="007E6AB9" w:rsidRPr="005D5C20" w:rsidRDefault="007E6AB9" w:rsidP="00291721">
      <w:pPr>
        <w:pStyle w:val="Nidungvnbn"/>
      </w:pPr>
    </w:p>
    <w:p w14:paraId="0178A112" w14:textId="77777777" w:rsidR="007E6AB9" w:rsidRDefault="007E6AB9">
      <w:pPr>
        <w:spacing w:after="200" w:line="276" w:lineRule="auto"/>
        <w:rPr>
          <w:sz w:val="26"/>
          <w:szCs w:val="26"/>
        </w:rPr>
      </w:pPr>
      <w:r>
        <w:rPr>
          <w:sz w:val="26"/>
          <w:szCs w:val="26"/>
        </w:rPr>
        <w:br w:type="page"/>
      </w:r>
    </w:p>
    <w:p w14:paraId="0BC7E1E5" w14:textId="77777777" w:rsidR="007E6AB9" w:rsidRPr="007E6AB9" w:rsidRDefault="007B1A23" w:rsidP="00DC2276">
      <w:pPr>
        <w:pStyle w:val="Chng"/>
        <w:jc w:val="center"/>
      </w:pPr>
      <w:bookmarkStart w:id="5" w:name="_Toc26385588"/>
      <w:r>
        <w:lastRenderedPageBreak/>
        <w:t>DANH MỤC CÁC BẢNG BIỂU, HÌNH VẼ, ĐỒ THỊ</w:t>
      </w:r>
      <w:bookmarkEnd w:id="5"/>
    </w:p>
    <w:p w14:paraId="0E31C412" w14:textId="77777777" w:rsidR="007E6AB9" w:rsidRPr="00791EED" w:rsidRDefault="00791EED" w:rsidP="00DC2276">
      <w:pPr>
        <w:rPr>
          <w:b/>
          <w:sz w:val="28"/>
        </w:rPr>
      </w:pPr>
      <w:r w:rsidRPr="00791EED">
        <w:rPr>
          <w:b/>
          <w:sz w:val="28"/>
        </w:rPr>
        <w:t>DANH MỤC HÌNH</w:t>
      </w:r>
    </w:p>
    <w:p w14:paraId="227A9A89" w14:textId="276CE304" w:rsidR="00A044A3" w:rsidRDefault="0013378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6385198" w:history="1">
        <w:r w:rsidR="00A044A3" w:rsidRPr="00F606BE">
          <w:rPr>
            <w:rStyle w:val="Hyperlink"/>
            <w:noProof/>
          </w:rPr>
          <w:t>Hình 1 Yêu cầu chung</w:t>
        </w:r>
        <w:r w:rsidR="00A044A3">
          <w:rPr>
            <w:noProof/>
            <w:webHidden/>
          </w:rPr>
          <w:tab/>
        </w:r>
        <w:r w:rsidR="00A044A3">
          <w:rPr>
            <w:noProof/>
            <w:webHidden/>
          </w:rPr>
          <w:fldChar w:fldCharType="begin"/>
        </w:r>
        <w:r w:rsidR="00A044A3">
          <w:rPr>
            <w:noProof/>
            <w:webHidden/>
          </w:rPr>
          <w:instrText xml:space="preserve"> PAGEREF _Toc26385198 \h </w:instrText>
        </w:r>
        <w:r w:rsidR="00A044A3">
          <w:rPr>
            <w:noProof/>
            <w:webHidden/>
          </w:rPr>
        </w:r>
        <w:r w:rsidR="00A044A3">
          <w:rPr>
            <w:noProof/>
            <w:webHidden/>
          </w:rPr>
          <w:fldChar w:fldCharType="separate"/>
        </w:r>
        <w:r w:rsidR="00A044A3">
          <w:rPr>
            <w:noProof/>
            <w:webHidden/>
          </w:rPr>
          <w:t>8</w:t>
        </w:r>
        <w:r w:rsidR="00A044A3">
          <w:rPr>
            <w:noProof/>
            <w:webHidden/>
          </w:rPr>
          <w:fldChar w:fldCharType="end"/>
        </w:r>
      </w:hyperlink>
    </w:p>
    <w:p w14:paraId="54872BE5" w14:textId="04A3480D"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199" w:history="1">
        <w:r w:rsidR="00A044A3" w:rsidRPr="00F606BE">
          <w:rPr>
            <w:rStyle w:val="Hyperlink"/>
            <w:noProof/>
          </w:rPr>
          <w:t>Hình 2 Sơ đồ use case nhân viên</w:t>
        </w:r>
        <w:r w:rsidR="00A044A3">
          <w:rPr>
            <w:noProof/>
            <w:webHidden/>
          </w:rPr>
          <w:tab/>
        </w:r>
        <w:r w:rsidR="00A044A3">
          <w:rPr>
            <w:noProof/>
            <w:webHidden/>
          </w:rPr>
          <w:fldChar w:fldCharType="begin"/>
        </w:r>
        <w:r w:rsidR="00A044A3">
          <w:rPr>
            <w:noProof/>
            <w:webHidden/>
          </w:rPr>
          <w:instrText xml:space="preserve"> PAGEREF _Toc26385199 \h </w:instrText>
        </w:r>
        <w:r w:rsidR="00A044A3">
          <w:rPr>
            <w:noProof/>
            <w:webHidden/>
          </w:rPr>
        </w:r>
        <w:r w:rsidR="00A044A3">
          <w:rPr>
            <w:noProof/>
            <w:webHidden/>
          </w:rPr>
          <w:fldChar w:fldCharType="separate"/>
        </w:r>
        <w:r w:rsidR="00A044A3">
          <w:rPr>
            <w:noProof/>
            <w:webHidden/>
          </w:rPr>
          <w:t>12</w:t>
        </w:r>
        <w:r w:rsidR="00A044A3">
          <w:rPr>
            <w:noProof/>
            <w:webHidden/>
          </w:rPr>
          <w:fldChar w:fldCharType="end"/>
        </w:r>
      </w:hyperlink>
    </w:p>
    <w:p w14:paraId="60ABDDE2" w14:textId="6DF56111"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0" w:history="1">
        <w:r w:rsidR="00A044A3" w:rsidRPr="00F606BE">
          <w:rPr>
            <w:rStyle w:val="Hyperlink"/>
            <w:noProof/>
          </w:rPr>
          <w:t>Hình 3 Sơ đồ use case quản lý</w:t>
        </w:r>
        <w:r w:rsidR="00A044A3">
          <w:rPr>
            <w:noProof/>
            <w:webHidden/>
          </w:rPr>
          <w:tab/>
        </w:r>
        <w:r w:rsidR="00A044A3">
          <w:rPr>
            <w:noProof/>
            <w:webHidden/>
          </w:rPr>
          <w:fldChar w:fldCharType="begin"/>
        </w:r>
        <w:r w:rsidR="00A044A3">
          <w:rPr>
            <w:noProof/>
            <w:webHidden/>
          </w:rPr>
          <w:instrText xml:space="preserve"> PAGEREF _Toc26385200 \h </w:instrText>
        </w:r>
        <w:r w:rsidR="00A044A3">
          <w:rPr>
            <w:noProof/>
            <w:webHidden/>
          </w:rPr>
        </w:r>
        <w:r w:rsidR="00A044A3">
          <w:rPr>
            <w:noProof/>
            <w:webHidden/>
          </w:rPr>
          <w:fldChar w:fldCharType="separate"/>
        </w:r>
        <w:r w:rsidR="00A044A3">
          <w:rPr>
            <w:noProof/>
            <w:webHidden/>
          </w:rPr>
          <w:t>12</w:t>
        </w:r>
        <w:r w:rsidR="00A044A3">
          <w:rPr>
            <w:noProof/>
            <w:webHidden/>
          </w:rPr>
          <w:fldChar w:fldCharType="end"/>
        </w:r>
      </w:hyperlink>
    </w:p>
    <w:p w14:paraId="3C6C244F" w14:textId="12F1D012"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1" w:history="1">
        <w:r w:rsidR="00A044A3" w:rsidRPr="00F606BE">
          <w:rPr>
            <w:rStyle w:val="Hyperlink"/>
            <w:noProof/>
          </w:rPr>
          <w:t>Hình 4 Sơ đồ use case Admin</w:t>
        </w:r>
        <w:r w:rsidR="00A044A3">
          <w:rPr>
            <w:noProof/>
            <w:webHidden/>
          </w:rPr>
          <w:tab/>
        </w:r>
        <w:r w:rsidR="00A044A3">
          <w:rPr>
            <w:noProof/>
            <w:webHidden/>
          </w:rPr>
          <w:fldChar w:fldCharType="begin"/>
        </w:r>
        <w:r w:rsidR="00A044A3">
          <w:rPr>
            <w:noProof/>
            <w:webHidden/>
          </w:rPr>
          <w:instrText xml:space="preserve"> PAGEREF _Toc26385201 \h </w:instrText>
        </w:r>
        <w:r w:rsidR="00A044A3">
          <w:rPr>
            <w:noProof/>
            <w:webHidden/>
          </w:rPr>
        </w:r>
        <w:r w:rsidR="00A044A3">
          <w:rPr>
            <w:noProof/>
            <w:webHidden/>
          </w:rPr>
          <w:fldChar w:fldCharType="separate"/>
        </w:r>
        <w:r w:rsidR="00A044A3">
          <w:rPr>
            <w:noProof/>
            <w:webHidden/>
          </w:rPr>
          <w:t>13</w:t>
        </w:r>
        <w:r w:rsidR="00A044A3">
          <w:rPr>
            <w:noProof/>
            <w:webHidden/>
          </w:rPr>
          <w:fldChar w:fldCharType="end"/>
        </w:r>
      </w:hyperlink>
    </w:p>
    <w:p w14:paraId="1BB9B22F" w14:textId="14316ABA"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2" w:history="1">
        <w:r w:rsidR="00A044A3" w:rsidRPr="00F606BE">
          <w:rPr>
            <w:rStyle w:val="Hyperlink"/>
            <w:noProof/>
          </w:rPr>
          <w:t>Hình 5 Sơ đồ sequence đăng nhập</w:t>
        </w:r>
        <w:r w:rsidR="00A044A3">
          <w:rPr>
            <w:noProof/>
            <w:webHidden/>
          </w:rPr>
          <w:tab/>
        </w:r>
        <w:r w:rsidR="00A044A3">
          <w:rPr>
            <w:noProof/>
            <w:webHidden/>
          </w:rPr>
          <w:fldChar w:fldCharType="begin"/>
        </w:r>
        <w:r w:rsidR="00A044A3">
          <w:rPr>
            <w:noProof/>
            <w:webHidden/>
          </w:rPr>
          <w:instrText xml:space="preserve"> PAGEREF _Toc26385202 \h </w:instrText>
        </w:r>
        <w:r w:rsidR="00A044A3">
          <w:rPr>
            <w:noProof/>
            <w:webHidden/>
          </w:rPr>
        </w:r>
        <w:r w:rsidR="00A044A3">
          <w:rPr>
            <w:noProof/>
            <w:webHidden/>
          </w:rPr>
          <w:fldChar w:fldCharType="separate"/>
        </w:r>
        <w:r w:rsidR="00A044A3">
          <w:rPr>
            <w:noProof/>
            <w:webHidden/>
          </w:rPr>
          <w:t>25</w:t>
        </w:r>
        <w:r w:rsidR="00A044A3">
          <w:rPr>
            <w:noProof/>
            <w:webHidden/>
          </w:rPr>
          <w:fldChar w:fldCharType="end"/>
        </w:r>
      </w:hyperlink>
    </w:p>
    <w:p w14:paraId="3DF5737D" w14:textId="40FB7EE3"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3" w:history="1">
        <w:r w:rsidR="00A044A3" w:rsidRPr="00F606BE">
          <w:rPr>
            <w:rStyle w:val="Hyperlink"/>
            <w:noProof/>
          </w:rPr>
          <w:t>Hình 6 Sơ đồ sequence bán vé</w:t>
        </w:r>
        <w:r w:rsidR="00A044A3">
          <w:rPr>
            <w:noProof/>
            <w:webHidden/>
          </w:rPr>
          <w:tab/>
        </w:r>
        <w:r w:rsidR="00A044A3">
          <w:rPr>
            <w:noProof/>
            <w:webHidden/>
          </w:rPr>
          <w:fldChar w:fldCharType="begin"/>
        </w:r>
        <w:r w:rsidR="00A044A3">
          <w:rPr>
            <w:noProof/>
            <w:webHidden/>
          </w:rPr>
          <w:instrText xml:space="preserve"> PAGEREF _Toc26385203 \h </w:instrText>
        </w:r>
        <w:r w:rsidR="00A044A3">
          <w:rPr>
            <w:noProof/>
            <w:webHidden/>
          </w:rPr>
        </w:r>
        <w:r w:rsidR="00A044A3">
          <w:rPr>
            <w:noProof/>
            <w:webHidden/>
          </w:rPr>
          <w:fldChar w:fldCharType="separate"/>
        </w:r>
        <w:r w:rsidR="00A044A3">
          <w:rPr>
            <w:noProof/>
            <w:webHidden/>
          </w:rPr>
          <w:t>25</w:t>
        </w:r>
        <w:r w:rsidR="00A044A3">
          <w:rPr>
            <w:noProof/>
            <w:webHidden/>
          </w:rPr>
          <w:fldChar w:fldCharType="end"/>
        </w:r>
      </w:hyperlink>
    </w:p>
    <w:p w14:paraId="0C5C6804" w14:textId="1E6861BA"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4" w:history="1">
        <w:r w:rsidR="00A044A3" w:rsidRPr="00F606BE">
          <w:rPr>
            <w:rStyle w:val="Hyperlink"/>
            <w:noProof/>
          </w:rPr>
          <w:t>Hình 7 Sơ đồ sequence tìm kiếm vé</w:t>
        </w:r>
        <w:r w:rsidR="00A044A3">
          <w:rPr>
            <w:noProof/>
            <w:webHidden/>
          </w:rPr>
          <w:tab/>
        </w:r>
        <w:r w:rsidR="00A044A3">
          <w:rPr>
            <w:noProof/>
            <w:webHidden/>
          </w:rPr>
          <w:fldChar w:fldCharType="begin"/>
        </w:r>
        <w:r w:rsidR="00A044A3">
          <w:rPr>
            <w:noProof/>
            <w:webHidden/>
          </w:rPr>
          <w:instrText xml:space="preserve"> PAGEREF _Toc26385204 \h </w:instrText>
        </w:r>
        <w:r w:rsidR="00A044A3">
          <w:rPr>
            <w:noProof/>
            <w:webHidden/>
          </w:rPr>
        </w:r>
        <w:r w:rsidR="00A044A3">
          <w:rPr>
            <w:noProof/>
            <w:webHidden/>
          </w:rPr>
          <w:fldChar w:fldCharType="separate"/>
        </w:r>
        <w:r w:rsidR="00A044A3">
          <w:rPr>
            <w:noProof/>
            <w:webHidden/>
          </w:rPr>
          <w:t>26</w:t>
        </w:r>
        <w:r w:rsidR="00A044A3">
          <w:rPr>
            <w:noProof/>
            <w:webHidden/>
          </w:rPr>
          <w:fldChar w:fldCharType="end"/>
        </w:r>
      </w:hyperlink>
    </w:p>
    <w:p w14:paraId="500F209E" w14:textId="43E7CBA4"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5" w:history="1">
        <w:r w:rsidR="00A044A3" w:rsidRPr="00F606BE">
          <w:rPr>
            <w:rStyle w:val="Hyperlink"/>
            <w:noProof/>
          </w:rPr>
          <w:t>Hình 8 Sơ đồ sequence thêm nhân viên</w:t>
        </w:r>
        <w:r w:rsidR="00A044A3">
          <w:rPr>
            <w:noProof/>
            <w:webHidden/>
          </w:rPr>
          <w:tab/>
        </w:r>
        <w:r w:rsidR="00A044A3">
          <w:rPr>
            <w:noProof/>
            <w:webHidden/>
          </w:rPr>
          <w:fldChar w:fldCharType="begin"/>
        </w:r>
        <w:r w:rsidR="00A044A3">
          <w:rPr>
            <w:noProof/>
            <w:webHidden/>
          </w:rPr>
          <w:instrText xml:space="preserve"> PAGEREF _Toc26385205 \h </w:instrText>
        </w:r>
        <w:r w:rsidR="00A044A3">
          <w:rPr>
            <w:noProof/>
            <w:webHidden/>
          </w:rPr>
        </w:r>
        <w:r w:rsidR="00A044A3">
          <w:rPr>
            <w:noProof/>
            <w:webHidden/>
          </w:rPr>
          <w:fldChar w:fldCharType="separate"/>
        </w:r>
        <w:r w:rsidR="00A044A3">
          <w:rPr>
            <w:noProof/>
            <w:webHidden/>
          </w:rPr>
          <w:t>26</w:t>
        </w:r>
        <w:r w:rsidR="00A044A3">
          <w:rPr>
            <w:noProof/>
            <w:webHidden/>
          </w:rPr>
          <w:fldChar w:fldCharType="end"/>
        </w:r>
      </w:hyperlink>
    </w:p>
    <w:p w14:paraId="6F632BF5" w14:textId="1DA9B67F"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6" w:history="1">
        <w:r w:rsidR="00A044A3" w:rsidRPr="00F606BE">
          <w:rPr>
            <w:rStyle w:val="Hyperlink"/>
            <w:noProof/>
          </w:rPr>
          <w:t>Hình 9 Sơ đồ sequence thêm lịch trình</w:t>
        </w:r>
        <w:r w:rsidR="00A044A3">
          <w:rPr>
            <w:noProof/>
            <w:webHidden/>
          </w:rPr>
          <w:tab/>
        </w:r>
        <w:r w:rsidR="00A044A3">
          <w:rPr>
            <w:noProof/>
            <w:webHidden/>
          </w:rPr>
          <w:fldChar w:fldCharType="begin"/>
        </w:r>
        <w:r w:rsidR="00A044A3">
          <w:rPr>
            <w:noProof/>
            <w:webHidden/>
          </w:rPr>
          <w:instrText xml:space="preserve"> PAGEREF _Toc26385206 \h </w:instrText>
        </w:r>
        <w:r w:rsidR="00A044A3">
          <w:rPr>
            <w:noProof/>
            <w:webHidden/>
          </w:rPr>
        </w:r>
        <w:r w:rsidR="00A044A3">
          <w:rPr>
            <w:noProof/>
            <w:webHidden/>
          </w:rPr>
          <w:fldChar w:fldCharType="separate"/>
        </w:r>
        <w:r w:rsidR="00A044A3">
          <w:rPr>
            <w:noProof/>
            <w:webHidden/>
          </w:rPr>
          <w:t>27</w:t>
        </w:r>
        <w:r w:rsidR="00A044A3">
          <w:rPr>
            <w:noProof/>
            <w:webHidden/>
          </w:rPr>
          <w:fldChar w:fldCharType="end"/>
        </w:r>
      </w:hyperlink>
    </w:p>
    <w:p w14:paraId="4A9A38AF" w14:textId="08E8DAE7"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7" w:history="1">
        <w:r w:rsidR="00A044A3" w:rsidRPr="00F606BE">
          <w:rPr>
            <w:rStyle w:val="Hyperlink"/>
            <w:noProof/>
          </w:rPr>
          <w:t>Hình 10 Sơ đồ sequence thống kê</w:t>
        </w:r>
        <w:r w:rsidR="00A044A3">
          <w:rPr>
            <w:noProof/>
            <w:webHidden/>
          </w:rPr>
          <w:tab/>
        </w:r>
        <w:r w:rsidR="00A044A3">
          <w:rPr>
            <w:noProof/>
            <w:webHidden/>
          </w:rPr>
          <w:fldChar w:fldCharType="begin"/>
        </w:r>
        <w:r w:rsidR="00A044A3">
          <w:rPr>
            <w:noProof/>
            <w:webHidden/>
          </w:rPr>
          <w:instrText xml:space="preserve"> PAGEREF _Toc26385207 \h </w:instrText>
        </w:r>
        <w:r w:rsidR="00A044A3">
          <w:rPr>
            <w:noProof/>
            <w:webHidden/>
          </w:rPr>
        </w:r>
        <w:r w:rsidR="00A044A3">
          <w:rPr>
            <w:noProof/>
            <w:webHidden/>
          </w:rPr>
          <w:fldChar w:fldCharType="separate"/>
        </w:r>
        <w:r w:rsidR="00A044A3">
          <w:rPr>
            <w:noProof/>
            <w:webHidden/>
          </w:rPr>
          <w:t>27</w:t>
        </w:r>
        <w:r w:rsidR="00A044A3">
          <w:rPr>
            <w:noProof/>
            <w:webHidden/>
          </w:rPr>
          <w:fldChar w:fldCharType="end"/>
        </w:r>
      </w:hyperlink>
    </w:p>
    <w:p w14:paraId="197D73F5" w14:textId="3471C140"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8" w:history="1">
        <w:r w:rsidR="00A044A3" w:rsidRPr="00F606BE">
          <w:rPr>
            <w:rStyle w:val="Hyperlink"/>
            <w:noProof/>
          </w:rPr>
          <w:t>Hình 11 Sơ đồ class</w:t>
        </w:r>
        <w:r w:rsidR="00A044A3">
          <w:rPr>
            <w:noProof/>
            <w:webHidden/>
          </w:rPr>
          <w:tab/>
        </w:r>
        <w:r w:rsidR="00A044A3">
          <w:rPr>
            <w:noProof/>
            <w:webHidden/>
          </w:rPr>
          <w:fldChar w:fldCharType="begin"/>
        </w:r>
        <w:r w:rsidR="00A044A3">
          <w:rPr>
            <w:noProof/>
            <w:webHidden/>
          </w:rPr>
          <w:instrText xml:space="preserve"> PAGEREF _Toc26385208 \h </w:instrText>
        </w:r>
        <w:r w:rsidR="00A044A3">
          <w:rPr>
            <w:noProof/>
            <w:webHidden/>
          </w:rPr>
        </w:r>
        <w:r w:rsidR="00A044A3">
          <w:rPr>
            <w:noProof/>
            <w:webHidden/>
          </w:rPr>
          <w:fldChar w:fldCharType="separate"/>
        </w:r>
        <w:r w:rsidR="00A044A3">
          <w:rPr>
            <w:noProof/>
            <w:webHidden/>
          </w:rPr>
          <w:t>28</w:t>
        </w:r>
        <w:r w:rsidR="00A044A3">
          <w:rPr>
            <w:noProof/>
            <w:webHidden/>
          </w:rPr>
          <w:fldChar w:fldCharType="end"/>
        </w:r>
      </w:hyperlink>
    </w:p>
    <w:p w14:paraId="7CD6446F" w14:textId="7556AD62" w:rsidR="00A044A3" w:rsidRDefault="00FD2D98">
      <w:pPr>
        <w:pStyle w:val="TableofFigures"/>
        <w:tabs>
          <w:tab w:val="right" w:leader="dot" w:pos="9111"/>
        </w:tabs>
        <w:rPr>
          <w:rFonts w:asciiTheme="minorHAnsi" w:eastAsiaTheme="minorEastAsia" w:hAnsiTheme="minorHAnsi" w:cstheme="minorBidi"/>
          <w:noProof/>
          <w:sz w:val="22"/>
          <w:szCs w:val="22"/>
        </w:rPr>
      </w:pPr>
      <w:hyperlink w:anchor="_Toc26385209" w:history="1">
        <w:r w:rsidR="00A044A3" w:rsidRPr="00F606BE">
          <w:rPr>
            <w:rStyle w:val="Hyperlink"/>
            <w:noProof/>
          </w:rPr>
          <w:t>Hình 12 Sơ đồ ERD</w:t>
        </w:r>
        <w:r w:rsidR="00A044A3">
          <w:rPr>
            <w:noProof/>
            <w:webHidden/>
          </w:rPr>
          <w:tab/>
        </w:r>
        <w:r w:rsidR="00A044A3">
          <w:rPr>
            <w:noProof/>
            <w:webHidden/>
          </w:rPr>
          <w:fldChar w:fldCharType="begin"/>
        </w:r>
        <w:r w:rsidR="00A044A3">
          <w:rPr>
            <w:noProof/>
            <w:webHidden/>
          </w:rPr>
          <w:instrText xml:space="preserve"> PAGEREF _Toc26385209 \h </w:instrText>
        </w:r>
        <w:r w:rsidR="00A044A3">
          <w:rPr>
            <w:noProof/>
            <w:webHidden/>
          </w:rPr>
        </w:r>
        <w:r w:rsidR="00A044A3">
          <w:rPr>
            <w:noProof/>
            <w:webHidden/>
          </w:rPr>
          <w:fldChar w:fldCharType="separate"/>
        </w:r>
        <w:r w:rsidR="00A044A3">
          <w:rPr>
            <w:noProof/>
            <w:webHidden/>
          </w:rPr>
          <w:t>29</w:t>
        </w:r>
        <w:r w:rsidR="00A044A3">
          <w:rPr>
            <w:noProof/>
            <w:webHidden/>
          </w:rPr>
          <w:fldChar w:fldCharType="end"/>
        </w:r>
      </w:hyperlink>
    </w:p>
    <w:p w14:paraId="17FB92DD" w14:textId="19DBDB59" w:rsidR="005067C1" w:rsidRPr="005D5C20" w:rsidRDefault="00133787" w:rsidP="005067C1">
      <w:pPr>
        <w:tabs>
          <w:tab w:val="center" w:pos="6379"/>
        </w:tabs>
        <w:rPr>
          <w:sz w:val="26"/>
          <w:szCs w:val="26"/>
        </w:rPr>
      </w:pPr>
      <w:r>
        <w:rPr>
          <w:sz w:val="26"/>
          <w:szCs w:val="26"/>
        </w:rPr>
        <w:fldChar w:fldCharType="end"/>
      </w:r>
    </w:p>
    <w:p w14:paraId="292720A6" w14:textId="77777777" w:rsidR="007B7FF5" w:rsidRPr="00791EED" w:rsidRDefault="00791EED" w:rsidP="00DC2276">
      <w:pPr>
        <w:rPr>
          <w:b/>
          <w:sz w:val="28"/>
        </w:rPr>
      </w:pPr>
      <w:r w:rsidRPr="00791EED">
        <w:rPr>
          <w:b/>
          <w:sz w:val="28"/>
        </w:rPr>
        <w:t>DANH MỤC BẢNG</w:t>
      </w:r>
    </w:p>
    <w:p w14:paraId="21CCA262" w14:textId="190A4072" w:rsidR="00133787" w:rsidRDefault="0013378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26385164" w:history="1">
        <w:r w:rsidRPr="00C968D5">
          <w:rPr>
            <w:rStyle w:val="Hyperlink"/>
            <w:noProof/>
          </w:rPr>
          <w:t>Bảng 1 Câu hỏi khảo sát</w:t>
        </w:r>
        <w:r>
          <w:rPr>
            <w:noProof/>
            <w:webHidden/>
          </w:rPr>
          <w:tab/>
        </w:r>
        <w:r>
          <w:rPr>
            <w:noProof/>
            <w:webHidden/>
          </w:rPr>
          <w:fldChar w:fldCharType="begin"/>
        </w:r>
        <w:r>
          <w:rPr>
            <w:noProof/>
            <w:webHidden/>
          </w:rPr>
          <w:instrText xml:space="preserve"> PAGEREF _Toc26385164 \h </w:instrText>
        </w:r>
        <w:r>
          <w:rPr>
            <w:noProof/>
            <w:webHidden/>
          </w:rPr>
        </w:r>
        <w:r>
          <w:rPr>
            <w:noProof/>
            <w:webHidden/>
          </w:rPr>
          <w:fldChar w:fldCharType="separate"/>
        </w:r>
        <w:r>
          <w:rPr>
            <w:noProof/>
            <w:webHidden/>
          </w:rPr>
          <w:t>7</w:t>
        </w:r>
        <w:r>
          <w:rPr>
            <w:noProof/>
            <w:webHidden/>
          </w:rPr>
          <w:fldChar w:fldCharType="end"/>
        </w:r>
      </w:hyperlink>
    </w:p>
    <w:p w14:paraId="427E60AB" w14:textId="036C1481"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65" w:history="1">
        <w:r w:rsidR="00133787" w:rsidRPr="00C968D5">
          <w:rPr>
            <w:rStyle w:val="Hyperlink"/>
            <w:noProof/>
          </w:rPr>
          <w:t>Bảng 2 Đặc tả use case đăng nhập</w:t>
        </w:r>
        <w:r w:rsidR="00133787">
          <w:rPr>
            <w:noProof/>
            <w:webHidden/>
          </w:rPr>
          <w:tab/>
        </w:r>
        <w:r w:rsidR="00133787">
          <w:rPr>
            <w:noProof/>
            <w:webHidden/>
          </w:rPr>
          <w:fldChar w:fldCharType="begin"/>
        </w:r>
        <w:r w:rsidR="00133787">
          <w:rPr>
            <w:noProof/>
            <w:webHidden/>
          </w:rPr>
          <w:instrText xml:space="preserve"> PAGEREF _Toc26385165 \h </w:instrText>
        </w:r>
        <w:r w:rsidR="00133787">
          <w:rPr>
            <w:noProof/>
            <w:webHidden/>
          </w:rPr>
        </w:r>
        <w:r w:rsidR="00133787">
          <w:rPr>
            <w:noProof/>
            <w:webHidden/>
          </w:rPr>
          <w:fldChar w:fldCharType="separate"/>
        </w:r>
        <w:r w:rsidR="00133787">
          <w:rPr>
            <w:noProof/>
            <w:webHidden/>
          </w:rPr>
          <w:t>14</w:t>
        </w:r>
        <w:r w:rsidR="00133787">
          <w:rPr>
            <w:noProof/>
            <w:webHidden/>
          </w:rPr>
          <w:fldChar w:fldCharType="end"/>
        </w:r>
      </w:hyperlink>
    </w:p>
    <w:p w14:paraId="054F5C83" w14:textId="3E059605"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66" w:history="1">
        <w:r w:rsidR="00133787" w:rsidRPr="00C968D5">
          <w:rPr>
            <w:rStyle w:val="Hyperlink"/>
            <w:noProof/>
          </w:rPr>
          <w:t>Bảng 3 Đặc tả use case đăng xuất</w:t>
        </w:r>
        <w:r w:rsidR="00133787">
          <w:rPr>
            <w:noProof/>
            <w:webHidden/>
          </w:rPr>
          <w:tab/>
        </w:r>
        <w:r w:rsidR="00133787">
          <w:rPr>
            <w:noProof/>
            <w:webHidden/>
          </w:rPr>
          <w:fldChar w:fldCharType="begin"/>
        </w:r>
        <w:r w:rsidR="00133787">
          <w:rPr>
            <w:noProof/>
            <w:webHidden/>
          </w:rPr>
          <w:instrText xml:space="preserve"> PAGEREF _Toc26385166 \h </w:instrText>
        </w:r>
        <w:r w:rsidR="00133787">
          <w:rPr>
            <w:noProof/>
            <w:webHidden/>
          </w:rPr>
        </w:r>
        <w:r w:rsidR="00133787">
          <w:rPr>
            <w:noProof/>
            <w:webHidden/>
          </w:rPr>
          <w:fldChar w:fldCharType="separate"/>
        </w:r>
        <w:r w:rsidR="00133787">
          <w:rPr>
            <w:noProof/>
            <w:webHidden/>
          </w:rPr>
          <w:t>15</w:t>
        </w:r>
        <w:r w:rsidR="00133787">
          <w:rPr>
            <w:noProof/>
            <w:webHidden/>
          </w:rPr>
          <w:fldChar w:fldCharType="end"/>
        </w:r>
      </w:hyperlink>
    </w:p>
    <w:p w14:paraId="509CBFA4" w14:textId="31DB7F8E"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67" w:history="1">
        <w:r w:rsidR="00133787" w:rsidRPr="00C968D5">
          <w:rPr>
            <w:rStyle w:val="Hyperlink"/>
            <w:noProof/>
          </w:rPr>
          <w:t>Bảng 4 Đặc tả use case bán vé</w:t>
        </w:r>
        <w:r w:rsidR="00133787">
          <w:rPr>
            <w:noProof/>
            <w:webHidden/>
          </w:rPr>
          <w:tab/>
        </w:r>
        <w:r w:rsidR="00133787">
          <w:rPr>
            <w:noProof/>
            <w:webHidden/>
          </w:rPr>
          <w:fldChar w:fldCharType="begin"/>
        </w:r>
        <w:r w:rsidR="00133787">
          <w:rPr>
            <w:noProof/>
            <w:webHidden/>
          </w:rPr>
          <w:instrText xml:space="preserve"> PAGEREF _Toc26385167 \h </w:instrText>
        </w:r>
        <w:r w:rsidR="00133787">
          <w:rPr>
            <w:noProof/>
            <w:webHidden/>
          </w:rPr>
        </w:r>
        <w:r w:rsidR="00133787">
          <w:rPr>
            <w:noProof/>
            <w:webHidden/>
          </w:rPr>
          <w:fldChar w:fldCharType="separate"/>
        </w:r>
        <w:r w:rsidR="00133787">
          <w:rPr>
            <w:noProof/>
            <w:webHidden/>
          </w:rPr>
          <w:t>16</w:t>
        </w:r>
        <w:r w:rsidR="00133787">
          <w:rPr>
            <w:noProof/>
            <w:webHidden/>
          </w:rPr>
          <w:fldChar w:fldCharType="end"/>
        </w:r>
      </w:hyperlink>
    </w:p>
    <w:p w14:paraId="2870DD4E" w14:textId="0C673B1A"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68" w:history="1">
        <w:r w:rsidR="00133787" w:rsidRPr="00C968D5">
          <w:rPr>
            <w:rStyle w:val="Hyperlink"/>
            <w:noProof/>
          </w:rPr>
          <w:t>Bảng 5 Đặc tả use case tìm kiếm vé</w:t>
        </w:r>
        <w:r w:rsidR="00133787">
          <w:rPr>
            <w:noProof/>
            <w:webHidden/>
          </w:rPr>
          <w:tab/>
        </w:r>
        <w:r w:rsidR="00133787">
          <w:rPr>
            <w:noProof/>
            <w:webHidden/>
          </w:rPr>
          <w:fldChar w:fldCharType="begin"/>
        </w:r>
        <w:r w:rsidR="00133787">
          <w:rPr>
            <w:noProof/>
            <w:webHidden/>
          </w:rPr>
          <w:instrText xml:space="preserve"> PAGEREF _Toc26385168 \h </w:instrText>
        </w:r>
        <w:r w:rsidR="00133787">
          <w:rPr>
            <w:noProof/>
            <w:webHidden/>
          </w:rPr>
        </w:r>
        <w:r w:rsidR="00133787">
          <w:rPr>
            <w:noProof/>
            <w:webHidden/>
          </w:rPr>
          <w:fldChar w:fldCharType="separate"/>
        </w:r>
        <w:r w:rsidR="00133787">
          <w:rPr>
            <w:noProof/>
            <w:webHidden/>
          </w:rPr>
          <w:t>18</w:t>
        </w:r>
        <w:r w:rsidR="00133787">
          <w:rPr>
            <w:noProof/>
            <w:webHidden/>
          </w:rPr>
          <w:fldChar w:fldCharType="end"/>
        </w:r>
      </w:hyperlink>
    </w:p>
    <w:p w14:paraId="0CE6D44D" w14:textId="4116240F"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69" w:history="1">
        <w:r w:rsidR="00133787" w:rsidRPr="00C968D5">
          <w:rPr>
            <w:rStyle w:val="Hyperlink"/>
            <w:noProof/>
          </w:rPr>
          <w:t>Bảng 6 Đặc tả use case thêm nhân viên</w:t>
        </w:r>
        <w:r w:rsidR="00133787">
          <w:rPr>
            <w:noProof/>
            <w:webHidden/>
          </w:rPr>
          <w:tab/>
        </w:r>
        <w:r w:rsidR="00133787">
          <w:rPr>
            <w:noProof/>
            <w:webHidden/>
          </w:rPr>
          <w:fldChar w:fldCharType="begin"/>
        </w:r>
        <w:r w:rsidR="00133787">
          <w:rPr>
            <w:noProof/>
            <w:webHidden/>
          </w:rPr>
          <w:instrText xml:space="preserve"> PAGEREF _Toc26385169 \h </w:instrText>
        </w:r>
        <w:r w:rsidR="00133787">
          <w:rPr>
            <w:noProof/>
            <w:webHidden/>
          </w:rPr>
        </w:r>
        <w:r w:rsidR="00133787">
          <w:rPr>
            <w:noProof/>
            <w:webHidden/>
          </w:rPr>
          <w:fldChar w:fldCharType="separate"/>
        </w:r>
        <w:r w:rsidR="00133787">
          <w:rPr>
            <w:noProof/>
            <w:webHidden/>
          </w:rPr>
          <w:t>19</w:t>
        </w:r>
        <w:r w:rsidR="00133787">
          <w:rPr>
            <w:noProof/>
            <w:webHidden/>
          </w:rPr>
          <w:fldChar w:fldCharType="end"/>
        </w:r>
      </w:hyperlink>
    </w:p>
    <w:p w14:paraId="0E6B5515" w14:textId="111D0F69"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70" w:history="1">
        <w:r w:rsidR="00133787" w:rsidRPr="00C968D5">
          <w:rPr>
            <w:rStyle w:val="Hyperlink"/>
            <w:noProof/>
          </w:rPr>
          <w:t>Bảng 7 Đặc tả use case thêm chuyến xe</w:t>
        </w:r>
        <w:r w:rsidR="00133787">
          <w:rPr>
            <w:noProof/>
            <w:webHidden/>
          </w:rPr>
          <w:tab/>
        </w:r>
        <w:r w:rsidR="00133787">
          <w:rPr>
            <w:noProof/>
            <w:webHidden/>
          </w:rPr>
          <w:fldChar w:fldCharType="begin"/>
        </w:r>
        <w:r w:rsidR="00133787">
          <w:rPr>
            <w:noProof/>
            <w:webHidden/>
          </w:rPr>
          <w:instrText xml:space="preserve"> PAGEREF _Toc26385170 \h </w:instrText>
        </w:r>
        <w:r w:rsidR="00133787">
          <w:rPr>
            <w:noProof/>
            <w:webHidden/>
          </w:rPr>
        </w:r>
        <w:r w:rsidR="00133787">
          <w:rPr>
            <w:noProof/>
            <w:webHidden/>
          </w:rPr>
          <w:fldChar w:fldCharType="separate"/>
        </w:r>
        <w:r w:rsidR="00133787">
          <w:rPr>
            <w:noProof/>
            <w:webHidden/>
          </w:rPr>
          <w:t>21</w:t>
        </w:r>
        <w:r w:rsidR="00133787">
          <w:rPr>
            <w:noProof/>
            <w:webHidden/>
          </w:rPr>
          <w:fldChar w:fldCharType="end"/>
        </w:r>
      </w:hyperlink>
    </w:p>
    <w:p w14:paraId="46ABC891" w14:textId="203A4F40"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71" w:history="1">
        <w:r w:rsidR="00133787" w:rsidRPr="00C968D5">
          <w:rPr>
            <w:rStyle w:val="Hyperlink"/>
            <w:noProof/>
          </w:rPr>
          <w:t>Bảng 8 Đặc tả use case thống kê</w:t>
        </w:r>
        <w:r w:rsidR="00133787">
          <w:rPr>
            <w:noProof/>
            <w:webHidden/>
          </w:rPr>
          <w:tab/>
        </w:r>
        <w:r w:rsidR="00133787">
          <w:rPr>
            <w:noProof/>
            <w:webHidden/>
          </w:rPr>
          <w:fldChar w:fldCharType="begin"/>
        </w:r>
        <w:r w:rsidR="00133787">
          <w:rPr>
            <w:noProof/>
            <w:webHidden/>
          </w:rPr>
          <w:instrText xml:space="preserve"> PAGEREF _Toc26385171 \h </w:instrText>
        </w:r>
        <w:r w:rsidR="00133787">
          <w:rPr>
            <w:noProof/>
            <w:webHidden/>
          </w:rPr>
        </w:r>
        <w:r w:rsidR="00133787">
          <w:rPr>
            <w:noProof/>
            <w:webHidden/>
          </w:rPr>
          <w:fldChar w:fldCharType="separate"/>
        </w:r>
        <w:r w:rsidR="00133787">
          <w:rPr>
            <w:noProof/>
            <w:webHidden/>
          </w:rPr>
          <w:t>22</w:t>
        </w:r>
        <w:r w:rsidR="00133787">
          <w:rPr>
            <w:noProof/>
            <w:webHidden/>
          </w:rPr>
          <w:fldChar w:fldCharType="end"/>
        </w:r>
      </w:hyperlink>
    </w:p>
    <w:p w14:paraId="473A3685" w14:textId="2B634F39" w:rsidR="00133787" w:rsidRDefault="00FD2D98">
      <w:pPr>
        <w:pStyle w:val="TableofFigures"/>
        <w:tabs>
          <w:tab w:val="right" w:leader="dot" w:pos="9111"/>
        </w:tabs>
        <w:rPr>
          <w:rFonts w:asciiTheme="minorHAnsi" w:eastAsiaTheme="minorEastAsia" w:hAnsiTheme="minorHAnsi" w:cstheme="minorBidi"/>
          <w:noProof/>
          <w:sz w:val="22"/>
          <w:szCs w:val="22"/>
        </w:rPr>
      </w:pPr>
      <w:hyperlink w:anchor="_Toc26385172" w:history="1">
        <w:r w:rsidR="00133787" w:rsidRPr="00C968D5">
          <w:rPr>
            <w:rStyle w:val="Hyperlink"/>
            <w:noProof/>
          </w:rPr>
          <w:t>Bảng 9 Đặc tả use case thêm tài khoản</w:t>
        </w:r>
        <w:r w:rsidR="00133787">
          <w:rPr>
            <w:noProof/>
            <w:webHidden/>
          </w:rPr>
          <w:tab/>
        </w:r>
        <w:r w:rsidR="00133787">
          <w:rPr>
            <w:noProof/>
            <w:webHidden/>
          </w:rPr>
          <w:fldChar w:fldCharType="begin"/>
        </w:r>
        <w:r w:rsidR="00133787">
          <w:rPr>
            <w:noProof/>
            <w:webHidden/>
          </w:rPr>
          <w:instrText xml:space="preserve"> PAGEREF _Toc26385172 \h </w:instrText>
        </w:r>
        <w:r w:rsidR="00133787">
          <w:rPr>
            <w:noProof/>
            <w:webHidden/>
          </w:rPr>
        </w:r>
        <w:r w:rsidR="00133787">
          <w:rPr>
            <w:noProof/>
            <w:webHidden/>
          </w:rPr>
          <w:fldChar w:fldCharType="separate"/>
        </w:r>
        <w:r w:rsidR="00133787">
          <w:rPr>
            <w:noProof/>
            <w:webHidden/>
          </w:rPr>
          <w:t>23</w:t>
        </w:r>
        <w:r w:rsidR="00133787">
          <w:rPr>
            <w:noProof/>
            <w:webHidden/>
          </w:rPr>
          <w:fldChar w:fldCharType="end"/>
        </w:r>
      </w:hyperlink>
    </w:p>
    <w:p w14:paraId="1F17E487" w14:textId="6FCF78D1" w:rsidR="007B1A23" w:rsidRDefault="00133787">
      <w:pPr>
        <w:spacing w:after="200" w:line="276" w:lineRule="auto"/>
        <w:rPr>
          <w:sz w:val="26"/>
          <w:szCs w:val="26"/>
        </w:rPr>
      </w:pPr>
      <w:r>
        <w:rPr>
          <w:sz w:val="26"/>
          <w:szCs w:val="26"/>
        </w:rPr>
        <w:fldChar w:fldCharType="end"/>
      </w:r>
      <w:r w:rsidR="007B1A23">
        <w:rPr>
          <w:sz w:val="26"/>
          <w:szCs w:val="26"/>
        </w:rPr>
        <w:br w:type="page"/>
      </w:r>
    </w:p>
    <w:p w14:paraId="72A6D014" w14:textId="55794987" w:rsidR="007B1A23" w:rsidRPr="00880D36" w:rsidRDefault="007B1A23" w:rsidP="004A7C39">
      <w:pPr>
        <w:pStyle w:val="Chng"/>
      </w:pPr>
      <w:bookmarkStart w:id="6" w:name="_Toc26385589"/>
      <w:r w:rsidRPr="00880D36">
        <w:lastRenderedPageBreak/>
        <w:t>C</w:t>
      </w:r>
      <w:r w:rsidR="00CD13EC" w:rsidRPr="00880D36">
        <w:t>HƯƠNG 1</w:t>
      </w:r>
      <w:r w:rsidR="0064189C">
        <w:t xml:space="preserve"> – </w:t>
      </w:r>
      <w:r w:rsidR="00257371">
        <w:t>KHẢO SÁT HỆ THỐNG</w:t>
      </w:r>
      <w:bookmarkEnd w:id="6"/>
    </w:p>
    <w:p w14:paraId="405FF911" w14:textId="47F4D74F" w:rsidR="00791715" w:rsidRDefault="00791715" w:rsidP="00125EED">
      <w:pPr>
        <w:pStyle w:val="Tiumccp1"/>
      </w:pPr>
      <w:bookmarkStart w:id="7" w:name="_Toc26385590"/>
      <w:r w:rsidRPr="0064189C">
        <w:t xml:space="preserve">1.1 </w:t>
      </w:r>
      <w:r>
        <w:t>Bảng tổng hợp câu hỏi đã phỏng vấn</w:t>
      </w:r>
      <w:bookmarkEnd w:id="7"/>
    </w:p>
    <w:tbl>
      <w:tblPr>
        <w:tblStyle w:val="TableGrid"/>
        <w:tblW w:w="0" w:type="auto"/>
        <w:tblLook w:val="0000" w:firstRow="0" w:lastRow="0" w:firstColumn="0" w:lastColumn="0" w:noHBand="0" w:noVBand="0"/>
      </w:tblPr>
      <w:tblGrid>
        <w:gridCol w:w="4561"/>
        <w:gridCol w:w="4550"/>
      </w:tblGrid>
      <w:tr w:rsidR="00065163" w:rsidRPr="00065163" w14:paraId="7432A1D0" w14:textId="77777777" w:rsidTr="00065163">
        <w:trPr>
          <w:trHeight w:val="269"/>
        </w:trPr>
        <w:tc>
          <w:tcPr>
            <w:tcW w:w="4561" w:type="dxa"/>
          </w:tcPr>
          <w:p w14:paraId="0BC0A19F" w14:textId="77777777" w:rsidR="00065163" w:rsidRPr="00065163" w:rsidRDefault="00065163" w:rsidP="00065163">
            <w:pPr>
              <w:pStyle w:val="Bngbiu-nidung"/>
            </w:pPr>
            <w:r w:rsidRPr="00065163">
              <w:t>Question</w:t>
            </w:r>
          </w:p>
        </w:tc>
        <w:tc>
          <w:tcPr>
            <w:tcW w:w="4550" w:type="dxa"/>
          </w:tcPr>
          <w:p w14:paraId="780508E1" w14:textId="77777777" w:rsidR="00065163" w:rsidRPr="00065163" w:rsidRDefault="00065163" w:rsidP="00065163">
            <w:pPr>
              <w:pStyle w:val="Bngbiu-nidung"/>
            </w:pPr>
            <w:r w:rsidRPr="00065163">
              <w:t>Answer</w:t>
            </w:r>
          </w:p>
        </w:tc>
      </w:tr>
      <w:tr w:rsidR="00065163" w:rsidRPr="00065163" w14:paraId="1A385840" w14:textId="77777777" w:rsidTr="00065163">
        <w:tblPrEx>
          <w:tblLook w:val="04A0" w:firstRow="1" w:lastRow="0" w:firstColumn="1" w:lastColumn="0" w:noHBand="0" w:noVBand="1"/>
        </w:tblPrEx>
        <w:tc>
          <w:tcPr>
            <w:tcW w:w="4561" w:type="dxa"/>
            <w:tcBorders>
              <w:right w:val="single" w:sz="4" w:space="0" w:color="auto"/>
            </w:tcBorders>
          </w:tcPr>
          <w:p w14:paraId="55768EFD" w14:textId="77777777" w:rsidR="00065163" w:rsidRPr="00065163" w:rsidRDefault="00065163" w:rsidP="00065163">
            <w:pPr>
              <w:pStyle w:val="Bngbiu-nidung"/>
            </w:pPr>
            <w:r w:rsidRPr="00065163">
              <w:t>Doanh nghiệp của anh hiện tại đang kinh doanh gì</w:t>
            </w:r>
          </w:p>
        </w:tc>
        <w:tc>
          <w:tcPr>
            <w:tcW w:w="4550" w:type="dxa"/>
            <w:tcBorders>
              <w:left w:val="single" w:sz="4" w:space="0" w:color="auto"/>
            </w:tcBorders>
          </w:tcPr>
          <w:p w14:paraId="40586570" w14:textId="77777777" w:rsidR="00065163" w:rsidRPr="00065163" w:rsidRDefault="00065163" w:rsidP="00065163">
            <w:pPr>
              <w:pStyle w:val="Bngbiu-nidung"/>
            </w:pPr>
            <w:r w:rsidRPr="00065163">
              <w:t>Hiện tại tôi đang kinh doanh du lịch và cụ thể là xe khách theo tuyến</w:t>
            </w:r>
          </w:p>
        </w:tc>
      </w:tr>
      <w:tr w:rsidR="00065163" w:rsidRPr="00065163" w14:paraId="56951203" w14:textId="77777777" w:rsidTr="00065163">
        <w:tblPrEx>
          <w:tblLook w:val="04A0" w:firstRow="1" w:lastRow="0" w:firstColumn="1" w:lastColumn="0" w:noHBand="0" w:noVBand="1"/>
        </w:tblPrEx>
        <w:tc>
          <w:tcPr>
            <w:tcW w:w="4561" w:type="dxa"/>
          </w:tcPr>
          <w:p w14:paraId="7E9E4B90" w14:textId="77777777" w:rsidR="00065163" w:rsidRPr="00065163" w:rsidRDefault="00065163" w:rsidP="00065163">
            <w:pPr>
              <w:pStyle w:val="Bngbiu-nidung"/>
            </w:pPr>
            <w:r w:rsidRPr="00065163">
              <w:t>Anh muốn dùng phần mềm hỗ trợ anh những việc gì</w:t>
            </w:r>
          </w:p>
        </w:tc>
        <w:tc>
          <w:tcPr>
            <w:tcW w:w="4550" w:type="dxa"/>
          </w:tcPr>
          <w:p w14:paraId="19C5DBFC" w14:textId="77777777" w:rsidR="00065163" w:rsidRPr="00065163" w:rsidRDefault="00065163" w:rsidP="00065163">
            <w:pPr>
              <w:pStyle w:val="Bngbiu-nidung"/>
            </w:pPr>
            <w:r w:rsidRPr="00065163">
              <w:t xml:space="preserve">Tôi muốn bán vé trên máy tính của tôi bằng phần mềm </w:t>
            </w:r>
          </w:p>
        </w:tc>
      </w:tr>
      <w:tr w:rsidR="00065163" w:rsidRPr="00065163" w14:paraId="426F2A29" w14:textId="77777777" w:rsidTr="00065163">
        <w:tblPrEx>
          <w:tblLook w:val="04A0" w:firstRow="1" w:lastRow="0" w:firstColumn="1" w:lastColumn="0" w:noHBand="0" w:noVBand="1"/>
        </w:tblPrEx>
        <w:tc>
          <w:tcPr>
            <w:tcW w:w="4561" w:type="dxa"/>
          </w:tcPr>
          <w:p w14:paraId="2FE0D129" w14:textId="77777777" w:rsidR="00065163" w:rsidRPr="00065163" w:rsidRDefault="00065163" w:rsidP="00065163">
            <w:pPr>
              <w:pStyle w:val="Bngbiu-nidung"/>
            </w:pPr>
            <w:r w:rsidRPr="00065163">
              <w:t>Bên doanh nghiệp anh có nhiều nhân viên không</w:t>
            </w:r>
          </w:p>
        </w:tc>
        <w:tc>
          <w:tcPr>
            <w:tcW w:w="4550" w:type="dxa"/>
          </w:tcPr>
          <w:p w14:paraId="5EC4E417" w14:textId="77777777" w:rsidR="00065163" w:rsidRPr="00065163" w:rsidRDefault="00065163" w:rsidP="00065163">
            <w:pPr>
              <w:pStyle w:val="Bngbiu-nidung"/>
            </w:pPr>
            <w:r w:rsidRPr="00065163">
              <w:t>Có</w:t>
            </w:r>
          </w:p>
        </w:tc>
      </w:tr>
      <w:tr w:rsidR="00065163" w:rsidRPr="00065163" w14:paraId="0B5B978C" w14:textId="77777777" w:rsidTr="00065163">
        <w:tblPrEx>
          <w:tblLook w:val="04A0" w:firstRow="1" w:lastRow="0" w:firstColumn="1" w:lastColumn="0" w:noHBand="0" w:noVBand="1"/>
        </w:tblPrEx>
        <w:tc>
          <w:tcPr>
            <w:tcW w:w="4561" w:type="dxa"/>
          </w:tcPr>
          <w:p w14:paraId="3DB13EA3" w14:textId="77777777" w:rsidR="00065163" w:rsidRPr="00065163" w:rsidRDefault="00065163" w:rsidP="00065163">
            <w:pPr>
              <w:pStyle w:val="Bngbiu-nidung"/>
            </w:pPr>
            <w:r w:rsidRPr="00065163">
              <w:t>Vậy anh có muốn sử dụng phần mềm để quản lý nhân viên của anh</w:t>
            </w:r>
          </w:p>
        </w:tc>
        <w:tc>
          <w:tcPr>
            <w:tcW w:w="4550" w:type="dxa"/>
          </w:tcPr>
          <w:p w14:paraId="53BCC197" w14:textId="77777777" w:rsidR="00065163" w:rsidRPr="00065163" w:rsidRDefault="00065163" w:rsidP="00065163">
            <w:pPr>
              <w:pStyle w:val="Bngbiu-nidung"/>
            </w:pPr>
            <w:r w:rsidRPr="00065163">
              <w:t>Vâng, tôi rất muốn</w:t>
            </w:r>
          </w:p>
        </w:tc>
      </w:tr>
      <w:tr w:rsidR="00065163" w:rsidRPr="00065163" w14:paraId="7697A1AB" w14:textId="77777777" w:rsidTr="00065163">
        <w:tblPrEx>
          <w:tblLook w:val="04A0" w:firstRow="1" w:lastRow="0" w:firstColumn="1" w:lastColumn="0" w:noHBand="0" w:noVBand="1"/>
        </w:tblPrEx>
        <w:tc>
          <w:tcPr>
            <w:tcW w:w="4561" w:type="dxa"/>
          </w:tcPr>
          <w:p w14:paraId="53D19998" w14:textId="77777777" w:rsidR="00065163" w:rsidRPr="00065163" w:rsidRDefault="00065163" w:rsidP="00065163">
            <w:pPr>
              <w:pStyle w:val="Bngbiu-nidung"/>
            </w:pPr>
            <w:r w:rsidRPr="00065163">
              <w:t>Anh muốn lương của nhân viên cố định theo nhân viên hay theo từng nhân viên</w:t>
            </w:r>
          </w:p>
        </w:tc>
        <w:tc>
          <w:tcPr>
            <w:tcW w:w="4550" w:type="dxa"/>
          </w:tcPr>
          <w:p w14:paraId="2AFE3DDA" w14:textId="77777777" w:rsidR="00065163" w:rsidRPr="00065163" w:rsidRDefault="00065163" w:rsidP="00065163">
            <w:pPr>
              <w:pStyle w:val="Bngbiu-nidung"/>
            </w:pPr>
            <w:r w:rsidRPr="00065163">
              <w:t>Tôi muốn lương của nhân viên cố định theo chức vụ</w:t>
            </w:r>
          </w:p>
        </w:tc>
      </w:tr>
      <w:tr w:rsidR="00065163" w:rsidRPr="00065163" w14:paraId="6458D830" w14:textId="77777777" w:rsidTr="00065163">
        <w:tblPrEx>
          <w:tblLook w:val="04A0" w:firstRow="1" w:lastRow="0" w:firstColumn="1" w:lastColumn="0" w:noHBand="0" w:noVBand="1"/>
        </w:tblPrEx>
        <w:tc>
          <w:tcPr>
            <w:tcW w:w="4561" w:type="dxa"/>
          </w:tcPr>
          <w:p w14:paraId="32221648" w14:textId="77777777" w:rsidR="00065163" w:rsidRPr="00065163" w:rsidRDefault="00065163" w:rsidP="00065163">
            <w:pPr>
              <w:pStyle w:val="Bngbiu-nidung"/>
            </w:pPr>
            <w:r w:rsidRPr="00065163">
              <w:t xml:space="preserve">Chúng tôi muốn gợi ý cho anh là thêm mục quản lý tuyến, quản lý giờ, và quản lý xe của doanh nghiệp anh. Và khi a có sự thay đổi hay thêm vào thì nó sẽ tự động cập nhật vào thông tin vé của anh </w:t>
            </w:r>
          </w:p>
        </w:tc>
        <w:tc>
          <w:tcPr>
            <w:tcW w:w="4550" w:type="dxa"/>
          </w:tcPr>
          <w:p w14:paraId="60BD970E" w14:textId="77777777" w:rsidR="00065163" w:rsidRPr="00065163" w:rsidRDefault="00065163" w:rsidP="00065163">
            <w:pPr>
              <w:pStyle w:val="Bngbiu-nidung"/>
            </w:pPr>
            <w:r w:rsidRPr="00065163">
              <w:t>Vâng nếu được vậy thì rất tiện.</w:t>
            </w:r>
          </w:p>
        </w:tc>
      </w:tr>
      <w:tr w:rsidR="00065163" w:rsidRPr="00065163" w14:paraId="46F85502" w14:textId="77777777" w:rsidTr="00065163">
        <w:tblPrEx>
          <w:tblLook w:val="04A0" w:firstRow="1" w:lastRow="0" w:firstColumn="1" w:lastColumn="0" w:noHBand="0" w:noVBand="1"/>
        </w:tblPrEx>
        <w:tc>
          <w:tcPr>
            <w:tcW w:w="4561" w:type="dxa"/>
          </w:tcPr>
          <w:p w14:paraId="3F6A9D0D" w14:textId="77777777" w:rsidR="00065163" w:rsidRPr="00065163" w:rsidRDefault="00065163" w:rsidP="00065163">
            <w:pPr>
              <w:pStyle w:val="Bngbiu-nidung"/>
            </w:pPr>
            <w:r w:rsidRPr="00065163">
              <w:t>Tài xế anh có muốn mình lưu thêm bằng lái không</w:t>
            </w:r>
          </w:p>
        </w:tc>
        <w:tc>
          <w:tcPr>
            <w:tcW w:w="4550" w:type="dxa"/>
          </w:tcPr>
          <w:p w14:paraId="7817DFF9" w14:textId="77777777" w:rsidR="00065163" w:rsidRPr="00065163" w:rsidRDefault="00065163" w:rsidP="00065163">
            <w:pPr>
              <w:pStyle w:val="Bngbiu-nidung"/>
            </w:pPr>
            <w:r w:rsidRPr="00065163">
              <w:t>Không, tôi chỉ muốn lưu tài xế giống như nhân viên bán vé.</w:t>
            </w:r>
          </w:p>
        </w:tc>
      </w:tr>
      <w:tr w:rsidR="00065163" w:rsidRPr="00065163" w14:paraId="16F50F85" w14:textId="77777777" w:rsidTr="00065163">
        <w:tblPrEx>
          <w:tblLook w:val="04A0" w:firstRow="1" w:lastRow="0" w:firstColumn="1" w:lastColumn="0" w:noHBand="0" w:noVBand="1"/>
        </w:tblPrEx>
        <w:tc>
          <w:tcPr>
            <w:tcW w:w="4561" w:type="dxa"/>
          </w:tcPr>
          <w:p w14:paraId="3FE209D0" w14:textId="77777777" w:rsidR="00065163" w:rsidRPr="00065163" w:rsidRDefault="00065163" w:rsidP="00065163">
            <w:pPr>
              <w:pStyle w:val="Bngbiu-nidung"/>
            </w:pPr>
            <w:r w:rsidRPr="00065163">
              <w:t xml:space="preserve">Như vậy tôi sẽ lưu tên tài xế vào mỗi xe để cố định cho tuyến. Nhưng anh </w:t>
            </w:r>
            <w:r w:rsidRPr="00065163">
              <w:lastRenderedPageBreak/>
              <w:t>vẫn có thể thay đổi tên tài xế bất cứ lúc nào.</w:t>
            </w:r>
          </w:p>
        </w:tc>
        <w:tc>
          <w:tcPr>
            <w:tcW w:w="4550" w:type="dxa"/>
          </w:tcPr>
          <w:p w14:paraId="5D9F5377" w14:textId="77777777" w:rsidR="00065163" w:rsidRPr="00065163" w:rsidRDefault="00065163" w:rsidP="00065163">
            <w:pPr>
              <w:pStyle w:val="Bngbiu-nidung"/>
            </w:pPr>
            <w:r w:rsidRPr="00065163">
              <w:lastRenderedPageBreak/>
              <w:t>Vâng, tôi muốn thế</w:t>
            </w:r>
          </w:p>
          <w:p w14:paraId="4451F371" w14:textId="77777777" w:rsidR="00065163" w:rsidRPr="00065163" w:rsidRDefault="00065163" w:rsidP="00065163">
            <w:pPr>
              <w:pStyle w:val="Bngbiu-nidung"/>
            </w:pPr>
          </w:p>
        </w:tc>
      </w:tr>
      <w:tr w:rsidR="00065163" w:rsidRPr="00065163" w14:paraId="75CF1A09" w14:textId="77777777" w:rsidTr="00065163">
        <w:tblPrEx>
          <w:tblLook w:val="04A0" w:firstRow="1" w:lastRow="0" w:firstColumn="1" w:lastColumn="0" w:noHBand="0" w:noVBand="1"/>
        </w:tblPrEx>
        <w:tc>
          <w:tcPr>
            <w:tcW w:w="4561" w:type="dxa"/>
          </w:tcPr>
          <w:p w14:paraId="52611025" w14:textId="77777777" w:rsidR="00065163" w:rsidRPr="00065163" w:rsidRDefault="00065163" w:rsidP="00065163">
            <w:pPr>
              <w:pStyle w:val="Bngbiu-nidung"/>
            </w:pPr>
            <w:r w:rsidRPr="00065163">
              <w:lastRenderedPageBreak/>
              <w:t>Ở màn hình bán vé. Anh muốn phần mềm hiển thị những gì</w:t>
            </w:r>
          </w:p>
        </w:tc>
        <w:tc>
          <w:tcPr>
            <w:tcW w:w="4550" w:type="dxa"/>
          </w:tcPr>
          <w:p w14:paraId="70B5496F" w14:textId="77777777" w:rsidR="00065163" w:rsidRPr="00065163" w:rsidRDefault="00065163" w:rsidP="00065163">
            <w:pPr>
              <w:pStyle w:val="Bngbiu-nidung"/>
            </w:pPr>
            <w:r w:rsidRPr="00065163">
              <w:t xml:space="preserve">Tôi muốn hiển thị chuyến, giờ và số xe. Còn về khách hàng thì lưu tên và số điện thoại </w:t>
            </w:r>
          </w:p>
        </w:tc>
      </w:tr>
      <w:tr w:rsidR="00065163" w:rsidRPr="00065163" w14:paraId="7F005E7F" w14:textId="77777777" w:rsidTr="00065163">
        <w:tblPrEx>
          <w:tblLook w:val="04A0" w:firstRow="1" w:lastRow="0" w:firstColumn="1" w:lastColumn="0" w:noHBand="0" w:noVBand="1"/>
        </w:tblPrEx>
        <w:tc>
          <w:tcPr>
            <w:tcW w:w="4561" w:type="dxa"/>
          </w:tcPr>
          <w:p w14:paraId="2526CF12" w14:textId="77777777" w:rsidR="00065163" w:rsidRPr="00065163" w:rsidRDefault="00065163" w:rsidP="00065163">
            <w:pPr>
              <w:pStyle w:val="Bngbiu-nidung"/>
            </w:pPr>
            <w:r w:rsidRPr="00065163">
              <w:t>Anh có muốn chúng tôi thêm mục lưu thông tin thành viên V.I.P để có thể hưởng những ưu đãi mà khách lẻ không thể nhận không</w:t>
            </w:r>
          </w:p>
        </w:tc>
        <w:tc>
          <w:tcPr>
            <w:tcW w:w="4550" w:type="dxa"/>
          </w:tcPr>
          <w:p w14:paraId="5CE2AC7F" w14:textId="77777777" w:rsidR="00065163" w:rsidRPr="00065163" w:rsidRDefault="00065163" w:rsidP="00065163">
            <w:pPr>
              <w:pStyle w:val="Bngbiu-nidung"/>
            </w:pPr>
            <w:r w:rsidRPr="00065163">
              <w:t>Không, tôi thường bán vé cho khách lẻ nhiều hơn</w:t>
            </w:r>
          </w:p>
        </w:tc>
      </w:tr>
      <w:tr w:rsidR="00065163" w:rsidRPr="00065163" w14:paraId="5EC172C5" w14:textId="77777777" w:rsidTr="00065163">
        <w:tblPrEx>
          <w:tblLook w:val="04A0" w:firstRow="1" w:lastRow="0" w:firstColumn="1" w:lastColumn="0" w:noHBand="0" w:noVBand="1"/>
        </w:tblPrEx>
        <w:tc>
          <w:tcPr>
            <w:tcW w:w="4561" w:type="dxa"/>
          </w:tcPr>
          <w:p w14:paraId="4C363096" w14:textId="77777777" w:rsidR="00065163" w:rsidRPr="00065163" w:rsidRDefault="00065163" w:rsidP="00065163">
            <w:pPr>
              <w:pStyle w:val="Bngbiu-nidung"/>
            </w:pPr>
            <w:r w:rsidRPr="00065163">
              <w:t>Còn về vé xe, anh muốn lưu vé xe theo giờ chạy hay theo từng xe</w:t>
            </w:r>
          </w:p>
        </w:tc>
        <w:tc>
          <w:tcPr>
            <w:tcW w:w="4550" w:type="dxa"/>
          </w:tcPr>
          <w:p w14:paraId="55F2CD79" w14:textId="77777777" w:rsidR="00065163" w:rsidRPr="00065163" w:rsidRDefault="00065163" w:rsidP="00065163">
            <w:pPr>
              <w:pStyle w:val="Bngbiu-nidung"/>
            </w:pPr>
            <w:r w:rsidRPr="00065163">
              <w:t xml:space="preserve">Tôi muốn vé xe sẽ theo xe </w:t>
            </w:r>
          </w:p>
        </w:tc>
      </w:tr>
      <w:tr w:rsidR="00065163" w:rsidRPr="00065163" w14:paraId="4E4B6E1C" w14:textId="77777777" w:rsidTr="00065163">
        <w:tblPrEx>
          <w:tblLook w:val="04A0" w:firstRow="1" w:lastRow="0" w:firstColumn="1" w:lastColumn="0" w:noHBand="0" w:noVBand="1"/>
        </w:tblPrEx>
        <w:tc>
          <w:tcPr>
            <w:tcW w:w="4561" w:type="dxa"/>
          </w:tcPr>
          <w:p w14:paraId="3E5CEB46" w14:textId="77777777" w:rsidR="00065163" w:rsidRPr="00065163" w:rsidRDefault="00065163" w:rsidP="00065163">
            <w:pPr>
              <w:pStyle w:val="Bngbiu-nidung"/>
            </w:pPr>
            <w:r w:rsidRPr="00065163">
              <w:t>Như vậy vé xe sẽ cố định hay a muốn được thay đổi</w:t>
            </w:r>
          </w:p>
        </w:tc>
        <w:tc>
          <w:tcPr>
            <w:tcW w:w="4550" w:type="dxa"/>
          </w:tcPr>
          <w:p w14:paraId="0DBAB200" w14:textId="77777777" w:rsidR="00065163" w:rsidRPr="00065163" w:rsidRDefault="00065163" w:rsidP="00065163">
            <w:pPr>
              <w:pStyle w:val="Bngbiu-nidung"/>
            </w:pPr>
            <w:r w:rsidRPr="00065163">
              <w:t>Theo tôi nghĩ vé xe thay đổi hợp lý hơn</w:t>
            </w:r>
          </w:p>
        </w:tc>
      </w:tr>
      <w:tr w:rsidR="00065163" w:rsidRPr="00065163" w14:paraId="5E68EBFF" w14:textId="77777777" w:rsidTr="00065163">
        <w:tblPrEx>
          <w:tblLook w:val="04A0" w:firstRow="1" w:lastRow="0" w:firstColumn="1" w:lastColumn="0" w:noHBand="0" w:noVBand="1"/>
        </w:tblPrEx>
        <w:tc>
          <w:tcPr>
            <w:tcW w:w="4561" w:type="dxa"/>
          </w:tcPr>
          <w:p w14:paraId="3ECC0648" w14:textId="77777777" w:rsidR="00065163" w:rsidRPr="00065163" w:rsidRDefault="00065163" w:rsidP="00065163">
            <w:pPr>
              <w:pStyle w:val="Bngbiu-nidung"/>
            </w:pPr>
            <w:r w:rsidRPr="00065163">
              <w:t xml:space="preserve">Anh muốn chúng tôi thêm 1 bảng nhỏ ở giao diện bán vé, và nó sẽ lưu những vé vừa bán được. </w:t>
            </w:r>
          </w:p>
        </w:tc>
        <w:tc>
          <w:tcPr>
            <w:tcW w:w="4550" w:type="dxa"/>
          </w:tcPr>
          <w:p w14:paraId="3419D764" w14:textId="77777777" w:rsidR="00065163" w:rsidRPr="00065163" w:rsidRDefault="00065163" w:rsidP="00065163">
            <w:pPr>
              <w:pStyle w:val="Bngbiu-nidung"/>
            </w:pPr>
            <w:r w:rsidRPr="00065163">
              <w:t>Vâng được</w:t>
            </w:r>
          </w:p>
        </w:tc>
      </w:tr>
      <w:tr w:rsidR="00065163" w:rsidRPr="00065163" w14:paraId="1182EB74" w14:textId="77777777" w:rsidTr="00065163">
        <w:tblPrEx>
          <w:tblLook w:val="04A0" w:firstRow="1" w:lastRow="0" w:firstColumn="1" w:lastColumn="0" w:noHBand="0" w:noVBand="1"/>
        </w:tblPrEx>
        <w:tc>
          <w:tcPr>
            <w:tcW w:w="4561" w:type="dxa"/>
          </w:tcPr>
          <w:p w14:paraId="7A327937" w14:textId="77777777" w:rsidR="00065163" w:rsidRPr="00065163" w:rsidRDefault="00065163" w:rsidP="00065163">
            <w:pPr>
              <w:pStyle w:val="Bngbiu-nidung"/>
            </w:pPr>
            <w:r w:rsidRPr="00065163">
              <w:t>Và không chỉ xem ở bảng đó, chúng tôi dự định sẽ thêm chức năng tìm kiếm và có thể xóa vé vừa bán</w:t>
            </w:r>
          </w:p>
        </w:tc>
        <w:tc>
          <w:tcPr>
            <w:tcW w:w="4550" w:type="dxa"/>
          </w:tcPr>
          <w:p w14:paraId="7D611C2D" w14:textId="77777777" w:rsidR="00065163" w:rsidRPr="00065163" w:rsidRDefault="00065163" w:rsidP="00065163">
            <w:pPr>
              <w:pStyle w:val="Bngbiu-nidung"/>
            </w:pPr>
            <w:r w:rsidRPr="00065163">
              <w:t>Vâng được</w:t>
            </w:r>
          </w:p>
        </w:tc>
      </w:tr>
      <w:tr w:rsidR="00065163" w:rsidRPr="00065163" w14:paraId="790B24AD" w14:textId="77777777" w:rsidTr="00065163">
        <w:tblPrEx>
          <w:tblLook w:val="04A0" w:firstRow="1" w:lastRow="0" w:firstColumn="1" w:lastColumn="0" w:noHBand="0" w:noVBand="1"/>
        </w:tblPrEx>
        <w:tc>
          <w:tcPr>
            <w:tcW w:w="4561" w:type="dxa"/>
          </w:tcPr>
          <w:p w14:paraId="668F736A" w14:textId="77777777" w:rsidR="00065163" w:rsidRPr="00065163" w:rsidRDefault="00065163" w:rsidP="00065163">
            <w:pPr>
              <w:pStyle w:val="Bngbiu-nidung"/>
            </w:pPr>
          </w:p>
        </w:tc>
        <w:tc>
          <w:tcPr>
            <w:tcW w:w="4550" w:type="dxa"/>
          </w:tcPr>
          <w:p w14:paraId="284BA524" w14:textId="77777777" w:rsidR="00065163" w:rsidRPr="00065163" w:rsidRDefault="00065163" w:rsidP="00065163">
            <w:pPr>
              <w:pStyle w:val="Bngbiu-nidung"/>
            </w:pPr>
          </w:p>
        </w:tc>
      </w:tr>
      <w:tr w:rsidR="00065163" w:rsidRPr="00065163" w14:paraId="04CEC4C7" w14:textId="77777777" w:rsidTr="00065163">
        <w:tblPrEx>
          <w:tblLook w:val="04A0" w:firstRow="1" w:lastRow="0" w:firstColumn="1" w:lastColumn="0" w:noHBand="0" w:noVBand="1"/>
        </w:tblPrEx>
        <w:tc>
          <w:tcPr>
            <w:tcW w:w="4561" w:type="dxa"/>
          </w:tcPr>
          <w:p w14:paraId="3B8AEF71" w14:textId="77777777" w:rsidR="00065163" w:rsidRPr="00065163" w:rsidRDefault="00065163" w:rsidP="00065163">
            <w:pPr>
              <w:pStyle w:val="Bngbiu-nidung"/>
            </w:pPr>
            <w:r w:rsidRPr="00065163">
              <w:t>Về doanh thu, anh muốn nó hiển thị những gì ngoài tổng tiền</w:t>
            </w:r>
          </w:p>
        </w:tc>
        <w:tc>
          <w:tcPr>
            <w:tcW w:w="4550" w:type="dxa"/>
          </w:tcPr>
          <w:p w14:paraId="5C109FC9" w14:textId="77777777" w:rsidR="00065163" w:rsidRPr="00065163" w:rsidRDefault="00065163" w:rsidP="00065163">
            <w:pPr>
              <w:pStyle w:val="Bngbiu-nidung"/>
            </w:pPr>
            <w:r w:rsidRPr="00065163">
              <w:t>Tôi muốn hiển thị tên khách hàng, số điện thoại khách hàng, tuyến chạy và giá vé của chuyến đó</w:t>
            </w:r>
          </w:p>
        </w:tc>
      </w:tr>
      <w:tr w:rsidR="00065163" w:rsidRPr="00065163" w14:paraId="1FC80F07" w14:textId="77777777" w:rsidTr="00065163">
        <w:tblPrEx>
          <w:tblLook w:val="04A0" w:firstRow="1" w:lastRow="0" w:firstColumn="1" w:lastColumn="0" w:noHBand="0" w:noVBand="1"/>
        </w:tblPrEx>
        <w:tc>
          <w:tcPr>
            <w:tcW w:w="4561" w:type="dxa"/>
          </w:tcPr>
          <w:p w14:paraId="0B5FC935" w14:textId="77777777" w:rsidR="00065163" w:rsidRPr="00065163" w:rsidRDefault="00065163" w:rsidP="00065163">
            <w:pPr>
              <w:pStyle w:val="Bngbiu-nidung"/>
            </w:pPr>
            <w:r w:rsidRPr="00065163">
              <w:lastRenderedPageBreak/>
              <w:t>Anh có muốn hiển thị thêm xe và giờ chạy không?  Cũng như tên tài xế chạy chuyến xe đó</w:t>
            </w:r>
          </w:p>
        </w:tc>
        <w:tc>
          <w:tcPr>
            <w:tcW w:w="4550" w:type="dxa"/>
          </w:tcPr>
          <w:p w14:paraId="74B6B198" w14:textId="77777777" w:rsidR="00065163" w:rsidRPr="00065163" w:rsidRDefault="00065163" w:rsidP="00065163">
            <w:pPr>
              <w:pStyle w:val="Bngbiu-nidung"/>
            </w:pPr>
            <w:r w:rsidRPr="00065163">
              <w:t>Vâng, Tôi muốn thế</w:t>
            </w:r>
          </w:p>
        </w:tc>
      </w:tr>
      <w:tr w:rsidR="00065163" w:rsidRPr="00065163" w14:paraId="2ADDDD01" w14:textId="77777777" w:rsidTr="00065163">
        <w:tblPrEx>
          <w:tblLook w:val="04A0" w:firstRow="1" w:lastRow="0" w:firstColumn="1" w:lastColumn="0" w:noHBand="0" w:noVBand="1"/>
        </w:tblPrEx>
        <w:tc>
          <w:tcPr>
            <w:tcW w:w="4561" w:type="dxa"/>
          </w:tcPr>
          <w:p w14:paraId="58F54E4B" w14:textId="77777777" w:rsidR="00065163" w:rsidRPr="00065163" w:rsidRDefault="00065163" w:rsidP="00065163">
            <w:pPr>
              <w:pStyle w:val="Bngbiu-nidung"/>
            </w:pPr>
            <w:r w:rsidRPr="00065163">
              <w:t>Anh có muốn phân quyền cho để hạn chế một số chức năng cho nhân viên không</w:t>
            </w:r>
          </w:p>
        </w:tc>
        <w:tc>
          <w:tcPr>
            <w:tcW w:w="4550" w:type="dxa"/>
          </w:tcPr>
          <w:p w14:paraId="55C9696A" w14:textId="77777777" w:rsidR="00065163" w:rsidRPr="00065163" w:rsidRDefault="00065163" w:rsidP="00065163">
            <w:pPr>
              <w:pStyle w:val="Bngbiu-nidung"/>
            </w:pPr>
            <w:r w:rsidRPr="00065163">
              <w:t>Vâng</w:t>
            </w:r>
          </w:p>
        </w:tc>
      </w:tr>
      <w:tr w:rsidR="00065163" w:rsidRPr="00065163" w14:paraId="2DA0FE94" w14:textId="77777777" w:rsidTr="00065163">
        <w:tblPrEx>
          <w:tblLook w:val="04A0" w:firstRow="1" w:lastRow="0" w:firstColumn="1" w:lastColumn="0" w:noHBand="0" w:noVBand="1"/>
        </w:tblPrEx>
        <w:tc>
          <w:tcPr>
            <w:tcW w:w="4561" w:type="dxa"/>
          </w:tcPr>
          <w:p w14:paraId="1C742C82" w14:textId="77777777" w:rsidR="00065163" w:rsidRPr="00065163" w:rsidRDefault="00065163" w:rsidP="00065163">
            <w:pPr>
              <w:pStyle w:val="Bngbiu-nidung"/>
            </w:pPr>
            <w:r w:rsidRPr="00065163">
              <w:t>Anh muốn phân quyền giữa ai với ai</w:t>
            </w:r>
          </w:p>
        </w:tc>
        <w:tc>
          <w:tcPr>
            <w:tcW w:w="4550" w:type="dxa"/>
          </w:tcPr>
          <w:p w14:paraId="2FDC3318" w14:textId="77777777" w:rsidR="00065163" w:rsidRPr="00065163" w:rsidRDefault="00065163" w:rsidP="00065163">
            <w:pPr>
              <w:pStyle w:val="Bngbiu-nidung"/>
            </w:pPr>
            <w:r w:rsidRPr="00065163">
              <w:t>Tôi muốn quyền cao nhất là của quản lý và tài xế, nhân viên cùng quyền</w:t>
            </w:r>
          </w:p>
        </w:tc>
      </w:tr>
      <w:tr w:rsidR="00065163" w:rsidRPr="00065163" w14:paraId="3F1FD0FB" w14:textId="77777777" w:rsidTr="00065163">
        <w:tblPrEx>
          <w:tblLook w:val="04A0" w:firstRow="1" w:lastRow="0" w:firstColumn="1" w:lastColumn="0" w:noHBand="0" w:noVBand="1"/>
        </w:tblPrEx>
        <w:tc>
          <w:tcPr>
            <w:tcW w:w="4561" w:type="dxa"/>
          </w:tcPr>
          <w:p w14:paraId="14534BF6" w14:textId="77777777" w:rsidR="00065163" w:rsidRPr="00065163" w:rsidRDefault="00065163" w:rsidP="00065163">
            <w:pPr>
              <w:pStyle w:val="Bngbiu-nidung"/>
            </w:pPr>
            <w:r w:rsidRPr="00065163">
              <w:t>Anh có muốn lưu tên nhân viên bán vé vào mỗi vé không</w:t>
            </w:r>
          </w:p>
        </w:tc>
        <w:tc>
          <w:tcPr>
            <w:tcW w:w="4550" w:type="dxa"/>
          </w:tcPr>
          <w:p w14:paraId="5A95C7D3" w14:textId="77777777" w:rsidR="00065163" w:rsidRPr="00065163" w:rsidRDefault="00065163" w:rsidP="00065163">
            <w:pPr>
              <w:pStyle w:val="Bngbiu-nidung"/>
            </w:pPr>
            <w:r w:rsidRPr="00065163">
              <w:t>Không, tôi không muốn</w:t>
            </w:r>
          </w:p>
        </w:tc>
      </w:tr>
      <w:tr w:rsidR="00065163" w:rsidRPr="00065163" w14:paraId="28A67C25" w14:textId="77777777" w:rsidTr="00065163">
        <w:tblPrEx>
          <w:tblLook w:val="04A0" w:firstRow="1" w:lastRow="0" w:firstColumn="1" w:lastColumn="0" w:noHBand="0" w:noVBand="1"/>
        </w:tblPrEx>
        <w:tc>
          <w:tcPr>
            <w:tcW w:w="4561" w:type="dxa"/>
          </w:tcPr>
          <w:p w14:paraId="1C25A8A0" w14:textId="1642516B" w:rsidR="00065163" w:rsidRPr="00065163" w:rsidRDefault="00065163" w:rsidP="00065163">
            <w:pPr>
              <w:pStyle w:val="Bngbiu-nidung"/>
            </w:pPr>
            <w:r>
              <w:t>Vâng, cảm ơn anh rất nhiều</w:t>
            </w:r>
          </w:p>
        </w:tc>
        <w:tc>
          <w:tcPr>
            <w:tcW w:w="4550" w:type="dxa"/>
          </w:tcPr>
          <w:p w14:paraId="6BC2BBAB" w14:textId="77777777" w:rsidR="00065163" w:rsidRPr="00065163" w:rsidRDefault="00065163" w:rsidP="00065163">
            <w:pPr>
              <w:pStyle w:val="Bngbiu-nidung"/>
            </w:pPr>
          </w:p>
        </w:tc>
      </w:tr>
    </w:tbl>
    <w:p w14:paraId="16F4CBFE" w14:textId="1A5AC5AB" w:rsidR="00065163" w:rsidRDefault="00640DCA" w:rsidP="00640DCA">
      <w:pPr>
        <w:pStyle w:val="Caption"/>
      </w:pPr>
      <w:bookmarkStart w:id="8" w:name="_Toc26385164"/>
      <w:r>
        <w:t xml:space="preserve">Bảng </w:t>
      </w:r>
      <w:fldSimple w:instr=" SEQ Bảng \* ARABIC ">
        <w:r w:rsidR="004368C1">
          <w:rPr>
            <w:noProof/>
          </w:rPr>
          <w:t>1</w:t>
        </w:r>
      </w:fldSimple>
      <w:r>
        <w:t xml:space="preserve"> Câu hỏi khảo sát</w:t>
      </w:r>
      <w:bookmarkEnd w:id="8"/>
    </w:p>
    <w:p w14:paraId="18D46D6C" w14:textId="012BAB55" w:rsidR="00B118C8" w:rsidRDefault="00791715" w:rsidP="00125EED">
      <w:pPr>
        <w:pStyle w:val="Tiumccp1"/>
      </w:pPr>
      <w:bookmarkStart w:id="9" w:name="_Toc26385591"/>
      <w:r>
        <w:t>1.2</w:t>
      </w:r>
      <w:r w:rsidR="00CD13EC" w:rsidRPr="0064189C">
        <w:t xml:space="preserve"> </w:t>
      </w:r>
      <w:r w:rsidR="00E619A8">
        <w:t>Kết quả</w:t>
      </w:r>
      <w:r>
        <w:t xml:space="preserve"> nhân được từ</w:t>
      </w:r>
      <w:r w:rsidR="00E619A8">
        <w:t xml:space="preserve"> phỏng vấn</w:t>
      </w:r>
      <w:bookmarkEnd w:id="9"/>
    </w:p>
    <w:p w14:paraId="03587FEC" w14:textId="7E1AC714" w:rsidR="007C5AAD" w:rsidRDefault="007C5AAD" w:rsidP="00B87075">
      <w:pPr>
        <w:pStyle w:val="Nidungvnbn"/>
      </w:pPr>
      <w:r>
        <w:t>Phần mềm hỗ trợ quản lí nhà xe được cài trên máy tính tại quầy bán vé dành cho nhân viên vé và tại máy tính của quản lí</w:t>
      </w:r>
      <w:r w:rsidR="00B87075">
        <w:t>, giúp nhân viên vé bán vé và tìm kiếm vé của hành khách một cách nhanh chóng, chính xác, dễ dàng thực hiện việc in vé cho hàng khách hơn. Đồng thời phục vụ người quản lí thống kê, kiểm soát được doanh thu của nhà xe.</w:t>
      </w:r>
    </w:p>
    <w:p w14:paraId="6CDBEDC1" w14:textId="2AAC6E81" w:rsidR="00B87075" w:rsidRDefault="0064189C" w:rsidP="00AF2E69">
      <w:pPr>
        <w:pStyle w:val="Tiumccp1"/>
      </w:pPr>
      <w:bookmarkStart w:id="10" w:name="_Toc26385592"/>
      <w:r>
        <w:t>1</w:t>
      </w:r>
      <w:r w:rsidR="00791715">
        <w:t>.3</w:t>
      </w:r>
      <w:r w:rsidR="00125EED">
        <w:t xml:space="preserve"> </w:t>
      </w:r>
      <w:r w:rsidR="00E00BCA">
        <w:t>Mô tả chung</w:t>
      </w:r>
      <w:bookmarkEnd w:id="10"/>
    </w:p>
    <w:p w14:paraId="3D2BAE84" w14:textId="6370C654" w:rsidR="003668E6" w:rsidRDefault="003668E6" w:rsidP="003668E6">
      <w:pPr>
        <w:pStyle w:val="Tiumccp2"/>
      </w:pPr>
      <w:bookmarkStart w:id="11" w:name="_Toc26385593"/>
      <w:r>
        <w:t>1.3.1 Yêu cầu chung của phần mềm</w:t>
      </w:r>
      <w:bookmarkEnd w:id="11"/>
    </w:p>
    <w:p w14:paraId="78757B33" w14:textId="2A76AA73" w:rsidR="003668E6" w:rsidRDefault="003668E6" w:rsidP="003668E6">
      <w:pPr>
        <w:pStyle w:val="Nidungvnbn"/>
      </w:pPr>
      <w:r>
        <w:t>Hệ thống phần mềm gồm 2 phần: Quản lý việc bán vé, in vé và Quản lý  thông tin trong CSDL</w:t>
      </w:r>
    </w:p>
    <w:p w14:paraId="2EB3DC9E" w14:textId="10BCD6BA" w:rsidR="003668E6" w:rsidRDefault="003668E6" w:rsidP="003668E6">
      <w:pPr>
        <w:pStyle w:val="Nidungvnbn"/>
        <w:numPr>
          <w:ilvl w:val="0"/>
          <w:numId w:val="19"/>
        </w:numPr>
      </w:pPr>
      <w:r>
        <w:t xml:space="preserve">Quản lí việc bán vé: Nhập thông tin vé hành khách yêu cầu (tên hành khách, </w:t>
      </w:r>
      <w:r w:rsidR="00097695">
        <w:t>số điện thoại, tên chuyến, giờ khởi hành</w:t>
      </w:r>
      <w:r>
        <w:t>)</w:t>
      </w:r>
      <w:r w:rsidR="00097695">
        <w:t>, thanh toán và xuất vé cho hành khách</w:t>
      </w:r>
    </w:p>
    <w:p w14:paraId="37864D13" w14:textId="33E2D633" w:rsidR="00097695" w:rsidRDefault="00097695" w:rsidP="00097695">
      <w:pPr>
        <w:pStyle w:val="Bngbiu-nidung"/>
      </w:pPr>
      <w:r>
        <w:rPr>
          <w:noProof/>
        </w:rPr>
        <w:lastRenderedPageBreak/>
        <w:drawing>
          <wp:inline distT="0" distB="0" distL="0" distR="0" wp14:anchorId="6D3118E4" wp14:editId="40598330">
            <wp:extent cx="5791835" cy="1270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êuCauCHung.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1270635"/>
                    </a:xfrm>
                    <a:prstGeom prst="rect">
                      <a:avLst/>
                    </a:prstGeom>
                  </pic:spPr>
                </pic:pic>
              </a:graphicData>
            </a:graphic>
          </wp:inline>
        </w:drawing>
      </w:r>
    </w:p>
    <w:p w14:paraId="204044B0" w14:textId="640A7924" w:rsidR="00666D7D" w:rsidRDefault="00666D7D" w:rsidP="00666D7D">
      <w:pPr>
        <w:pStyle w:val="Caption"/>
      </w:pPr>
      <w:bookmarkStart w:id="12" w:name="_Toc26385198"/>
      <w:r>
        <w:t xml:space="preserve">Hình </w:t>
      </w:r>
      <w:fldSimple w:instr=" SEQ Hình \* ARABIC ">
        <w:r w:rsidR="008E035D">
          <w:rPr>
            <w:noProof/>
          </w:rPr>
          <w:t>1</w:t>
        </w:r>
      </w:fldSimple>
      <w:r>
        <w:t xml:space="preserve"> Yêu cầu chung</w:t>
      </w:r>
      <w:bookmarkEnd w:id="12"/>
    </w:p>
    <w:p w14:paraId="0F84FEEE" w14:textId="7F7990BF" w:rsidR="00097695" w:rsidRDefault="00097695" w:rsidP="00097695">
      <w:pPr>
        <w:pStyle w:val="Bngbiu-nidung"/>
        <w:numPr>
          <w:ilvl w:val="0"/>
          <w:numId w:val="19"/>
        </w:numPr>
      </w:pPr>
      <w:r>
        <w:t>Quản lí thông tin trong CSDL: Lưu trữ các thông tin vé -&gt; đối chiếu với thông tin hành khách cung cấp để thanh toán và đưa vé chính xác cho hành khách. Lưu trữ thông tin các vé đã bán theo thời gian -&gt; phục vụ cho việc xuất thống kê sau này.</w:t>
      </w:r>
    </w:p>
    <w:p w14:paraId="75B2DD87" w14:textId="7A40907E" w:rsidR="00097695" w:rsidRDefault="00097695" w:rsidP="00097695">
      <w:pPr>
        <w:pStyle w:val="Tiumccp2"/>
      </w:pPr>
      <w:bookmarkStart w:id="13" w:name="_Toc26385594"/>
      <w:r>
        <w:t xml:space="preserve">1.3.2 </w:t>
      </w:r>
      <w:r w:rsidR="00BB4897">
        <w:t>Chức năng của phần mềm</w:t>
      </w:r>
      <w:bookmarkEnd w:id="13"/>
    </w:p>
    <w:p w14:paraId="69A194FD" w14:textId="4F3629D3" w:rsidR="00097695" w:rsidRDefault="00CC10F7" w:rsidP="00CC10F7">
      <w:pPr>
        <w:pStyle w:val="Nidungvnbn"/>
        <w:numPr>
          <w:ilvl w:val="0"/>
          <w:numId w:val="19"/>
        </w:numPr>
      </w:pPr>
      <w:r>
        <w:t>Bán vé</w:t>
      </w:r>
    </w:p>
    <w:p w14:paraId="6BEF504D" w14:textId="42B13C6B" w:rsidR="00CC10F7" w:rsidRDefault="00CC10F7" w:rsidP="00CC10F7">
      <w:pPr>
        <w:pStyle w:val="Nidungvnbn"/>
        <w:numPr>
          <w:ilvl w:val="0"/>
          <w:numId w:val="19"/>
        </w:numPr>
      </w:pPr>
      <w:r>
        <w:t>Tìm kiếm vé</w:t>
      </w:r>
    </w:p>
    <w:p w14:paraId="2467BAA0" w14:textId="48CA01E9" w:rsidR="00CC10F7" w:rsidRDefault="00CC10F7" w:rsidP="00CC10F7">
      <w:pPr>
        <w:pStyle w:val="Nidungvnbn"/>
        <w:numPr>
          <w:ilvl w:val="0"/>
          <w:numId w:val="19"/>
        </w:numPr>
      </w:pPr>
      <w:r>
        <w:t>Hủy vé</w:t>
      </w:r>
    </w:p>
    <w:p w14:paraId="08B82A8E" w14:textId="79D7ADEE" w:rsidR="00CC10F7" w:rsidRDefault="00CC10F7" w:rsidP="00CC10F7">
      <w:pPr>
        <w:pStyle w:val="Nidungvnbn"/>
        <w:numPr>
          <w:ilvl w:val="0"/>
          <w:numId w:val="19"/>
        </w:numPr>
      </w:pPr>
      <w:r>
        <w:t>Quản lí nhân viên (thêm, xóa, sửa)</w:t>
      </w:r>
    </w:p>
    <w:p w14:paraId="62387A5F" w14:textId="6E920D95" w:rsidR="00CC10F7" w:rsidRDefault="00CC10F7" w:rsidP="00CC10F7">
      <w:pPr>
        <w:pStyle w:val="Nidungvnbn"/>
        <w:numPr>
          <w:ilvl w:val="0"/>
          <w:numId w:val="19"/>
        </w:numPr>
      </w:pPr>
      <w:r>
        <w:t>Quản lí thông tin chuyến xe (thêm, xóa, sửa)</w:t>
      </w:r>
    </w:p>
    <w:p w14:paraId="742010C6" w14:textId="75B628C7" w:rsidR="00CC10F7" w:rsidRDefault="00CC10F7" w:rsidP="00CC10F7">
      <w:pPr>
        <w:pStyle w:val="Nidungvnbn"/>
        <w:numPr>
          <w:ilvl w:val="0"/>
          <w:numId w:val="19"/>
        </w:numPr>
      </w:pPr>
      <w:r>
        <w:t>Thống kê (lương nhân viên, doanh thu, số lượng vé đã bán)</w:t>
      </w:r>
    </w:p>
    <w:p w14:paraId="6EA3C290" w14:textId="77777777" w:rsidR="00B30A0B" w:rsidRDefault="00B30A0B" w:rsidP="00B30A0B">
      <w:pPr>
        <w:pStyle w:val="Tiumccp2"/>
      </w:pPr>
      <w:bookmarkStart w:id="14" w:name="_Toc26385595"/>
      <w:r>
        <w:t>1.3.3 Đối tượng người dùng</w:t>
      </w:r>
      <w:bookmarkEnd w:id="14"/>
    </w:p>
    <w:p w14:paraId="04D4CF1D" w14:textId="23A92864" w:rsidR="00B30A0B" w:rsidRDefault="00B30A0B" w:rsidP="00B30A0B">
      <w:pPr>
        <w:pStyle w:val="Nidungvnbn"/>
      </w:pPr>
      <w:r>
        <w:t>Phần mềm được sử dụng cho 2 đối tượng chính là: nhân viên vé và quản lí:</w:t>
      </w:r>
    </w:p>
    <w:p w14:paraId="2B7F496A" w14:textId="4C4D6EC4" w:rsidR="005E4958" w:rsidRDefault="005E4958" w:rsidP="005E4958">
      <w:pPr>
        <w:pStyle w:val="Nidungvnbn"/>
        <w:numPr>
          <w:ilvl w:val="0"/>
          <w:numId w:val="27"/>
        </w:numPr>
      </w:pPr>
      <w:r>
        <w:t>Nhân viên vé sẽ nhận thông tin từ hành khách cung cấp để nhập thông tin xuất vé bán và tim kiếm vé đã đặt cho hành khách có nhu cầu hủy (hủy trước 48h)</w:t>
      </w:r>
    </w:p>
    <w:p w14:paraId="519F2B72" w14:textId="16167A4B" w:rsidR="005E4958" w:rsidRDefault="005E4958" w:rsidP="005E4958">
      <w:pPr>
        <w:pStyle w:val="Nidungvnbn"/>
        <w:numPr>
          <w:ilvl w:val="0"/>
          <w:numId w:val="27"/>
        </w:numPr>
      </w:pPr>
      <w:r>
        <w:t>Người quản lý: Cập nhật thông tin các chuyến xe , kiểm xoát doanh thu, cập nhật thông tin nhân viên</w:t>
      </w:r>
    </w:p>
    <w:p w14:paraId="775E47D0" w14:textId="220D00B5" w:rsidR="005E4958" w:rsidRDefault="005E4958" w:rsidP="005E4958">
      <w:pPr>
        <w:pStyle w:val="Tiumccp2"/>
      </w:pPr>
      <w:bookmarkStart w:id="15" w:name="_Toc26385596"/>
      <w:r>
        <w:t>1.3.4 Các ràng buộc</w:t>
      </w:r>
      <w:bookmarkEnd w:id="15"/>
    </w:p>
    <w:p w14:paraId="67E0D1F4" w14:textId="1925D500" w:rsidR="005E4958" w:rsidRDefault="005E4958" w:rsidP="005E4958">
      <w:pPr>
        <w:pStyle w:val="Nidungvnbn"/>
      </w:pPr>
      <w:r>
        <w:t>Hệ thống ràng buộc bởi yêu cầu của hành khách</w:t>
      </w:r>
    </w:p>
    <w:p w14:paraId="5B691A05" w14:textId="5BE36F1B" w:rsidR="005E4958" w:rsidRDefault="005E4958" w:rsidP="005E4958">
      <w:pPr>
        <w:pStyle w:val="Nidungvnbn"/>
        <w:numPr>
          <w:ilvl w:val="0"/>
          <w:numId w:val="31"/>
        </w:numPr>
      </w:pPr>
      <w:r>
        <w:lastRenderedPageBreak/>
        <w:t>Khi hành khách yêu cầu hủy bán vé -&gt; Hệ thống sẽ kiểm tra nếu yêu cầu hủy trước 48h thì sẽ cho nhân viên hủy vé</w:t>
      </w:r>
    </w:p>
    <w:p w14:paraId="2F3BC62C" w14:textId="12B55200" w:rsidR="005E4958" w:rsidRDefault="005E4958" w:rsidP="005E4958">
      <w:pPr>
        <w:pStyle w:val="Nidungvnbn"/>
      </w:pPr>
      <w:r>
        <w:t>Ràng buộc về dữ liệu đầu vào so với dữ liệu trong CSDL: số điện thoại hành khách cung cấp, nhân viên nhập số điện thoại -&gt; tất cả thông tin liên tới số điện thoại sẽ hiện lên giao diện</w:t>
      </w:r>
    </w:p>
    <w:p w14:paraId="51178F02" w14:textId="6A915469" w:rsidR="005E4958" w:rsidRDefault="005E4958" w:rsidP="005E4958">
      <w:pPr>
        <w:pStyle w:val="Nidungvnbn"/>
      </w:pPr>
      <w:r>
        <w:t>Ràng buộc với ứng dụng bên ngoài: để xuất vé cho hành khách -&gt; Yêu cầu phải có máy in kết nói với máy tính hiện tại -&gt; in vé</w:t>
      </w:r>
    </w:p>
    <w:p w14:paraId="64602931" w14:textId="58A23C14" w:rsidR="005E4958" w:rsidRDefault="005E4958" w:rsidP="005E4958">
      <w:pPr>
        <w:pStyle w:val="Tiumccp2"/>
      </w:pPr>
      <w:bookmarkStart w:id="16" w:name="_Toc26385597"/>
      <w:r>
        <w:t>1.3.5 Giả định và phụ thuộc</w:t>
      </w:r>
      <w:bookmarkEnd w:id="16"/>
    </w:p>
    <w:p w14:paraId="5646EC27" w14:textId="00F0F4E4" w:rsidR="00644A1F" w:rsidRDefault="00644A1F" w:rsidP="00644A1F">
      <w:pPr>
        <w:pStyle w:val="Nidungvnbn"/>
      </w:pPr>
      <w:r>
        <w:t>Phần mềm chỉ được cài đặt trên hệ thống máy tính của nhân viên vé, khi đó hệ thố</w:t>
      </w:r>
      <w:r w:rsidRPr="00644A1F">
        <w:t>ng</w:t>
      </w:r>
      <w:r>
        <w:t xml:space="preserve"> phần mềm mới kết nối được CSDL của nhà xe. Hoặc nếu không cài đặt trên hệ thống máy tính của nhà xe mà cài đặt trên máy tính khác -&gt; bắt buộc phải có CSDL của nhà xe thì mới thực hiện được đầy đủ các thao tác nghiệp vụ.</w:t>
      </w:r>
    </w:p>
    <w:p w14:paraId="3B5E5EF6" w14:textId="5BBC05F4" w:rsidR="00011960" w:rsidRDefault="00047342" w:rsidP="00011960">
      <w:pPr>
        <w:pStyle w:val="Tiumccp1"/>
      </w:pPr>
      <w:bookmarkStart w:id="17" w:name="_Toc26385598"/>
      <w:r>
        <w:t>1.4 Đặc tả yêu cầu</w:t>
      </w:r>
      <w:bookmarkEnd w:id="17"/>
    </w:p>
    <w:p w14:paraId="573D5361" w14:textId="6F00418B" w:rsidR="00011960" w:rsidRDefault="00011960" w:rsidP="00011960">
      <w:pPr>
        <w:pStyle w:val="Tiumccp2"/>
      </w:pPr>
      <w:bookmarkStart w:id="18" w:name="_Toc26385599"/>
      <w:r>
        <w:t>1.4.1 Yêu cầu giao diện bên ngoài</w:t>
      </w:r>
      <w:bookmarkEnd w:id="18"/>
    </w:p>
    <w:p w14:paraId="77DF5F57" w14:textId="15AFEE3F" w:rsidR="00011960" w:rsidRDefault="00011960" w:rsidP="00011960">
      <w:pPr>
        <w:pStyle w:val="Nidungvnbn"/>
        <w:numPr>
          <w:ilvl w:val="0"/>
          <w:numId w:val="31"/>
        </w:numPr>
      </w:pPr>
      <w:r>
        <w:t>Giao diện người dùng</w:t>
      </w:r>
    </w:p>
    <w:p w14:paraId="77A7BE88" w14:textId="3CC1B50E" w:rsidR="00591ECD" w:rsidRDefault="00011960" w:rsidP="00591ECD">
      <w:pPr>
        <w:pStyle w:val="Nidungvnbn"/>
        <w:numPr>
          <w:ilvl w:val="1"/>
          <w:numId w:val="31"/>
        </w:numPr>
      </w:pPr>
      <w:r>
        <w:t>Khi nhân viên mở hệ thống phần mềm, sẽ hiển thị giao diện như hình, từ đây nhân viên sẽ đăng nhập với tài khoản được cung cấp để đăng nhập vào hệ thống</w:t>
      </w:r>
    </w:p>
    <w:p w14:paraId="6E4BB8FB" w14:textId="7B633CEA" w:rsidR="00591ECD" w:rsidRDefault="00591ECD" w:rsidP="00591ECD">
      <w:pPr>
        <w:pStyle w:val="Nidungvnbn"/>
        <w:numPr>
          <w:ilvl w:val="1"/>
          <w:numId w:val="31"/>
        </w:numPr>
      </w:pPr>
      <w:r>
        <w:t>Sau khi đăng nhập sẽ hiển thị giao diện trang chủ</w:t>
      </w:r>
    </w:p>
    <w:p w14:paraId="2924E1B5" w14:textId="12FC356A" w:rsidR="00591ECD" w:rsidRDefault="00591ECD" w:rsidP="00591ECD">
      <w:pPr>
        <w:pStyle w:val="Nidungvnbn"/>
        <w:numPr>
          <w:ilvl w:val="1"/>
          <w:numId w:val="31"/>
        </w:numPr>
      </w:pPr>
      <w:r>
        <w:t>Nếu tài khoản là quản lí thì sẽ hiển thị giao diện trang chủ của quản lí</w:t>
      </w:r>
    </w:p>
    <w:p w14:paraId="7099DD33" w14:textId="72A82E7B" w:rsidR="00591ECD" w:rsidRDefault="00591ECD" w:rsidP="00591ECD">
      <w:pPr>
        <w:pStyle w:val="Nidungvnbn"/>
        <w:numPr>
          <w:ilvl w:val="1"/>
          <w:numId w:val="31"/>
        </w:numPr>
      </w:pPr>
      <w:r>
        <w:t>Khi có nhân viên mới vào thì quản lí sẽ chọn chức năng quản lí nhân viên và nhập thông tin nhân viên mới vào</w:t>
      </w:r>
    </w:p>
    <w:p w14:paraId="390C08F0" w14:textId="1679FF90" w:rsidR="00591ECD" w:rsidRDefault="00591ECD" w:rsidP="00591ECD">
      <w:pPr>
        <w:pStyle w:val="Nidungvnbn"/>
        <w:numPr>
          <w:ilvl w:val="1"/>
          <w:numId w:val="31"/>
        </w:numPr>
      </w:pPr>
      <w:r>
        <w:t>Khi có nhu cầu thay đổi giá vé hoặc lịch của chuyến xe, người quản lí chọn chức năng thông tin chuyến xe</w:t>
      </w:r>
    </w:p>
    <w:p w14:paraId="614E04A3" w14:textId="536164F0" w:rsidR="00591ECD" w:rsidRDefault="00591ECD" w:rsidP="00591ECD">
      <w:pPr>
        <w:pStyle w:val="Nidungvnbn"/>
        <w:numPr>
          <w:ilvl w:val="1"/>
          <w:numId w:val="31"/>
        </w:numPr>
      </w:pPr>
      <w:r>
        <w:t>Khi muốn xem lương của một nhân viên, chọn chức năng quản lí lương</w:t>
      </w:r>
    </w:p>
    <w:p w14:paraId="5A6A3044" w14:textId="739AF0DF" w:rsidR="00591ECD" w:rsidRDefault="00591ECD" w:rsidP="00591ECD">
      <w:pPr>
        <w:pStyle w:val="Nidungvnbn"/>
        <w:numPr>
          <w:ilvl w:val="1"/>
          <w:numId w:val="31"/>
        </w:numPr>
      </w:pPr>
      <w:r>
        <w:t>Khi cần thống kê doanh thu của nhà xe, chọn chức năng thống kê</w:t>
      </w:r>
    </w:p>
    <w:p w14:paraId="1A179B5E" w14:textId="2D676388" w:rsidR="00591ECD" w:rsidRDefault="00591ECD" w:rsidP="00591ECD">
      <w:pPr>
        <w:pStyle w:val="Nidungvnbn"/>
        <w:numPr>
          <w:ilvl w:val="0"/>
          <w:numId w:val="31"/>
        </w:numPr>
      </w:pPr>
      <w:r>
        <w:t>Giao diện phần cứng</w:t>
      </w:r>
    </w:p>
    <w:p w14:paraId="72621A36" w14:textId="7CB79D4A" w:rsidR="00591ECD" w:rsidRDefault="00591ECD" w:rsidP="00591ECD">
      <w:pPr>
        <w:pStyle w:val="Nidungvnbn"/>
        <w:numPr>
          <w:ilvl w:val="1"/>
          <w:numId w:val="31"/>
        </w:numPr>
      </w:pPr>
      <w:r>
        <w:lastRenderedPageBreak/>
        <w:t>Phần mềm quản lí và CSDL phải được cài đặt trên một máy tính, được quản lí với hệ điều hành của hiện tại của máy tính</w:t>
      </w:r>
    </w:p>
    <w:p w14:paraId="2B1A20E9" w14:textId="1BFF3F12" w:rsidR="00591ECD" w:rsidRDefault="00591ECD" w:rsidP="00591ECD">
      <w:pPr>
        <w:pStyle w:val="Nidungvnbn"/>
        <w:numPr>
          <w:ilvl w:val="0"/>
          <w:numId w:val="31"/>
        </w:numPr>
      </w:pPr>
      <w:r>
        <w:t>Giao diện phần mềm</w:t>
      </w:r>
    </w:p>
    <w:p w14:paraId="2A235ED2" w14:textId="4B44C7B8" w:rsidR="00591ECD" w:rsidRDefault="00591ECD" w:rsidP="00591ECD">
      <w:pPr>
        <w:pStyle w:val="Nidungvnbn"/>
        <w:numPr>
          <w:ilvl w:val="1"/>
          <w:numId w:val="31"/>
        </w:numPr>
      </w:pPr>
      <w:r>
        <w:t>Giao diện bán vé: cho phép đọc và chỉnh sửa thông tin về hành khách và tên chuyến và giờ yêu cầu</w:t>
      </w:r>
    </w:p>
    <w:p w14:paraId="28AEA9F9" w14:textId="68EC6DBE" w:rsidR="00591ECD" w:rsidRPr="00644A1F" w:rsidRDefault="00591ECD" w:rsidP="00591ECD">
      <w:pPr>
        <w:pStyle w:val="Nidungvnbn"/>
        <w:numPr>
          <w:ilvl w:val="1"/>
          <w:numId w:val="31"/>
        </w:numPr>
      </w:pPr>
      <w:r>
        <w:t>Giao diện thống kê: chỉ cho phép đọc dữ liệu về doanh thu với thời gian chỉ định</w:t>
      </w:r>
    </w:p>
    <w:p w14:paraId="62E7AD7F" w14:textId="00DEE5FF" w:rsidR="00644A1F" w:rsidRDefault="00AB3FA0" w:rsidP="00AB3FA0">
      <w:pPr>
        <w:pStyle w:val="Tiumccp2"/>
      </w:pPr>
      <w:bookmarkStart w:id="19" w:name="_Toc26385600"/>
      <w:r>
        <w:t>1.4.2 Yêu cầu về hiệu năng</w:t>
      </w:r>
      <w:bookmarkEnd w:id="19"/>
    </w:p>
    <w:p w14:paraId="022A16D8" w14:textId="1EB72BA7" w:rsidR="00AB3FA0" w:rsidRPr="003230DB" w:rsidRDefault="00AD22A8" w:rsidP="00AB3FA0">
      <w:pPr>
        <w:pStyle w:val="Nidungvnbn"/>
        <w:rPr>
          <w:b/>
        </w:rPr>
      </w:pPr>
      <w:r>
        <w:rPr>
          <w:b/>
        </w:rPr>
        <w:t>ID: Q</w:t>
      </w:r>
      <w:r w:rsidR="00AB3FA0" w:rsidRPr="003230DB">
        <w:rPr>
          <w:b/>
        </w:rPr>
        <w:t>R1</w:t>
      </w:r>
    </w:p>
    <w:p w14:paraId="792D4054" w14:textId="233C1D55" w:rsidR="00AB3FA0" w:rsidRDefault="00AB3FA0" w:rsidP="00AB3FA0">
      <w:pPr>
        <w:pStyle w:val="Nidungvnbn"/>
      </w:pPr>
      <w:r>
        <w:t>TAG: Độ tin cậy</w:t>
      </w:r>
    </w:p>
    <w:p w14:paraId="543E01F8" w14:textId="7E7E3FFC" w:rsidR="00AB3FA0" w:rsidRDefault="00AB3FA0" w:rsidP="00AB3FA0">
      <w:pPr>
        <w:pStyle w:val="Nidungvnbn"/>
        <w:ind w:left="720" w:firstLine="0"/>
      </w:pPr>
      <w:r>
        <w:t xml:space="preserve">DESC: </w:t>
      </w:r>
      <w:r w:rsidR="003230DB">
        <w:t>k</w:t>
      </w:r>
      <w:r>
        <w:t>hi hành khách yêu cầu bán vé và xuất vé, nhân viên vé tổng hợp lại thông tin vé -&gt; tính giá trị chính xác</w:t>
      </w:r>
    </w:p>
    <w:p w14:paraId="11B86132" w14:textId="5280A327" w:rsidR="003230DB" w:rsidRDefault="003230DB" w:rsidP="00AB3FA0">
      <w:pPr>
        <w:pStyle w:val="Nidungvnbn"/>
        <w:ind w:left="720" w:firstLine="0"/>
      </w:pPr>
      <w:r>
        <w:t>RAT: đảm bảo cung cấp thông tin chính xác đến hành khách</w:t>
      </w:r>
    </w:p>
    <w:p w14:paraId="2BFFF393" w14:textId="31ED9814" w:rsidR="003230DB" w:rsidRDefault="003230DB" w:rsidP="00AB3FA0">
      <w:pPr>
        <w:pStyle w:val="Nidungvnbn"/>
        <w:ind w:left="720" w:firstLine="0"/>
      </w:pPr>
      <w:r>
        <w:t>DEP: Không</w:t>
      </w:r>
    </w:p>
    <w:p w14:paraId="02F00A37" w14:textId="6DD3F4E1" w:rsidR="003230DB" w:rsidRDefault="003230DB" w:rsidP="00AB3FA0">
      <w:pPr>
        <w:pStyle w:val="Nidungvnbn"/>
        <w:ind w:left="720" w:firstLine="0"/>
      </w:pPr>
    </w:p>
    <w:p w14:paraId="40D7A7B6" w14:textId="098D04FD" w:rsidR="003230DB" w:rsidRPr="003230DB" w:rsidRDefault="00AD22A8" w:rsidP="003230DB">
      <w:pPr>
        <w:pStyle w:val="Nidungvnbn"/>
        <w:rPr>
          <w:b/>
        </w:rPr>
      </w:pPr>
      <w:r>
        <w:rPr>
          <w:b/>
        </w:rPr>
        <w:t>ID: QR2</w:t>
      </w:r>
    </w:p>
    <w:p w14:paraId="2C49C809" w14:textId="488F34D0" w:rsidR="003230DB" w:rsidRDefault="003230DB" w:rsidP="003230DB">
      <w:pPr>
        <w:pStyle w:val="Nidungvnbn"/>
      </w:pPr>
      <w:r>
        <w:t xml:space="preserve">TAG: </w:t>
      </w:r>
      <w:r w:rsidR="00AD22A8">
        <w:t>Thời gian thực thi</w:t>
      </w:r>
    </w:p>
    <w:p w14:paraId="258BCFB9" w14:textId="1BC0E239" w:rsidR="003230DB" w:rsidRDefault="003230DB" w:rsidP="003230DB">
      <w:pPr>
        <w:pStyle w:val="Nidungvnbn"/>
        <w:ind w:left="720" w:firstLine="0"/>
      </w:pPr>
      <w:r>
        <w:t xml:space="preserve">DESC: </w:t>
      </w:r>
      <w:r w:rsidR="00AD22A8">
        <w:t>khi có yêu cầu xuất vé, thời gian xuất nhanh. Có thể thực hiện tính giá trị vé cho tối đa 1000 vé trong 24h</w:t>
      </w:r>
    </w:p>
    <w:p w14:paraId="1D7C627B" w14:textId="6D0CFDEA" w:rsidR="003230DB" w:rsidRDefault="00AD22A8" w:rsidP="003230DB">
      <w:pPr>
        <w:pStyle w:val="Nidungvnbn"/>
        <w:ind w:left="720" w:firstLine="0"/>
      </w:pPr>
      <w:r>
        <w:t>MUST: 100% lần thực hiện thì thời gian không quá 1 giây</w:t>
      </w:r>
    </w:p>
    <w:p w14:paraId="776657F7" w14:textId="6BE91DEA" w:rsidR="003230DB" w:rsidRDefault="003230DB" w:rsidP="00AB3FA0">
      <w:pPr>
        <w:pStyle w:val="Nidungvnbn"/>
        <w:ind w:left="720" w:firstLine="0"/>
      </w:pPr>
    </w:p>
    <w:p w14:paraId="4E411A7D" w14:textId="648CB62F" w:rsidR="00AD22A8" w:rsidRPr="003230DB" w:rsidRDefault="00AD22A8" w:rsidP="00AD22A8">
      <w:pPr>
        <w:pStyle w:val="Nidungvnbn"/>
        <w:rPr>
          <w:b/>
        </w:rPr>
      </w:pPr>
      <w:r>
        <w:rPr>
          <w:b/>
        </w:rPr>
        <w:t>ID: QR3</w:t>
      </w:r>
    </w:p>
    <w:p w14:paraId="32A1FCE9" w14:textId="5E7B64F5" w:rsidR="00AD22A8" w:rsidRDefault="00AD22A8" w:rsidP="00AD22A8">
      <w:pPr>
        <w:pStyle w:val="Nidungvnbn"/>
      </w:pPr>
      <w:r>
        <w:t>TAG: Tính dễ sử dụng</w:t>
      </w:r>
    </w:p>
    <w:p w14:paraId="0B7045C6" w14:textId="3AEF4BA3" w:rsidR="00AD22A8" w:rsidRDefault="00AD22A8" w:rsidP="00AD22A8">
      <w:pPr>
        <w:pStyle w:val="Nidungvnbn"/>
        <w:ind w:left="720" w:firstLine="0"/>
      </w:pPr>
      <w:r>
        <w:t>DESC: ngôn ngữ, giao diện dễ hiểu, các biểu tượng mang ý nghĩa nhất quán</w:t>
      </w:r>
    </w:p>
    <w:p w14:paraId="6D316936" w14:textId="7F9FAF91" w:rsidR="00AD22A8" w:rsidRDefault="00AD22A8" w:rsidP="00AD22A8">
      <w:pPr>
        <w:pStyle w:val="Nidungvnbn"/>
        <w:ind w:left="720" w:firstLine="0"/>
      </w:pPr>
      <w:r>
        <w:t>MUST: 100% lần thực hiện đều đạt</w:t>
      </w:r>
    </w:p>
    <w:p w14:paraId="2C1F5513" w14:textId="70731890" w:rsidR="00AD22A8" w:rsidRDefault="00AD22A8" w:rsidP="00AD22A8">
      <w:pPr>
        <w:pStyle w:val="Nidungvnbn"/>
        <w:ind w:left="720" w:firstLine="0"/>
      </w:pPr>
    </w:p>
    <w:p w14:paraId="2EC682AE" w14:textId="053DDA98" w:rsidR="00AD22A8" w:rsidRPr="003230DB" w:rsidRDefault="00AD22A8" w:rsidP="00AD22A8">
      <w:pPr>
        <w:pStyle w:val="Nidungvnbn"/>
        <w:rPr>
          <w:b/>
        </w:rPr>
      </w:pPr>
      <w:r>
        <w:rPr>
          <w:b/>
        </w:rPr>
        <w:t>ID: QR4</w:t>
      </w:r>
    </w:p>
    <w:p w14:paraId="1090234F" w14:textId="1FE79626" w:rsidR="00AD22A8" w:rsidRDefault="00AD22A8" w:rsidP="00AD22A8">
      <w:pPr>
        <w:pStyle w:val="Nidungvnbn"/>
      </w:pPr>
      <w:r>
        <w:t>TAG: Tính ổn định</w:t>
      </w:r>
    </w:p>
    <w:p w14:paraId="262C9B46" w14:textId="16DDCE5B" w:rsidR="00407517" w:rsidRDefault="00AD22A8" w:rsidP="00407517">
      <w:pPr>
        <w:pStyle w:val="Nidungvnbn"/>
        <w:ind w:left="720" w:firstLine="0"/>
      </w:pPr>
      <w:r>
        <w:lastRenderedPageBreak/>
        <w:t>DESC: hệ thống luôn sẵn sàng phục vụ, hoạt động tốt 24/24</w:t>
      </w:r>
    </w:p>
    <w:p w14:paraId="1DCA208D" w14:textId="47CB2BFB" w:rsidR="00AD22A8" w:rsidRDefault="00AD22A8" w:rsidP="00AD22A8">
      <w:pPr>
        <w:pStyle w:val="Nidungvnbn"/>
        <w:ind w:left="720" w:firstLine="0"/>
      </w:pPr>
      <w:r>
        <w:t xml:space="preserve">MUST: 100% lần thực hiện </w:t>
      </w:r>
      <w:r w:rsidR="00407517">
        <w:t>đều đạt</w:t>
      </w:r>
    </w:p>
    <w:p w14:paraId="586325E8" w14:textId="7AA7A885" w:rsidR="00407517" w:rsidRDefault="00407517" w:rsidP="00AD22A8">
      <w:pPr>
        <w:pStyle w:val="Nidungvnbn"/>
        <w:ind w:left="720" w:firstLine="0"/>
      </w:pPr>
    </w:p>
    <w:p w14:paraId="4F91B24E" w14:textId="3132E964" w:rsidR="00407517" w:rsidRPr="003230DB" w:rsidRDefault="00407517" w:rsidP="00407517">
      <w:pPr>
        <w:pStyle w:val="Nidungvnbn"/>
        <w:rPr>
          <w:b/>
        </w:rPr>
      </w:pPr>
      <w:r>
        <w:rPr>
          <w:b/>
        </w:rPr>
        <w:t>ID: QR5</w:t>
      </w:r>
    </w:p>
    <w:p w14:paraId="2372281D" w14:textId="3C966472" w:rsidR="00407517" w:rsidRDefault="00407517" w:rsidP="00407517">
      <w:pPr>
        <w:pStyle w:val="Nidungvnbn"/>
      </w:pPr>
      <w:r>
        <w:t>TAG: Tính bảo mật</w:t>
      </w:r>
    </w:p>
    <w:p w14:paraId="6D79A8D7" w14:textId="16F7FF51" w:rsidR="00407517" w:rsidRDefault="00407517" w:rsidP="00407517">
      <w:pPr>
        <w:pStyle w:val="Nidungvnbn"/>
        <w:ind w:left="720" w:firstLine="0"/>
      </w:pPr>
      <w:r>
        <w:t xml:space="preserve">DESC: </w:t>
      </w:r>
    </w:p>
    <w:p w14:paraId="430A7DCC" w14:textId="6C8E5673" w:rsidR="00407517" w:rsidRDefault="00407517" w:rsidP="00407517">
      <w:pPr>
        <w:pStyle w:val="Nidungvnbn"/>
        <w:numPr>
          <w:ilvl w:val="0"/>
          <w:numId w:val="36"/>
        </w:numPr>
      </w:pPr>
      <w:r>
        <w:t>Người sử dụng được đăng nhập với một tài khoản duy nhất, và không thể đăng nhập với tài khoản khác</w:t>
      </w:r>
    </w:p>
    <w:p w14:paraId="2B976A19" w14:textId="1A8B46E6" w:rsidR="00407517" w:rsidRDefault="00407517" w:rsidP="00407517">
      <w:pPr>
        <w:pStyle w:val="Nidungvnbn"/>
        <w:numPr>
          <w:ilvl w:val="0"/>
          <w:numId w:val="36"/>
        </w:numPr>
      </w:pPr>
      <w:r>
        <w:t>Phân quyền cho người sử dụng đến từ chức năng</w:t>
      </w:r>
    </w:p>
    <w:p w14:paraId="6C2B943C" w14:textId="4AFF6722" w:rsidR="00407517" w:rsidRDefault="00407517" w:rsidP="00407517">
      <w:pPr>
        <w:pStyle w:val="Nidungvnbn"/>
        <w:numPr>
          <w:ilvl w:val="0"/>
          <w:numId w:val="36"/>
        </w:numPr>
      </w:pPr>
      <w:r>
        <w:t>Đảm bảo khả năng backup dữ liệu và khôi phục hệ thống</w:t>
      </w:r>
    </w:p>
    <w:p w14:paraId="6F4F24CE" w14:textId="77777777" w:rsidR="00407517" w:rsidRDefault="00407517" w:rsidP="00407517">
      <w:pPr>
        <w:pStyle w:val="Nidungvnbn"/>
        <w:ind w:left="720" w:firstLine="0"/>
      </w:pPr>
      <w:r>
        <w:t>MUST: 100% lần thực hiện đều đạt</w:t>
      </w:r>
    </w:p>
    <w:p w14:paraId="0CF8F001" w14:textId="77777777" w:rsidR="00407517" w:rsidRDefault="00407517" w:rsidP="00AD22A8">
      <w:pPr>
        <w:pStyle w:val="Nidungvnbn"/>
        <w:ind w:left="720" w:firstLine="0"/>
      </w:pPr>
    </w:p>
    <w:p w14:paraId="0A822ED9" w14:textId="77777777" w:rsidR="00AD22A8" w:rsidRDefault="00AD22A8" w:rsidP="00AD22A8">
      <w:pPr>
        <w:pStyle w:val="Nidungvnbn"/>
        <w:ind w:left="720" w:firstLine="0"/>
      </w:pPr>
    </w:p>
    <w:p w14:paraId="692D94E3" w14:textId="77777777" w:rsidR="00AD22A8" w:rsidRPr="005E4958" w:rsidRDefault="00AD22A8" w:rsidP="00AB3FA0">
      <w:pPr>
        <w:pStyle w:val="Nidungvnbn"/>
        <w:ind w:left="720" w:firstLine="0"/>
      </w:pPr>
    </w:p>
    <w:p w14:paraId="7C89836E" w14:textId="4FE7A5EA" w:rsidR="00453AB1" w:rsidRPr="00AF2E69" w:rsidRDefault="00453AB1" w:rsidP="00B30A0B">
      <w:pPr>
        <w:pStyle w:val="Nidungvnbn"/>
        <w:numPr>
          <w:ilvl w:val="0"/>
          <w:numId w:val="26"/>
        </w:numPr>
      </w:pPr>
      <w:r>
        <w:br w:type="page"/>
      </w:r>
    </w:p>
    <w:p w14:paraId="42840EE4" w14:textId="6BEE086D" w:rsidR="007B1A23" w:rsidRDefault="00453AB1" w:rsidP="004A7C39">
      <w:pPr>
        <w:pStyle w:val="Chng"/>
      </w:pPr>
      <w:bookmarkStart w:id="20" w:name="_Toc26385601"/>
      <w:r w:rsidRPr="004A7C39">
        <w:lastRenderedPageBreak/>
        <w:t>CHƯƠNG 2</w:t>
      </w:r>
      <w:r w:rsidR="00024496">
        <w:t xml:space="preserve"> – </w:t>
      </w:r>
      <w:r w:rsidR="004A7525">
        <w:t>SƠ ĐỒ USE CASE</w:t>
      </w:r>
      <w:bookmarkEnd w:id="20"/>
    </w:p>
    <w:p w14:paraId="2BD45E1B" w14:textId="02A34C15" w:rsidR="00096088" w:rsidRDefault="005067C1" w:rsidP="005067C1">
      <w:pPr>
        <w:pStyle w:val="Tiumccp1"/>
        <w:numPr>
          <w:ilvl w:val="1"/>
          <w:numId w:val="13"/>
        </w:numPr>
      </w:pPr>
      <w:r>
        <w:t xml:space="preserve"> </w:t>
      </w:r>
      <w:bookmarkStart w:id="21" w:name="_Toc26385602"/>
      <w:r w:rsidR="00096088">
        <w:t>Sơ đồ use case nhân viên</w:t>
      </w:r>
      <w:bookmarkEnd w:id="21"/>
    </w:p>
    <w:p w14:paraId="4DAA72A2" w14:textId="1DF9BFD7" w:rsidR="005067C1" w:rsidRDefault="003522BF" w:rsidP="005067C1">
      <w:pPr>
        <w:pStyle w:val="Nidungvnbn"/>
      </w:pPr>
      <w:r>
        <w:rPr>
          <w:noProof/>
        </w:rPr>
        <w:drawing>
          <wp:inline distT="0" distB="0" distL="0" distR="0" wp14:anchorId="62C692B1" wp14:editId="027860D0">
            <wp:extent cx="55626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n_Vien_Ve.jpeg"/>
                    <pic:cNvPicPr/>
                  </pic:nvPicPr>
                  <pic:blipFill>
                    <a:blip r:embed="rId12">
                      <a:extLst>
                        <a:ext uri="{28A0092B-C50C-407E-A947-70E740481C1C}">
                          <a14:useLocalDpi xmlns:a14="http://schemas.microsoft.com/office/drawing/2010/main" val="0"/>
                        </a:ext>
                      </a:extLst>
                    </a:blip>
                    <a:stretch>
                      <a:fillRect/>
                    </a:stretch>
                  </pic:blipFill>
                  <pic:spPr>
                    <a:xfrm>
                      <a:off x="0" y="0"/>
                      <a:ext cx="5562600" cy="2228850"/>
                    </a:xfrm>
                    <a:prstGeom prst="rect">
                      <a:avLst/>
                    </a:prstGeom>
                  </pic:spPr>
                </pic:pic>
              </a:graphicData>
            </a:graphic>
          </wp:inline>
        </w:drawing>
      </w:r>
    </w:p>
    <w:p w14:paraId="11415614" w14:textId="2D922C72" w:rsidR="00C150AF" w:rsidRDefault="00C150AF" w:rsidP="00C150AF">
      <w:pPr>
        <w:pStyle w:val="Caption"/>
      </w:pPr>
      <w:bookmarkStart w:id="22" w:name="_Toc26385199"/>
      <w:r>
        <w:t xml:space="preserve">Hình </w:t>
      </w:r>
      <w:fldSimple w:instr=" SEQ Hình \* ARABIC ">
        <w:r w:rsidR="008E035D">
          <w:rPr>
            <w:noProof/>
          </w:rPr>
          <w:t>2</w:t>
        </w:r>
      </w:fldSimple>
      <w:r>
        <w:t xml:space="preserve"> Sơ đồ use case nhân viên</w:t>
      </w:r>
      <w:bookmarkEnd w:id="22"/>
    </w:p>
    <w:p w14:paraId="1CF8749B" w14:textId="4DC45A7D" w:rsidR="00096088" w:rsidRDefault="005067C1" w:rsidP="00096088">
      <w:pPr>
        <w:pStyle w:val="Tiumccp1"/>
        <w:numPr>
          <w:ilvl w:val="1"/>
          <w:numId w:val="13"/>
        </w:numPr>
      </w:pPr>
      <w:bookmarkStart w:id="23" w:name="_Toc26385603"/>
      <w:r>
        <w:t>Sơ đồ use case quản lý</w:t>
      </w:r>
      <w:bookmarkEnd w:id="23"/>
    </w:p>
    <w:p w14:paraId="1203EDC6" w14:textId="77ECFE28" w:rsidR="005067C1" w:rsidRDefault="007174A4" w:rsidP="005067C1">
      <w:pPr>
        <w:pStyle w:val="Nidungvnbn"/>
      </w:pPr>
      <w:r>
        <w:rPr>
          <w:noProof/>
        </w:rPr>
        <w:drawing>
          <wp:inline distT="0" distB="0" distL="0" distR="0" wp14:anchorId="4EFBC603" wp14:editId="2798B419">
            <wp:extent cx="5791835" cy="2975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_Ly.jpeg"/>
                    <pic:cNvPicPr/>
                  </pic:nvPicPr>
                  <pic:blipFill>
                    <a:blip r:embed="rId13">
                      <a:extLst>
                        <a:ext uri="{28A0092B-C50C-407E-A947-70E740481C1C}">
                          <a14:useLocalDpi xmlns:a14="http://schemas.microsoft.com/office/drawing/2010/main" val="0"/>
                        </a:ext>
                      </a:extLst>
                    </a:blip>
                    <a:stretch>
                      <a:fillRect/>
                    </a:stretch>
                  </pic:blipFill>
                  <pic:spPr>
                    <a:xfrm>
                      <a:off x="0" y="0"/>
                      <a:ext cx="5791835" cy="2975610"/>
                    </a:xfrm>
                    <a:prstGeom prst="rect">
                      <a:avLst/>
                    </a:prstGeom>
                  </pic:spPr>
                </pic:pic>
              </a:graphicData>
            </a:graphic>
          </wp:inline>
        </w:drawing>
      </w:r>
    </w:p>
    <w:p w14:paraId="59DF30CD" w14:textId="249C2F3A" w:rsidR="00C150AF" w:rsidRDefault="00C150AF" w:rsidP="00C150AF">
      <w:pPr>
        <w:pStyle w:val="Caption"/>
      </w:pPr>
      <w:bookmarkStart w:id="24" w:name="_Toc26385200"/>
      <w:r>
        <w:t xml:space="preserve">Hình </w:t>
      </w:r>
      <w:fldSimple w:instr=" SEQ Hình \* ARABIC ">
        <w:r w:rsidR="008E035D">
          <w:rPr>
            <w:noProof/>
          </w:rPr>
          <w:t>3</w:t>
        </w:r>
      </w:fldSimple>
      <w:r>
        <w:t xml:space="preserve"> Sơ đồ use case quản lý</w:t>
      </w:r>
      <w:bookmarkEnd w:id="24"/>
    </w:p>
    <w:p w14:paraId="20912725" w14:textId="4540159A" w:rsidR="00C13CFC" w:rsidRDefault="00C13CFC" w:rsidP="00C13CFC">
      <w:pPr>
        <w:pStyle w:val="Tiumccp1"/>
        <w:numPr>
          <w:ilvl w:val="1"/>
          <w:numId w:val="13"/>
        </w:numPr>
      </w:pPr>
      <w:bookmarkStart w:id="25" w:name="_Toc26385604"/>
      <w:r>
        <w:t>Sơ đồ use case Admin</w:t>
      </w:r>
      <w:bookmarkEnd w:id="25"/>
    </w:p>
    <w:p w14:paraId="46898A5D" w14:textId="4B1E71B2" w:rsidR="00C13CFC" w:rsidRDefault="000D0FA8" w:rsidP="00C13CFC">
      <w:pPr>
        <w:pStyle w:val="Nidungvnbn"/>
      </w:pPr>
      <w:r>
        <w:rPr>
          <w:noProof/>
        </w:rPr>
        <w:lastRenderedPageBreak/>
        <w:drawing>
          <wp:inline distT="0" distB="0" distL="0" distR="0" wp14:anchorId="69FC8D0F" wp14:editId="09F9D6B7">
            <wp:extent cx="5791835" cy="2332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2332990"/>
                    </a:xfrm>
                    <a:prstGeom prst="rect">
                      <a:avLst/>
                    </a:prstGeom>
                  </pic:spPr>
                </pic:pic>
              </a:graphicData>
            </a:graphic>
          </wp:inline>
        </w:drawing>
      </w:r>
    </w:p>
    <w:p w14:paraId="12E7CAB7" w14:textId="4EA233CE" w:rsidR="00867C2D" w:rsidRDefault="00D07246" w:rsidP="00D07246">
      <w:pPr>
        <w:pStyle w:val="Caption"/>
        <w:rPr>
          <w:b/>
          <w:sz w:val="32"/>
          <w:szCs w:val="32"/>
        </w:rPr>
      </w:pPr>
      <w:bookmarkStart w:id="26" w:name="_Toc26385201"/>
      <w:r>
        <w:t xml:space="preserve">Hình </w:t>
      </w:r>
      <w:fldSimple w:instr=" SEQ Hình \* ARABIC ">
        <w:r w:rsidR="008E035D">
          <w:rPr>
            <w:noProof/>
          </w:rPr>
          <w:t>4</w:t>
        </w:r>
      </w:fldSimple>
      <w:r>
        <w:t xml:space="preserve"> Sơ đồ use case Admin</w:t>
      </w:r>
      <w:bookmarkEnd w:id="26"/>
      <w:r w:rsidR="00867C2D">
        <w:br w:type="page"/>
      </w:r>
    </w:p>
    <w:p w14:paraId="615879CA" w14:textId="110A93FC" w:rsidR="00453AB1" w:rsidRPr="00453AB1" w:rsidRDefault="00453AB1" w:rsidP="004A7C39">
      <w:pPr>
        <w:pStyle w:val="Chng"/>
      </w:pPr>
      <w:bookmarkStart w:id="27" w:name="_Toc26385605"/>
      <w:r w:rsidRPr="00453AB1">
        <w:lastRenderedPageBreak/>
        <w:t>CHƯƠNG 3</w:t>
      </w:r>
      <w:r w:rsidR="004A7C39">
        <w:t xml:space="preserve"> –</w:t>
      </w:r>
      <w:r w:rsidR="00024496">
        <w:t xml:space="preserve"> </w:t>
      </w:r>
      <w:r w:rsidR="004A7525">
        <w:t>ĐẶC TẢ USE CASE</w:t>
      </w:r>
      <w:bookmarkEnd w:id="27"/>
    </w:p>
    <w:p w14:paraId="67146127" w14:textId="0DDF4732" w:rsidR="00453AB1" w:rsidRDefault="00CA1C39" w:rsidP="00CA1C39">
      <w:pPr>
        <w:pStyle w:val="Tiumccp1"/>
      </w:pPr>
      <w:bookmarkStart w:id="28" w:name="_Toc26385606"/>
      <w:r>
        <w:t xml:space="preserve">3.1 </w:t>
      </w:r>
      <w:r w:rsidR="005067C1">
        <w:t xml:space="preserve">Đặc tả use case </w:t>
      </w:r>
      <w:r w:rsidR="004E7CFD">
        <w:t>đăng nhập</w:t>
      </w:r>
      <w:bookmarkEnd w:id="28"/>
    </w:p>
    <w:tbl>
      <w:tblPr>
        <w:tblStyle w:val="TableGrid"/>
        <w:tblW w:w="9167" w:type="dxa"/>
        <w:tblLook w:val="04A0" w:firstRow="1" w:lastRow="0" w:firstColumn="1" w:lastColumn="0" w:noHBand="0" w:noVBand="1"/>
      </w:tblPr>
      <w:tblGrid>
        <w:gridCol w:w="2874"/>
        <w:gridCol w:w="3061"/>
        <w:gridCol w:w="3176"/>
        <w:gridCol w:w="56"/>
      </w:tblGrid>
      <w:tr w:rsidR="008E1495" w:rsidRPr="004E7CFD" w14:paraId="70B9DAA5" w14:textId="77777777" w:rsidTr="008D3124">
        <w:trPr>
          <w:gridAfter w:val="1"/>
          <w:wAfter w:w="56" w:type="dxa"/>
        </w:trPr>
        <w:tc>
          <w:tcPr>
            <w:tcW w:w="2874" w:type="dxa"/>
            <w:vAlign w:val="center"/>
          </w:tcPr>
          <w:p w14:paraId="746A2362" w14:textId="77777777" w:rsidR="008E1495" w:rsidRPr="004E7CFD" w:rsidRDefault="008E1495" w:rsidP="004E7CFD">
            <w:pPr>
              <w:pStyle w:val="Bngbiu-nidung"/>
            </w:pPr>
            <w:r w:rsidRPr="004E7CFD">
              <w:rPr>
                <w:rFonts w:eastAsia="Helvetica"/>
              </w:rPr>
              <w:t>Use case name</w:t>
            </w:r>
          </w:p>
        </w:tc>
        <w:tc>
          <w:tcPr>
            <w:tcW w:w="6237" w:type="dxa"/>
            <w:gridSpan w:val="2"/>
          </w:tcPr>
          <w:p w14:paraId="26DC6921" w14:textId="677E3633" w:rsidR="008E1495" w:rsidRPr="004E7CFD" w:rsidRDefault="008E1495" w:rsidP="004E7CFD">
            <w:pPr>
              <w:pStyle w:val="Bngbiu-nidung"/>
            </w:pPr>
            <w:r w:rsidRPr="004E7CFD">
              <w:t>Đăng nhập</w:t>
            </w:r>
          </w:p>
        </w:tc>
      </w:tr>
      <w:tr w:rsidR="008E1495" w:rsidRPr="004E7CFD" w14:paraId="6C799376" w14:textId="77777777" w:rsidTr="008D3124">
        <w:trPr>
          <w:gridAfter w:val="1"/>
          <w:wAfter w:w="56" w:type="dxa"/>
        </w:trPr>
        <w:tc>
          <w:tcPr>
            <w:tcW w:w="2874" w:type="dxa"/>
            <w:vAlign w:val="center"/>
          </w:tcPr>
          <w:p w14:paraId="2505ECF8" w14:textId="77777777" w:rsidR="008E1495" w:rsidRPr="004E7CFD" w:rsidRDefault="008E1495" w:rsidP="004E7CFD">
            <w:pPr>
              <w:pStyle w:val="Bngbiu-nidung"/>
            </w:pPr>
            <w:r w:rsidRPr="004E7CFD">
              <w:rPr>
                <w:rFonts w:eastAsia="Helvetica"/>
              </w:rPr>
              <w:t>Scenario</w:t>
            </w:r>
          </w:p>
        </w:tc>
        <w:tc>
          <w:tcPr>
            <w:tcW w:w="6237" w:type="dxa"/>
            <w:gridSpan w:val="2"/>
          </w:tcPr>
          <w:p w14:paraId="6F60B7D7" w14:textId="3AB20038" w:rsidR="008E1495" w:rsidRPr="004E7CFD" w:rsidRDefault="008E1495" w:rsidP="004E7CFD">
            <w:pPr>
              <w:pStyle w:val="Bngbiu-nidung"/>
            </w:pPr>
            <w:r w:rsidRPr="004E7CFD">
              <w:t>Người dùng đăng nhập để sử dụng phần mềm</w:t>
            </w:r>
          </w:p>
        </w:tc>
      </w:tr>
      <w:tr w:rsidR="008E1495" w:rsidRPr="004E7CFD" w14:paraId="699F019E" w14:textId="77777777" w:rsidTr="008D3124">
        <w:trPr>
          <w:gridAfter w:val="1"/>
          <w:wAfter w:w="56" w:type="dxa"/>
        </w:trPr>
        <w:tc>
          <w:tcPr>
            <w:tcW w:w="2874" w:type="dxa"/>
            <w:vAlign w:val="center"/>
          </w:tcPr>
          <w:p w14:paraId="0F1B067D" w14:textId="77777777" w:rsidR="008E1495" w:rsidRPr="004E7CFD" w:rsidRDefault="008E1495" w:rsidP="004E7CFD">
            <w:pPr>
              <w:pStyle w:val="Bngbiu-nidung"/>
            </w:pPr>
            <w:r w:rsidRPr="004E7CFD">
              <w:rPr>
                <w:rFonts w:eastAsia="Helvetica"/>
              </w:rPr>
              <w:t>Triggering event</w:t>
            </w:r>
          </w:p>
        </w:tc>
        <w:tc>
          <w:tcPr>
            <w:tcW w:w="6237" w:type="dxa"/>
            <w:gridSpan w:val="2"/>
          </w:tcPr>
          <w:p w14:paraId="1AD49D30" w14:textId="0DE0E163" w:rsidR="008E1495" w:rsidRPr="004E7CFD" w:rsidRDefault="00B05B96" w:rsidP="004E7CFD">
            <w:pPr>
              <w:pStyle w:val="Bngbiu-nidung"/>
            </w:pPr>
            <w:r>
              <w:t>Người dung cần sử dụng phần mềm</w:t>
            </w:r>
          </w:p>
        </w:tc>
      </w:tr>
      <w:tr w:rsidR="008E1495" w:rsidRPr="004E7CFD" w14:paraId="036B1681" w14:textId="77777777" w:rsidTr="008D3124">
        <w:trPr>
          <w:gridAfter w:val="1"/>
          <w:wAfter w:w="56" w:type="dxa"/>
        </w:trPr>
        <w:tc>
          <w:tcPr>
            <w:tcW w:w="2874" w:type="dxa"/>
            <w:vAlign w:val="center"/>
          </w:tcPr>
          <w:p w14:paraId="140DF9AC" w14:textId="77777777" w:rsidR="008E1495" w:rsidRPr="004E7CFD" w:rsidRDefault="008E1495" w:rsidP="004E7CFD">
            <w:pPr>
              <w:pStyle w:val="Bngbiu-nidung"/>
            </w:pPr>
            <w:r w:rsidRPr="004E7CFD">
              <w:rPr>
                <w:rFonts w:eastAsia="Helvetica"/>
              </w:rPr>
              <w:t>Brief description</w:t>
            </w:r>
          </w:p>
        </w:tc>
        <w:tc>
          <w:tcPr>
            <w:tcW w:w="6237" w:type="dxa"/>
            <w:gridSpan w:val="2"/>
          </w:tcPr>
          <w:p w14:paraId="772FE4D7" w14:textId="00237568" w:rsidR="008E1495" w:rsidRPr="004E7CFD" w:rsidRDefault="00B05B96" w:rsidP="004E7CFD">
            <w:pPr>
              <w:pStyle w:val="Bngbiu-nidung"/>
            </w:pPr>
            <w:r>
              <w:t>Cho phép người dung đăng nhập</w:t>
            </w:r>
          </w:p>
        </w:tc>
      </w:tr>
      <w:tr w:rsidR="008E1495" w:rsidRPr="004E7CFD" w14:paraId="10D0369D" w14:textId="77777777" w:rsidTr="008D3124">
        <w:trPr>
          <w:gridAfter w:val="1"/>
          <w:wAfter w:w="56" w:type="dxa"/>
        </w:trPr>
        <w:tc>
          <w:tcPr>
            <w:tcW w:w="2874" w:type="dxa"/>
            <w:vAlign w:val="center"/>
          </w:tcPr>
          <w:p w14:paraId="3E4AF2DC" w14:textId="77777777" w:rsidR="008E1495" w:rsidRPr="004E7CFD" w:rsidRDefault="008E1495" w:rsidP="004E7CFD">
            <w:pPr>
              <w:pStyle w:val="Bngbiu-nidung"/>
            </w:pPr>
            <w:r w:rsidRPr="004E7CFD">
              <w:rPr>
                <w:rFonts w:eastAsia="Helvetica"/>
              </w:rPr>
              <w:t>Actors</w:t>
            </w:r>
          </w:p>
        </w:tc>
        <w:tc>
          <w:tcPr>
            <w:tcW w:w="6237" w:type="dxa"/>
            <w:gridSpan w:val="2"/>
          </w:tcPr>
          <w:p w14:paraId="5C53AAE7" w14:textId="42624A57" w:rsidR="008E1495" w:rsidRPr="004E7CFD" w:rsidRDefault="008E1495" w:rsidP="004E7CFD">
            <w:pPr>
              <w:pStyle w:val="Bngbiu-nidung"/>
            </w:pPr>
            <w:r w:rsidRPr="004E7CFD">
              <w:t>Quản lý, nhân viên</w:t>
            </w:r>
          </w:p>
        </w:tc>
      </w:tr>
      <w:tr w:rsidR="008E1495" w:rsidRPr="004E7CFD" w14:paraId="297D03CE" w14:textId="77777777" w:rsidTr="008D3124">
        <w:trPr>
          <w:gridAfter w:val="1"/>
          <w:wAfter w:w="56" w:type="dxa"/>
        </w:trPr>
        <w:tc>
          <w:tcPr>
            <w:tcW w:w="2874" w:type="dxa"/>
            <w:vAlign w:val="center"/>
          </w:tcPr>
          <w:p w14:paraId="0D8BD372" w14:textId="77777777" w:rsidR="008E1495" w:rsidRPr="004E7CFD" w:rsidRDefault="008E1495" w:rsidP="004E7CFD">
            <w:pPr>
              <w:pStyle w:val="Bngbiu-nidung"/>
            </w:pPr>
            <w:r w:rsidRPr="004E7CFD">
              <w:t>Precondition</w:t>
            </w:r>
          </w:p>
        </w:tc>
        <w:tc>
          <w:tcPr>
            <w:tcW w:w="6237" w:type="dxa"/>
            <w:gridSpan w:val="2"/>
          </w:tcPr>
          <w:p w14:paraId="483B6420" w14:textId="335B5D30" w:rsidR="008E1495" w:rsidRPr="004E7CFD" w:rsidRDefault="008E1495" w:rsidP="004E7CFD">
            <w:pPr>
              <w:pStyle w:val="Bngbiu-nidung"/>
            </w:pPr>
            <w:r w:rsidRPr="004E7CFD">
              <w:t xml:space="preserve">Người dung </w:t>
            </w:r>
            <w:r>
              <w:t>bắt buộc phải có tài khoản</w:t>
            </w:r>
          </w:p>
        </w:tc>
      </w:tr>
      <w:tr w:rsidR="008D3124" w:rsidRPr="004E7CFD" w14:paraId="6CCEF2C5" w14:textId="77777777" w:rsidTr="008D3124">
        <w:tc>
          <w:tcPr>
            <w:tcW w:w="2874" w:type="dxa"/>
            <w:vMerge w:val="restart"/>
            <w:vAlign w:val="center"/>
          </w:tcPr>
          <w:p w14:paraId="3C07CA0E" w14:textId="77777777" w:rsidR="008D3124" w:rsidRPr="004E7CFD" w:rsidRDefault="008D3124" w:rsidP="004E7CFD">
            <w:pPr>
              <w:pStyle w:val="Bngbiu-nidung"/>
            </w:pPr>
            <w:r w:rsidRPr="004E7CFD">
              <w:rPr>
                <w:rFonts w:eastAsia="Helvetica"/>
              </w:rPr>
              <w:t>Flow of even</w:t>
            </w:r>
          </w:p>
        </w:tc>
        <w:tc>
          <w:tcPr>
            <w:tcW w:w="3061" w:type="dxa"/>
          </w:tcPr>
          <w:p w14:paraId="11DF5B39" w14:textId="125B5101" w:rsidR="008D3124" w:rsidRPr="004E7CFD" w:rsidRDefault="008D3124" w:rsidP="004E7CFD">
            <w:pPr>
              <w:pStyle w:val="Bngbiu-nidung"/>
            </w:pPr>
            <w:r w:rsidRPr="004E7CFD">
              <w:t>Actor</w:t>
            </w:r>
          </w:p>
        </w:tc>
        <w:tc>
          <w:tcPr>
            <w:tcW w:w="3232" w:type="dxa"/>
            <w:gridSpan w:val="2"/>
          </w:tcPr>
          <w:p w14:paraId="40BB4EE8" w14:textId="77777777" w:rsidR="008D3124" w:rsidRPr="004E7CFD" w:rsidRDefault="008D3124" w:rsidP="004E7CFD">
            <w:pPr>
              <w:pStyle w:val="Bngbiu-nidung"/>
            </w:pPr>
            <w:r w:rsidRPr="004E7CFD">
              <w:t>System</w:t>
            </w:r>
          </w:p>
        </w:tc>
      </w:tr>
      <w:tr w:rsidR="008D3124" w:rsidRPr="004E7CFD" w14:paraId="363A411F" w14:textId="77777777" w:rsidTr="002406F2">
        <w:trPr>
          <w:trHeight w:val="380"/>
        </w:trPr>
        <w:tc>
          <w:tcPr>
            <w:tcW w:w="2874" w:type="dxa"/>
            <w:vMerge/>
            <w:vAlign w:val="center"/>
          </w:tcPr>
          <w:p w14:paraId="5A445D43" w14:textId="77777777" w:rsidR="008D3124" w:rsidRPr="004E7CFD" w:rsidRDefault="008D3124" w:rsidP="004E7CFD">
            <w:pPr>
              <w:pStyle w:val="Bngbiu-nidung"/>
              <w:rPr>
                <w:rFonts w:eastAsia="Helvetica"/>
              </w:rPr>
            </w:pPr>
          </w:p>
        </w:tc>
        <w:tc>
          <w:tcPr>
            <w:tcW w:w="3061" w:type="dxa"/>
          </w:tcPr>
          <w:p w14:paraId="189B51FA" w14:textId="58E5335F" w:rsidR="008D3124" w:rsidRPr="004E7CFD" w:rsidRDefault="008D3124" w:rsidP="008E1495">
            <w:pPr>
              <w:pStyle w:val="Nidungvnbn"/>
              <w:ind w:firstLine="0"/>
            </w:pPr>
            <w:r>
              <w:t>1. Truy cập vào ứng dụng</w:t>
            </w:r>
          </w:p>
        </w:tc>
        <w:tc>
          <w:tcPr>
            <w:tcW w:w="3232" w:type="dxa"/>
            <w:gridSpan w:val="2"/>
          </w:tcPr>
          <w:p w14:paraId="490A9671" w14:textId="2293BBE0" w:rsidR="008D3124" w:rsidRPr="004E7CFD" w:rsidRDefault="008D3124" w:rsidP="008E1495">
            <w:pPr>
              <w:pStyle w:val="Nidungvnbn"/>
            </w:pPr>
          </w:p>
        </w:tc>
      </w:tr>
      <w:tr w:rsidR="008D3124" w:rsidRPr="004E7CFD" w14:paraId="4E4EDDA8" w14:textId="77777777" w:rsidTr="002406F2">
        <w:trPr>
          <w:trHeight w:val="380"/>
        </w:trPr>
        <w:tc>
          <w:tcPr>
            <w:tcW w:w="2874" w:type="dxa"/>
            <w:vMerge/>
            <w:vAlign w:val="center"/>
          </w:tcPr>
          <w:p w14:paraId="71B5A984" w14:textId="77777777" w:rsidR="008D3124" w:rsidRPr="004E7CFD" w:rsidRDefault="008D3124" w:rsidP="004E7CFD">
            <w:pPr>
              <w:pStyle w:val="Bngbiu-nidung"/>
              <w:rPr>
                <w:rFonts w:eastAsia="Helvetica"/>
              </w:rPr>
            </w:pPr>
          </w:p>
        </w:tc>
        <w:tc>
          <w:tcPr>
            <w:tcW w:w="3061" w:type="dxa"/>
          </w:tcPr>
          <w:p w14:paraId="73CD35BE" w14:textId="6B9B9BD7" w:rsidR="008D3124" w:rsidRDefault="008D3124" w:rsidP="008D3124">
            <w:pPr>
              <w:pStyle w:val="Nidungvnbn"/>
              <w:ind w:firstLine="0"/>
            </w:pPr>
          </w:p>
        </w:tc>
        <w:tc>
          <w:tcPr>
            <w:tcW w:w="3232" w:type="dxa"/>
            <w:gridSpan w:val="2"/>
          </w:tcPr>
          <w:p w14:paraId="61352164" w14:textId="322D2EBD" w:rsidR="008D3124" w:rsidRDefault="008D3124" w:rsidP="008E1495">
            <w:pPr>
              <w:pStyle w:val="Nidungvnbn"/>
              <w:ind w:firstLine="0"/>
            </w:pPr>
            <w:r>
              <w:t>2.1 Đưa ra giao diện đăng nhập</w:t>
            </w:r>
          </w:p>
        </w:tc>
      </w:tr>
      <w:tr w:rsidR="008D3124" w:rsidRPr="004E7CFD" w14:paraId="50DDCFD4" w14:textId="77777777" w:rsidTr="002406F2">
        <w:trPr>
          <w:trHeight w:val="570"/>
        </w:trPr>
        <w:tc>
          <w:tcPr>
            <w:tcW w:w="2874" w:type="dxa"/>
            <w:vMerge/>
            <w:vAlign w:val="center"/>
          </w:tcPr>
          <w:p w14:paraId="429A5830" w14:textId="77777777" w:rsidR="008D3124" w:rsidRPr="004E7CFD" w:rsidRDefault="008D3124" w:rsidP="004E7CFD">
            <w:pPr>
              <w:pStyle w:val="Bngbiu-nidung"/>
              <w:rPr>
                <w:rFonts w:eastAsia="Helvetica"/>
              </w:rPr>
            </w:pPr>
          </w:p>
        </w:tc>
        <w:tc>
          <w:tcPr>
            <w:tcW w:w="3061" w:type="dxa"/>
          </w:tcPr>
          <w:p w14:paraId="5EA1F31E" w14:textId="18315CAF" w:rsidR="008D3124" w:rsidRDefault="008D3124" w:rsidP="008E1495">
            <w:pPr>
              <w:pStyle w:val="Nidungvnbn"/>
              <w:ind w:firstLine="0"/>
            </w:pPr>
            <w:r>
              <w:t>3. Nhập thông tin</w:t>
            </w:r>
          </w:p>
        </w:tc>
        <w:tc>
          <w:tcPr>
            <w:tcW w:w="3232" w:type="dxa"/>
            <w:gridSpan w:val="2"/>
          </w:tcPr>
          <w:p w14:paraId="36360154" w14:textId="1968A581" w:rsidR="008D3124" w:rsidRDefault="008D3124" w:rsidP="008E1495">
            <w:pPr>
              <w:pStyle w:val="Nidungvnbn"/>
            </w:pPr>
          </w:p>
        </w:tc>
      </w:tr>
      <w:tr w:rsidR="008D3124" w:rsidRPr="004E7CFD" w14:paraId="382A2E5E" w14:textId="77777777" w:rsidTr="002406F2">
        <w:trPr>
          <w:trHeight w:val="570"/>
        </w:trPr>
        <w:tc>
          <w:tcPr>
            <w:tcW w:w="2874" w:type="dxa"/>
            <w:vMerge/>
            <w:vAlign w:val="center"/>
          </w:tcPr>
          <w:p w14:paraId="761812AF" w14:textId="77777777" w:rsidR="008D3124" w:rsidRPr="004E7CFD" w:rsidRDefault="008D3124" w:rsidP="004E7CFD">
            <w:pPr>
              <w:pStyle w:val="Bngbiu-nidung"/>
              <w:rPr>
                <w:rFonts w:eastAsia="Helvetica"/>
              </w:rPr>
            </w:pPr>
          </w:p>
        </w:tc>
        <w:tc>
          <w:tcPr>
            <w:tcW w:w="3061" w:type="dxa"/>
          </w:tcPr>
          <w:p w14:paraId="09764603" w14:textId="1921684A" w:rsidR="008D3124" w:rsidRDefault="007E4F87" w:rsidP="008D3124">
            <w:pPr>
              <w:pStyle w:val="Nidungvnbn"/>
              <w:ind w:firstLine="0"/>
            </w:pPr>
            <w:r>
              <w:t>4. Nhấn nút đăng nhập</w:t>
            </w:r>
          </w:p>
        </w:tc>
        <w:tc>
          <w:tcPr>
            <w:tcW w:w="3232" w:type="dxa"/>
            <w:gridSpan w:val="2"/>
          </w:tcPr>
          <w:p w14:paraId="1491CB1F" w14:textId="10A5A89A" w:rsidR="008D3124" w:rsidRDefault="008D3124" w:rsidP="008E1495">
            <w:pPr>
              <w:pStyle w:val="Nidungvnbn"/>
              <w:ind w:firstLine="0"/>
            </w:pPr>
            <w:r>
              <w:t>4.1 Hệ thống xác nhận thông tin. Nếu thông tin hợp lệ, đưa thông báo thành công ra màn hình và đưa ra chức năng cho người sử dụng</w:t>
            </w:r>
          </w:p>
        </w:tc>
      </w:tr>
      <w:tr w:rsidR="008D3124" w:rsidRPr="004E7CFD" w14:paraId="2994E64A" w14:textId="77777777" w:rsidTr="002406F2">
        <w:tc>
          <w:tcPr>
            <w:tcW w:w="2874" w:type="dxa"/>
            <w:vAlign w:val="center"/>
          </w:tcPr>
          <w:p w14:paraId="73E11475" w14:textId="7EB9DBE0" w:rsidR="008D3124" w:rsidRPr="00C06A0C" w:rsidRDefault="00C06A0C" w:rsidP="00C06A0C">
            <w:pPr>
              <w:pStyle w:val="Bngbiu-nidung"/>
              <w:rPr>
                <w:rFonts w:eastAsia="Helvetica"/>
              </w:rPr>
            </w:pPr>
            <w:r>
              <w:rPr>
                <w:rFonts w:eastAsia="Helvetica"/>
              </w:rPr>
              <w:t xml:space="preserve">Exception </w:t>
            </w:r>
            <w:r w:rsidR="008D3124" w:rsidRPr="004E7CFD">
              <w:rPr>
                <w:rFonts w:eastAsia="Helvetica"/>
              </w:rPr>
              <w:t>conditions</w:t>
            </w:r>
          </w:p>
        </w:tc>
        <w:tc>
          <w:tcPr>
            <w:tcW w:w="6293" w:type="dxa"/>
            <w:gridSpan w:val="3"/>
          </w:tcPr>
          <w:p w14:paraId="088D236E" w14:textId="2CEBC202" w:rsidR="008D3124" w:rsidRPr="004E7CFD" w:rsidRDefault="008D3124" w:rsidP="008E1495">
            <w:pPr>
              <w:pStyle w:val="Nidungvnbn"/>
              <w:ind w:firstLine="0"/>
            </w:pPr>
            <w:r>
              <w:t xml:space="preserve">4.1 Nếu dữ liệu không hợp lệ hệ thống sẽ đưa </w:t>
            </w:r>
            <w:r w:rsidR="00C06A0C">
              <w:t>ra thông báo và yêu cầu nhập lại</w:t>
            </w:r>
          </w:p>
        </w:tc>
      </w:tr>
    </w:tbl>
    <w:p w14:paraId="2A8E1EBD" w14:textId="5C846FC2" w:rsidR="004E7CFD" w:rsidRDefault="009B3439" w:rsidP="009B3439">
      <w:pPr>
        <w:pStyle w:val="Caption"/>
      </w:pPr>
      <w:bookmarkStart w:id="29" w:name="_Toc26385165"/>
      <w:r>
        <w:t xml:space="preserve">Bảng </w:t>
      </w:r>
      <w:fldSimple w:instr=" SEQ Bảng \* ARABIC ">
        <w:r w:rsidR="004368C1">
          <w:rPr>
            <w:noProof/>
          </w:rPr>
          <w:t>2</w:t>
        </w:r>
      </w:fldSimple>
      <w:r>
        <w:t xml:space="preserve"> Đặc tả use case đăng nhập</w:t>
      </w:r>
      <w:bookmarkEnd w:id="29"/>
    </w:p>
    <w:p w14:paraId="63089092" w14:textId="14C4005A" w:rsidR="00207DC2" w:rsidRDefault="00207DC2" w:rsidP="00207DC2">
      <w:pPr>
        <w:pStyle w:val="Tiumccp1"/>
      </w:pPr>
      <w:bookmarkStart w:id="30" w:name="_Toc26385607"/>
      <w:r>
        <w:t xml:space="preserve">3.2 </w:t>
      </w:r>
      <w:r w:rsidR="008D3124">
        <w:t>Đặc tả use case đăng xuất</w:t>
      </w:r>
      <w:bookmarkEnd w:id="30"/>
    </w:p>
    <w:p w14:paraId="3E4E41DB" w14:textId="77777777" w:rsidR="008D3124" w:rsidRDefault="008D3124" w:rsidP="00207DC2">
      <w:pPr>
        <w:pStyle w:val="Tiumccp1"/>
      </w:pPr>
    </w:p>
    <w:tbl>
      <w:tblPr>
        <w:tblStyle w:val="TableGrid"/>
        <w:tblW w:w="9167" w:type="dxa"/>
        <w:tblLook w:val="04A0" w:firstRow="1" w:lastRow="0" w:firstColumn="1" w:lastColumn="0" w:noHBand="0" w:noVBand="1"/>
      </w:tblPr>
      <w:tblGrid>
        <w:gridCol w:w="2874"/>
        <w:gridCol w:w="3061"/>
        <w:gridCol w:w="3176"/>
        <w:gridCol w:w="56"/>
      </w:tblGrid>
      <w:tr w:rsidR="008D3124" w:rsidRPr="004E7CFD" w14:paraId="410827B9" w14:textId="77777777" w:rsidTr="002406F2">
        <w:trPr>
          <w:gridAfter w:val="1"/>
          <w:wAfter w:w="56" w:type="dxa"/>
        </w:trPr>
        <w:tc>
          <w:tcPr>
            <w:tcW w:w="2874" w:type="dxa"/>
            <w:vAlign w:val="center"/>
          </w:tcPr>
          <w:p w14:paraId="65BBDBDC" w14:textId="77777777" w:rsidR="008D3124" w:rsidRPr="004E7CFD" w:rsidRDefault="008D3124" w:rsidP="002406F2">
            <w:pPr>
              <w:pStyle w:val="Bngbiu-nidung"/>
            </w:pPr>
            <w:r w:rsidRPr="004E7CFD">
              <w:rPr>
                <w:rFonts w:eastAsia="Helvetica"/>
              </w:rPr>
              <w:lastRenderedPageBreak/>
              <w:t>Use case name</w:t>
            </w:r>
          </w:p>
        </w:tc>
        <w:tc>
          <w:tcPr>
            <w:tcW w:w="6237" w:type="dxa"/>
            <w:gridSpan w:val="2"/>
          </w:tcPr>
          <w:p w14:paraId="72EE74EA" w14:textId="2867645D" w:rsidR="008D3124" w:rsidRPr="004E7CFD" w:rsidRDefault="008D3124" w:rsidP="002406F2">
            <w:pPr>
              <w:pStyle w:val="Bngbiu-nidung"/>
            </w:pPr>
            <w:r>
              <w:t>Đăng xuất</w:t>
            </w:r>
          </w:p>
        </w:tc>
      </w:tr>
      <w:tr w:rsidR="008D3124" w:rsidRPr="004E7CFD" w14:paraId="05087B34" w14:textId="77777777" w:rsidTr="002406F2">
        <w:trPr>
          <w:gridAfter w:val="1"/>
          <w:wAfter w:w="56" w:type="dxa"/>
        </w:trPr>
        <w:tc>
          <w:tcPr>
            <w:tcW w:w="2874" w:type="dxa"/>
            <w:vAlign w:val="center"/>
          </w:tcPr>
          <w:p w14:paraId="70E8C1A4" w14:textId="77777777" w:rsidR="008D3124" w:rsidRPr="004E7CFD" w:rsidRDefault="008D3124" w:rsidP="002406F2">
            <w:pPr>
              <w:pStyle w:val="Bngbiu-nidung"/>
            </w:pPr>
            <w:r w:rsidRPr="004E7CFD">
              <w:rPr>
                <w:rFonts w:eastAsia="Helvetica"/>
              </w:rPr>
              <w:t>Scenario</w:t>
            </w:r>
          </w:p>
        </w:tc>
        <w:tc>
          <w:tcPr>
            <w:tcW w:w="6237" w:type="dxa"/>
            <w:gridSpan w:val="2"/>
          </w:tcPr>
          <w:p w14:paraId="2C599DD3" w14:textId="346FA109" w:rsidR="008D3124" w:rsidRPr="004E7CFD" w:rsidRDefault="00B05B96" w:rsidP="008D3124">
            <w:pPr>
              <w:pStyle w:val="Bngbiu-nidung"/>
            </w:pPr>
            <w:r>
              <w:t>Khi người dung không cần sử dụng phần mềm</w:t>
            </w:r>
          </w:p>
        </w:tc>
      </w:tr>
      <w:tr w:rsidR="008D3124" w:rsidRPr="004E7CFD" w14:paraId="2251E208" w14:textId="77777777" w:rsidTr="002406F2">
        <w:trPr>
          <w:gridAfter w:val="1"/>
          <w:wAfter w:w="56" w:type="dxa"/>
        </w:trPr>
        <w:tc>
          <w:tcPr>
            <w:tcW w:w="2874" w:type="dxa"/>
            <w:vAlign w:val="center"/>
          </w:tcPr>
          <w:p w14:paraId="316B1B4F" w14:textId="77777777" w:rsidR="008D3124" w:rsidRPr="004E7CFD" w:rsidRDefault="008D3124" w:rsidP="002406F2">
            <w:pPr>
              <w:pStyle w:val="Bngbiu-nidung"/>
            </w:pPr>
            <w:r w:rsidRPr="004E7CFD">
              <w:rPr>
                <w:rFonts w:eastAsia="Helvetica"/>
              </w:rPr>
              <w:t>Triggering event</w:t>
            </w:r>
          </w:p>
        </w:tc>
        <w:tc>
          <w:tcPr>
            <w:tcW w:w="6237" w:type="dxa"/>
            <w:gridSpan w:val="2"/>
          </w:tcPr>
          <w:p w14:paraId="75037FFC" w14:textId="1C14289E" w:rsidR="008D3124" w:rsidRPr="004E7CFD" w:rsidRDefault="00B05B96" w:rsidP="002406F2">
            <w:pPr>
              <w:pStyle w:val="Bngbiu-nidung"/>
            </w:pPr>
            <w:r w:rsidRPr="004E7CFD">
              <w:t xml:space="preserve">Người dùng </w:t>
            </w:r>
            <w:r>
              <w:t xml:space="preserve">muốn thoát </w:t>
            </w:r>
            <w:r w:rsidRPr="004E7CFD">
              <w:t>phần mềm</w:t>
            </w:r>
          </w:p>
        </w:tc>
      </w:tr>
      <w:tr w:rsidR="008D3124" w:rsidRPr="004E7CFD" w14:paraId="5E850093" w14:textId="77777777" w:rsidTr="002406F2">
        <w:trPr>
          <w:gridAfter w:val="1"/>
          <w:wAfter w:w="56" w:type="dxa"/>
        </w:trPr>
        <w:tc>
          <w:tcPr>
            <w:tcW w:w="2874" w:type="dxa"/>
            <w:vAlign w:val="center"/>
          </w:tcPr>
          <w:p w14:paraId="3A590D92" w14:textId="77777777" w:rsidR="008D3124" w:rsidRPr="004E7CFD" w:rsidRDefault="008D3124" w:rsidP="002406F2">
            <w:pPr>
              <w:pStyle w:val="Bngbiu-nidung"/>
            </w:pPr>
            <w:r w:rsidRPr="004E7CFD">
              <w:rPr>
                <w:rFonts w:eastAsia="Helvetica"/>
              </w:rPr>
              <w:t>Brief description</w:t>
            </w:r>
          </w:p>
        </w:tc>
        <w:tc>
          <w:tcPr>
            <w:tcW w:w="6237" w:type="dxa"/>
            <w:gridSpan w:val="2"/>
          </w:tcPr>
          <w:p w14:paraId="056A6A84" w14:textId="6DEE1273" w:rsidR="008D3124" w:rsidRPr="004E7CFD" w:rsidRDefault="00B05B96" w:rsidP="002406F2">
            <w:pPr>
              <w:pStyle w:val="Bngbiu-nidung"/>
            </w:pPr>
            <w:r>
              <w:t>Cho phép người dung thoát khỏi hệ thống</w:t>
            </w:r>
          </w:p>
        </w:tc>
      </w:tr>
      <w:tr w:rsidR="008D3124" w:rsidRPr="004E7CFD" w14:paraId="28F34744" w14:textId="77777777" w:rsidTr="002406F2">
        <w:trPr>
          <w:gridAfter w:val="1"/>
          <w:wAfter w:w="56" w:type="dxa"/>
        </w:trPr>
        <w:tc>
          <w:tcPr>
            <w:tcW w:w="2874" w:type="dxa"/>
            <w:vAlign w:val="center"/>
          </w:tcPr>
          <w:p w14:paraId="2F73F134" w14:textId="77777777" w:rsidR="008D3124" w:rsidRPr="004E7CFD" w:rsidRDefault="008D3124" w:rsidP="002406F2">
            <w:pPr>
              <w:pStyle w:val="Bngbiu-nidung"/>
            </w:pPr>
            <w:r w:rsidRPr="004E7CFD">
              <w:rPr>
                <w:rFonts w:eastAsia="Helvetica"/>
              </w:rPr>
              <w:t>Actors</w:t>
            </w:r>
          </w:p>
        </w:tc>
        <w:tc>
          <w:tcPr>
            <w:tcW w:w="6237" w:type="dxa"/>
            <w:gridSpan w:val="2"/>
          </w:tcPr>
          <w:p w14:paraId="0DF91DA7" w14:textId="77777777" w:rsidR="008D3124" w:rsidRPr="004E7CFD" w:rsidRDefault="008D3124" w:rsidP="002406F2">
            <w:pPr>
              <w:pStyle w:val="Bngbiu-nidung"/>
            </w:pPr>
            <w:r w:rsidRPr="004E7CFD">
              <w:t>Quản lý, nhân viên</w:t>
            </w:r>
          </w:p>
        </w:tc>
      </w:tr>
      <w:tr w:rsidR="008D3124" w:rsidRPr="004E7CFD" w14:paraId="7846AE79" w14:textId="77777777" w:rsidTr="002406F2">
        <w:trPr>
          <w:gridAfter w:val="1"/>
          <w:wAfter w:w="56" w:type="dxa"/>
        </w:trPr>
        <w:tc>
          <w:tcPr>
            <w:tcW w:w="2874" w:type="dxa"/>
            <w:vAlign w:val="center"/>
          </w:tcPr>
          <w:p w14:paraId="1801CD01" w14:textId="77777777" w:rsidR="008D3124" w:rsidRPr="004E7CFD" w:rsidRDefault="008D3124" w:rsidP="002406F2">
            <w:pPr>
              <w:pStyle w:val="Bngbiu-nidung"/>
            </w:pPr>
            <w:r w:rsidRPr="004E7CFD">
              <w:t>Precondition</w:t>
            </w:r>
          </w:p>
        </w:tc>
        <w:tc>
          <w:tcPr>
            <w:tcW w:w="6237" w:type="dxa"/>
            <w:gridSpan w:val="2"/>
          </w:tcPr>
          <w:p w14:paraId="182255EA" w14:textId="10C7BB5C" w:rsidR="008D3124" w:rsidRPr="004E7CFD" w:rsidRDefault="008D3124" w:rsidP="002406F2">
            <w:pPr>
              <w:pStyle w:val="Bngbiu-nidung"/>
            </w:pPr>
            <w:r w:rsidRPr="004E7CFD">
              <w:t xml:space="preserve">Người dung </w:t>
            </w:r>
            <w:r>
              <w:t>bắt buộc phải có tài khoản</w:t>
            </w:r>
            <w:r w:rsidR="00DE3151">
              <w:t xml:space="preserve"> và đã đăng nhập vào hệ thống</w:t>
            </w:r>
          </w:p>
        </w:tc>
      </w:tr>
      <w:tr w:rsidR="008D3124" w:rsidRPr="004E7CFD" w14:paraId="440814FF" w14:textId="77777777" w:rsidTr="002406F2">
        <w:tc>
          <w:tcPr>
            <w:tcW w:w="2874" w:type="dxa"/>
            <w:vMerge w:val="restart"/>
            <w:vAlign w:val="center"/>
          </w:tcPr>
          <w:p w14:paraId="4AA04833" w14:textId="77777777" w:rsidR="008D3124" w:rsidRPr="004E7CFD" w:rsidRDefault="008D3124" w:rsidP="002406F2">
            <w:pPr>
              <w:pStyle w:val="Bngbiu-nidung"/>
            </w:pPr>
            <w:r w:rsidRPr="004E7CFD">
              <w:rPr>
                <w:rFonts w:eastAsia="Helvetica"/>
              </w:rPr>
              <w:t>Flow of even</w:t>
            </w:r>
          </w:p>
        </w:tc>
        <w:tc>
          <w:tcPr>
            <w:tcW w:w="3061" w:type="dxa"/>
          </w:tcPr>
          <w:p w14:paraId="01FEAA44" w14:textId="77777777" w:rsidR="008D3124" w:rsidRPr="004E7CFD" w:rsidRDefault="008D3124" w:rsidP="002406F2">
            <w:pPr>
              <w:pStyle w:val="Bngbiu-nidung"/>
            </w:pPr>
            <w:r w:rsidRPr="004E7CFD">
              <w:t>Actor</w:t>
            </w:r>
          </w:p>
        </w:tc>
        <w:tc>
          <w:tcPr>
            <w:tcW w:w="3232" w:type="dxa"/>
            <w:gridSpan w:val="2"/>
          </w:tcPr>
          <w:p w14:paraId="21D6AF19" w14:textId="77777777" w:rsidR="008D3124" w:rsidRPr="004E7CFD" w:rsidRDefault="008D3124" w:rsidP="002406F2">
            <w:pPr>
              <w:pStyle w:val="Bngbiu-nidung"/>
            </w:pPr>
            <w:r w:rsidRPr="004E7CFD">
              <w:t>System</w:t>
            </w:r>
          </w:p>
        </w:tc>
      </w:tr>
      <w:tr w:rsidR="008D3124" w:rsidRPr="004E7CFD" w14:paraId="106EDDB6" w14:textId="77777777" w:rsidTr="002406F2">
        <w:trPr>
          <w:trHeight w:val="380"/>
        </w:trPr>
        <w:tc>
          <w:tcPr>
            <w:tcW w:w="2874" w:type="dxa"/>
            <w:vMerge/>
            <w:vAlign w:val="center"/>
          </w:tcPr>
          <w:p w14:paraId="051A4CFD" w14:textId="77777777" w:rsidR="008D3124" w:rsidRPr="004E7CFD" w:rsidRDefault="008D3124" w:rsidP="002406F2">
            <w:pPr>
              <w:pStyle w:val="Bngbiu-nidung"/>
              <w:rPr>
                <w:rFonts w:eastAsia="Helvetica"/>
              </w:rPr>
            </w:pPr>
          </w:p>
        </w:tc>
        <w:tc>
          <w:tcPr>
            <w:tcW w:w="3061" w:type="dxa"/>
          </w:tcPr>
          <w:p w14:paraId="5D082AEC" w14:textId="6860181F" w:rsidR="008D3124" w:rsidRPr="004E7CFD" w:rsidRDefault="008D3124" w:rsidP="00DE3151">
            <w:pPr>
              <w:pStyle w:val="Nidungvnbn"/>
              <w:ind w:firstLine="0"/>
            </w:pPr>
            <w:r>
              <w:t xml:space="preserve">1. </w:t>
            </w:r>
            <w:r w:rsidR="00DE3151">
              <w:t>Nhấn nút đăng xuất</w:t>
            </w:r>
          </w:p>
        </w:tc>
        <w:tc>
          <w:tcPr>
            <w:tcW w:w="3232" w:type="dxa"/>
            <w:gridSpan w:val="2"/>
          </w:tcPr>
          <w:p w14:paraId="1D639599" w14:textId="77777777" w:rsidR="008D3124" w:rsidRPr="004E7CFD" w:rsidRDefault="008D3124" w:rsidP="002406F2">
            <w:pPr>
              <w:pStyle w:val="Nidungvnbn"/>
            </w:pPr>
          </w:p>
        </w:tc>
      </w:tr>
      <w:tr w:rsidR="008D3124" w:rsidRPr="004E7CFD" w14:paraId="5A0B351A" w14:textId="77777777" w:rsidTr="002406F2">
        <w:trPr>
          <w:trHeight w:val="380"/>
        </w:trPr>
        <w:tc>
          <w:tcPr>
            <w:tcW w:w="2874" w:type="dxa"/>
            <w:vMerge/>
            <w:vAlign w:val="center"/>
          </w:tcPr>
          <w:p w14:paraId="083C3B67" w14:textId="77777777" w:rsidR="008D3124" w:rsidRPr="004E7CFD" w:rsidRDefault="008D3124" w:rsidP="002406F2">
            <w:pPr>
              <w:pStyle w:val="Bngbiu-nidung"/>
              <w:rPr>
                <w:rFonts w:eastAsia="Helvetica"/>
              </w:rPr>
            </w:pPr>
          </w:p>
        </w:tc>
        <w:tc>
          <w:tcPr>
            <w:tcW w:w="3061" w:type="dxa"/>
          </w:tcPr>
          <w:p w14:paraId="09BF9F4F" w14:textId="77777777" w:rsidR="008D3124" w:rsidRDefault="008D3124" w:rsidP="002406F2">
            <w:pPr>
              <w:pStyle w:val="Nidungvnbn"/>
              <w:ind w:firstLine="0"/>
            </w:pPr>
          </w:p>
        </w:tc>
        <w:tc>
          <w:tcPr>
            <w:tcW w:w="3232" w:type="dxa"/>
            <w:gridSpan w:val="2"/>
          </w:tcPr>
          <w:p w14:paraId="174F58B7" w14:textId="1C917FFC" w:rsidR="008D3124" w:rsidRDefault="008D3124" w:rsidP="00DE3151">
            <w:pPr>
              <w:pStyle w:val="Nidungvnbn"/>
              <w:ind w:firstLine="0"/>
            </w:pPr>
            <w:r>
              <w:t xml:space="preserve">2.1 </w:t>
            </w:r>
            <w:r w:rsidR="00DE3151">
              <w:t>Thoát khỏi giao diện hiện tại</w:t>
            </w:r>
          </w:p>
        </w:tc>
      </w:tr>
      <w:tr w:rsidR="008D3124" w:rsidRPr="004E7CFD" w14:paraId="1D937313" w14:textId="77777777" w:rsidTr="002406F2">
        <w:trPr>
          <w:trHeight w:val="570"/>
        </w:trPr>
        <w:tc>
          <w:tcPr>
            <w:tcW w:w="2874" w:type="dxa"/>
            <w:vMerge/>
            <w:vAlign w:val="center"/>
          </w:tcPr>
          <w:p w14:paraId="7B01115D" w14:textId="77777777" w:rsidR="008D3124" w:rsidRPr="004E7CFD" w:rsidRDefault="008D3124" w:rsidP="002406F2">
            <w:pPr>
              <w:pStyle w:val="Bngbiu-nidung"/>
              <w:rPr>
                <w:rFonts w:eastAsia="Helvetica"/>
              </w:rPr>
            </w:pPr>
          </w:p>
        </w:tc>
        <w:tc>
          <w:tcPr>
            <w:tcW w:w="3061" w:type="dxa"/>
          </w:tcPr>
          <w:p w14:paraId="730424B4" w14:textId="730946D4" w:rsidR="008D3124" w:rsidRDefault="008D3124" w:rsidP="00DE3151">
            <w:pPr>
              <w:pStyle w:val="Nidungvnbn"/>
              <w:ind w:firstLine="0"/>
            </w:pPr>
          </w:p>
        </w:tc>
        <w:tc>
          <w:tcPr>
            <w:tcW w:w="3232" w:type="dxa"/>
            <w:gridSpan w:val="2"/>
          </w:tcPr>
          <w:p w14:paraId="0100FA6A" w14:textId="323A799D" w:rsidR="008D3124" w:rsidRDefault="00DE3151" w:rsidP="00DE3151">
            <w:pPr>
              <w:pStyle w:val="Nidungvnbn"/>
              <w:ind w:firstLine="0"/>
            </w:pPr>
            <w:r>
              <w:t>3.1 Đưa ra giao diện đăng nhập</w:t>
            </w:r>
          </w:p>
        </w:tc>
      </w:tr>
      <w:tr w:rsidR="008D3124" w:rsidRPr="004E7CFD" w14:paraId="734273D0" w14:textId="77777777" w:rsidTr="002406F2">
        <w:tc>
          <w:tcPr>
            <w:tcW w:w="2874" w:type="dxa"/>
            <w:vAlign w:val="center"/>
          </w:tcPr>
          <w:p w14:paraId="74FC4386" w14:textId="21243A19" w:rsidR="008D3124" w:rsidRPr="004E7CFD" w:rsidRDefault="00250780" w:rsidP="002406F2">
            <w:pPr>
              <w:pStyle w:val="Bngbiu-nidung"/>
            </w:pPr>
            <w:r>
              <w:rPr>
                <w:rFonts w:eastAsia="Helvetica"/>
              </w:rPr>
              <w:t>Exception</w:t>
            </w:r>
            <w:r w:rsidR="008D3124" w:rsidRPr="004E7CFD">
              <w:rPr>
                <w:rFonts w:eastAsia="Helvetica"/>
              </w:rPr>
              <w:t xml:space="preserve"> conditions</w:t>
            </w:r>
          </w:p>
        </w:tc>
        <w:tc>
          <w:tcPr>
            <w:tcW w:w="6293" w:type="dxa"/>
            <w:gridSpan w:val="3"/>
          </w:tcPr>
          <w:p w14:paraId="0CB768F7" w14:textId="1D69021C" w:rsidR="008D3124" w:rsidRPr="004E7CFD" w:rsidRDefault="008D3124" w:rsidP="002406F2">
            <w:pPr>
              <w:pStyle w:val="Nidungvnbn"/>
              <w:ind w:firstLine="0"/>
            </w:pPr>
          </w:p>
        </w:tc>
      </w:tr>
    </w:tbl>
    <w:p w14:paraId="6C07D25C" w14:textId="3B09FD25" w:rsidR="008D3124" w:rsidRDefault="004368C1" w:rsidP="004368C1">
      <w:pPr>
        <w:pStyle w:val="Caption"/>
      </w:pPr>
      <w:bookmarkStart w:id="31" w:name="_Toc26385166"/>
      <w:r>
        <w:t xml:space="preserve">Bảng </w:t>
      </w:r>
      <w:fldSimple w:instr=" SEQ Bảng \* ARABIC ">
        <w:r>
          <w:rPr>
            <w:noProof/>
          </w:rPr>
          <w:t>3</w:t>
        </w:r>
      </w:fldSimple>
      <w:r>
        <w:t xml:space="preserve"> Đặc tả use case đăng xuất</w:t>
      </w:r>
      <w:bookmarkEnd w:id="31"/>
    </w:p>
    <w:p w14:paraId="392C12FC" w14:textId="4FA2212A" w:rsidR="008D56E8" w:rsidRDefault="007E4F87" w:rsidP="008D56E8">
      <w:pPr>
        <w:pStyle w:val="Tiumccp1"/>
      </w:pPr>
      <w:bookmarkStart w:id="32" w:name="_Toc26385608"/>
      <w:r>
        <w:t>3.3</w:t>
      </w:r>
      <w:r w:rsidR="008D56E8">
        <w:t xml:space="preserve"> Đặc tả use case bán vé</w:t>
      </w:r>
      <w:bookmarkEnd w:id="32"/>
    </w:p>
    <w:tbl>
      <w:tblPr>
        <w:tblStyle w:val="TableGrid"/>
        <w:tblW w:w="9167" w:type="dxa"/>
        <w:tblLook w:val="04A0" w:firstRow="1" w:lastRow="0" w:firstColumn="1" w:lastColumn="0" w:noHBand="0" w:noVBand="1"/>
      </w:tblPr>
      <w:tblGrid>
        <w:gridCol w:w="2874"/>
        <w:gridCol w:w="3061"/>
        <w:gridCol w:w="3176"/>
        <w:gridCol w:w="56"/>
      </w:tblGrid>
      <w:tr w:rsidR="008D56E8" w:rsidRPr="004E7CFD" w14:paraId="282A6588" w14:textId="77777777" w:rsidTr="002406F2">
        <w:trPr>
          <w:gridAfter w:val="1"/>
          <w:wAfter w:w="56" w:type="dxa"/>
        </w:trPr>
        <w:tc>
          <w:tcPr>
            <w:tcW w:w="2874" w:type="dxa"/>
            <w:vAlign w:val="center"/>
          </w:tcPr>
          <w:p w14:paraId="0D261442" w14:textId="77777777" w:rsidR="008D56E8" w:rsidRPr="004E7CFD" w:rsidRDefault="008D56E8" w:rsidP="002406F2">
            <w:pPr>
              <w:pStyle w:val="Bngbiu-nidung"/>
            </w:pPr>
            <w:r w:rsidRPr="004E7CFD">
              <w:rPr>
                <w:rFonts w:eastAsia="Helvetica"/>
              </w:rPr>
              <w:t>Use case name</w:t>
            </w:r>
          </w:p>
        </w:tc>
        <w:tc>
          <w:tcPr>
            <w:tcW w:w="6237" w:type="dxa"/>
            <w:gridSpan w:val="2"/>
          </w:tcPr>
          <w:p w14:paraId="08E3D9E2" w14:textId="6DC47A5C" w:rsidR="008D56E8" w:rsidRPr="004E7CFD" w:rsidRDefault="008D56E8" w:rsidP="002406F2">
            <w:pPr>
              <w:pStyle w:val="Bngbiu-nidung"/>
            </w:pPr>
            <w:r>
              <w:t>Bán vé</w:t>
            </w:r>
          </w:p>
        </w:tc>
      </w:tr>
      <w:tr w:rsidR="008D56E8" w:rsidRPr="004E7CFD" w14:paraId="0CF479BB" w14:textId="77777777" w:rsidTr="002406F2">
        <w:trPr>
          <w:gridAfter w:val="1"/>
          <w:wAfter w:w="56" w:type="dxa"/>
        </w:trPr>
        <w:tc>
          <w:tcPr>
            <w:tcW w:w="2874" w:type="dxa"/>
            <w:vAlign w:val="center"/>
          </w:tcPr>
          <w:p w14:paraId="7D85CF3F" w14:textId="77777777" w:rsidR="008D56E8" w:rsidRPr="004E7CFD" w:rsidRDefault="008D56E8" w:rsidP="002406F2">
            <w:pPr>
              <w:pStyle w:val="Bngbiu-nidung"/>
            </w:pPr>
            <w:r w:rsidRPr="004E7CFD">
              <w:rPr>
                <w:rFonts w:eastAsia="Helvetica"/>
              </w:rPr>
              <w:t>Scenario</w:t>
            </w:r>
          </w:p>
        </w:tc>
        <w:tc>
          <w:tcPr>
            <w:tcW w:w="6237" w:type="dxa"/>
            <w:gridSpan w:val="2"/>
          </w:tcPr>
          <w:p w14:paraId="116C909C" w14:textId="7A82C580" w:rsidR="008D56E8" w:rsidRPr="004E7CFD" w:rsidRDefault="00BE18B0" w:rsidP="002406F2">
            <w:pPr>
              <w:pStyle w:val="Bngbiu-nidung"/>
            </w:pPr>
            <w:r>
              <w:t>Khách hành muốn mua vé và điện thoại lên nhà xe</w:t>
            </w:r>
          </w:p>
        </w:tc>
      </w:tr>
      <w:tr w:rsidR="008D56E8" w:rsidRPr="004E7CFD" w14:paraId="0E5D1ABE" w14:textId="77777777" w:rsidTr="002406F2">
        <w:trPr>
          <w:gridAfter w:val="1"/>
          <w:wAfter w:w="56" w:type="dxa"/>
        </w:trPr>
        <w:tc>
          <w:tcPr>
            <w:tcW w:w="2874" w:type="dxa"/>
            <w:vAlign w:val="center"/>
          </w:tcPr>
          <w:p w14:paraId="19EEB23C" w14:textId="77777777" w:rsidR="008D56E8" w:rsidRPr="004E7CFD" w:rsidRDefault="008D56E8" w:rsidP="002406F2">
            <w:pPr>
              <w:pStyle w:val="Bngbiu-nidung"/>
            </w:pPr>
            <w:r w:rsidRPr="004E7CFD">
              <w:rPr>
                <w:rFonts w:eastAsia="Helvetica"/>
              </w:rPr>
              <w:t>Triggering event</w:t>
            </w:r>
          </w:p>
        </w:tc>
        <w:tc>
          <w:tcPr>
            <w:tcW w:w="6237" w:type="dxa"/>
            <w:gridSpan w:val="2"/>
          </w:tcPr>
          <w:p w14:paraId="75385D38" w14:textId="45D3CE5F" w:rsidR="008D56E8" w:rsidRPr="004E7CFD" w:rsidRDefault="009C47CC" w:rsidP="002406F2">
            <w:pPr>
              <w:pStyle w:val="Bngbiu-nidung"/>
            </w:pPr>
            <w:r>
              <w:t>Khách hàng điện thoại đến nhà để đặt một vé xe</w:t>
            </w:r>
          </w:p>
        </w:tc>
      </w:tr>
      <w:tr w:rsidR="008D56E8" w:rsidRPr="004E7CFD" w14:paraId="4825DC71" w14:textId="77777777" w:rsidTr="002406F2">
        <w:trPr>
          <w:gridAfter w:val="1"/>
          <w:wAfter w:w="56" w:type="dxa"/>
        </w:trPr>
        <w:tc>
          <w:tcPr>
            <w:tcW w:w="2874" w:type="dxa"/>
            <w:vAlign w:val="center"/>
          </w:tcPr>
          <w:p w14:paraId="24D7A5FE" w14:textId="77777777" w:rsidR="008D56E8" w:rsidRPr="004E7CFD" w:rsidRDefault="008D56E8" w:rsidP="002406F2">
            <w:pPr>
              <w:pStyle w:val="Bngbiu-nidung"/>
            </w:pPr>
            <w:r w:rsidRPr="004E7CFD">
              <w:rPr>
                <w:rFonts w:eastAsia="Helvetica"/>
              </w:rPr>
              <w:t>Brief description</w:t>
            </w:r>
          </w:p>
        </w:tc>
        <w:tc>
          <w:tcPr>
            <w:tcW w:w="6237" w:type="dxa"/>
            <w:gridSpan w:val="2"/>
          </w:tcPr>
          <w:p w14:paraId="0007D93E" w14:textId="23375E07" w:rsidR="008D56E8" w:rsidRPr="004E7CFD" w:rsidRDefault="009C47CC" w:rsidP="002406F2">
            <w:pPr>
              <w:pStyle w:val="Bngbiu-nidung"/>
            </w:pPr>
            <w:r>
              <w:t xml:space="preserve">Khi khách hàng điện thoại đến nhà xe đặt vé, nhân viên sẽ tạo vé xe gồm: thông tin khách hàng và thông tin chuyến đi, </w:t>
            </w:r>
            <w:r w:rsidR="00EC2CA3">
              <w:t>thông tin vé sẽ được lưu vào hệ thống</w:t>
            </w:r>
          </w:p>
        </w:tc>
      </w:tr>
      <w:tr w:rsidR="008D56E8" w:rsidRPr="004E7CFD" w14:paraId="565CFCAF" w14:textId="77777777" w:rsidTr="002406F2">
        <w:trPr>
          <w:gridAfter w:val="1"/>
          <w:wAfter w:w="56" w:type="dxa"/>
        </w:trPr>
        <w:tc>
          <w:tcPr>
            <w:tcW w:w="2874" w:type="dxa"/>
            <w:vAlign w:val="center"/>
          </w:tcPr>
          <w:p w14:paraId="6F86A860" w14:textId="77777777" w:rsidR="008D56E8" w:rsidRPr="004E7CFD" w:rsidRDefault="008D56E8" w:rsidP="002406F2">
            <w:pPr>
              <w:pStyle w:val="Bngbiu-nidung"/>
            </w:pPr>
            <w:r w:rsidRPr="004E7CFD">
              <w:rPr>
                <w:rFonts w:eastAsia="Helvetica"/>
              </w:rPr>
              <w:lastRenderedPageBreak/>
              <w:t>Actors</w:t>
            </w:r>
          </w:p>
        </w:tc>
        <w:tc>
          <w:tcPr>
            <w:tcW w:w="6237" w:type="dxa"/>
            <w:gridSpan w:val="2"/>
          </w:tcPr>
          <w:p w14:paraId="1BF663BD" w14:textId="05C4745A" w:rsidR="008D56E8" w:rsidRPr="004E7CFD" w:rsidRDefault="00EC2CA3" w:rsidP="002406F2">
            <w:pPr>
              <w:pStyle w:val="Bngbiu-nidung"/>
            </w:pPr>
            <w:r>
              <w:t>Nhân viên vé</w:t>
            </w:r>
          </w:p>
        </w:tc>
      </w:tr>
      <w:tr w:rsidR="008D56E8" w:rsidRPr="004E7CFD" w14:paraId="5FD0A411" w14:textId="77777777" w:rsidTr="002406F2">
        <w:trPr>
          <w:gridAfter w:val="1"/>
          <w:wAfter w:w="56" w:type="dxa"/>
        </w:trPr>
        <w:tc>
          <w:tcPr>
            <w:tcW w:w="2874" w:type="dxa"/>
            <w:vAlign w:val="center"/>
          </w:tcPr>
          <w:p w14:paraId="4856BA2A" w14:textId="77777777" w:rsidR="008D56E8" w:rsidRPr="004E7CFD" w:rsidRDefault="008D56E8" w:rsidP="002406F2">
            <w:pPr>
              <w:pStyle w:val="Bngbiu-nidung"/>
            </w:pPr>
            <w:r w:rsidRPr="004E7CFD">
              <w:t>Precondition</w:t>
            </w:r>
          </w:p>
        </w:tc>
        <w:tc>
          <w:tcPr>
            <w:tcW w:w="6237" w:type="dxa"/>
            <w:gridSpan w:val="2"/>
          </w:tcPr>
          <w:p w14:paraId="4230A903" w14:textId="2B55BB50" w:rsidR="008D56E8" w:rsidRPr="004E7CFD" w:rsidRDefault="004F55D7" w:rsidP="002406F2">
            <w:pPr>
              <w:pStyle w:val="Bngbiu-nidung"/>
            </w:pPr>
            <w:r>
              <w:t>Khách hàng phải tồn tại và đặt vé, chuyến đi mà khách hàng muốn đặt bắt buộc phải còn vé</w:t>
            </w:r>
          </w:p>
        </w:tc>
      </w:tr>
      <w:tr w:rsidR="008D56E8" w:rsidRPr="004E7CFD" w14:paraId="0BD0B0BE" w14:textId="77777777" w:rsidTr="002406F2">
        <w:tc>
          <w:tcPr>
            <w:tcW w:w="2874" w:type="dxa"/>
            <w:vMerge w:val="restart"/>
            <w:vAlign w:val="center"/>
          </w:tcPr>
          <w:p w14:paraId="6233010E" w14:textId="77777777" w:rsidR="008D56E8" w:rsidRPr="004E7CFD" w:rsidRDefault="008D56E8" w:rsidP="002406F2">
            <w:pPr>
              <w:pStyle w:val="Bngbiu-nidung"/>
            </w:pPr>
            <w:r w:rsidRPr="004E7CFD">
              <w:rPr>
                <w:rFonts w:eastAsia="Helvetica"/>
              </w:rPr>
              <w:t>Flow of even</w:t>
            </w:r>
          </w:p>
        </w:tc>
        <w:tc>
          <w:tcPr>
            <w:tcW w:w="3061" w:type="dxa"/>
          </w:tcPr>
          <w:p w14:paraId="59BC70F8" w14:textId="77777777" w:rsidR="008D56E8" w:rsidRPr="004E7CFD" w:rsidRDefault="008D56E8" w:rsidP="002406F2">
            <w:pPr>
              <w:pStyle w:val="Bngbiu-nidung"/>
            </w:pPr>
            <w:r w:rsidRPr="004E7CFD">
              <w:t>Actor</w:t>
            </w:r>
          </w:p>
        </w:tc>
        <w:tc>
          <w:tcPr>
            <w:tcW w:w="3232" w:type="dxa"/>
            <w:gridSpan w:val="2"/>
          </w:tcPr>
          <w:p w14:paraId="2D46AFBD" w14:textId="77777777" w:rsidR="008D56E8" w:rsidRPr="004E7CFD" w:rsidRDefault="008D56E8" w:rsidP="002406F2">
            <w:pPr>
              <w:pStyle w:val="Bngbiu-nidung"/>
            </w:pPr>
            <w:r w:rsidRPr="004E7CFD">
              <w:t>System</w:t>
            </w:r>
          </w:p>
        </w:tc>
      </w:tr>
      <w:tr w:rsidR="008D56E8" w:rsidRPr="004E7CFD" w14:paraId="59076A81" w14:textId="77777777" w:rsidTr="002406F2">
        <w:trPr>
          <w:trHeight w:val="380"/>
        </w:trPr>
        <w:tc>
          <w:tcPr>
            <w:tcW w:w="2874" w:type="dxa"/>
            <w:vMerge/>
            <w:vAlign w:val="center"/>
          </w:tcPr>
          <w:p w14:paraId="60191CA6" w14:textId="77777777" w:rsidR="008D56E8" w:rsidRPr="004E7CFD" w:rsidRDefault="008D56E8" w:rsidP="002406F2">
            <w:pPr>
              <w:pStyle w:val="Bngbiu-nidung"/>
              <w:rPr>
                <w:rFonts w:eastAsia="Helvetica"/>
              </w:rPr>
            </w:pPr>
          </w:p>
        </w:tc>
        <w:tc>
          <w:tcPr>
            <w:tcW w:w="3061" w:type="dxa"/>
          </w:tcPr>
          <w:p w14:paraId="3E6CEBEA" w14:textId="0F1EDA34" w:rsidR="008D56E8" w:rsidRPr="004E7CFD" w:rsidRDefault="008D56E8" w:rsidP="004F55D7">
            <w:pPr>
              <w:pStyle w:val="Nidungvnbn"/>
              <w:ind w:firstLine="0"/>
            </w:pPr>
            <w:r>
              <w:t xml:space="preserve">1. </w:t>
            </w:r>
            <w:r w:rsidR="004F55D7">
              <w:t>Nhân viên trả lời điện thoại và kết nối với khách hàng</w:t>
            </w:r>
          </w:p>
        </w:tc>
        <w:tc>
          <w:tcPr>
            <w:tcW w:w="3232" w:type="dxa"/>
            <w:gridSpan w:val="2"/>
          </w:tcPr>
          <w:p w14:paraId="73A34127" w14:textId="77777777" w:rsidR="008D56E8" w:rsidRPr="004E7CFD" w:rsidRDefault="008D56E8" w:rsidP="002406F2">
            <w:pPr>
              <w:pStyle w:val="Nidungvnbn"/>
            </w:pPr>
          </w:p>
        </w:tc>
      </w:tr>
      <w:tr w:rsidR="008D56E8" w:rsidRPr="004E7CFD" w14:paraId="5882FE28" w14:textId="77777777" w:rsidTr="002406F2">
        <w:trPr>
          <w:trHeight w:val="380"/>
        </w:trPr>
        <w:tc>
          <w:tcPr>
            <w:tcW w:w="2874" w:type="dxa"/>
            <w:vMerge/>
            <w:vAlign w:val="center"/>
          </w:tcPr>
          <w:p w14:paraId="0C8DC217" w14:textId="77777777" w:rsidR="008D56E8" w:rsidRPr="004E7CFD" w:rsidRDefault="008D56E8" w:rsidP="002406F2">
            <w:pPr>
              <w:pStyle w:val="Bngbiu-nidung"/>
              <w:rPr>
                <w:rFonts w:eastAsia="Helvetica"/>
              </w:rPr>
            </w:pPr>
          </w:p>
        </w:tc>
        <w:tc>
          <w:tcPr>
            <w:tcW w:w="3061" w:type="dxa"/>
          </w:tcPr>
          <w:p w14:paraId="355B9D0F" w14:textId="2B23711C" w:rsidR="008D56E8" w:rsidRDefault="004F55D7" w:rsidP="007E4F87">
            <w:pPr>
              <w:pStyle w:val="Nidungvnbn"/>
              <w:ind w:firstLine="0"/>
            </w:pPr>
            <w:r>
              <w:t xml:space="preserve">2. </w:t>
            </w:r>
            <w:r w:rsidR="007E4F87">
              <w:t>Truy cập vào chức năng bán vé</w:t>
            </w:r>
          </w:p>
        </w:tc>
        <w:tc>
          <w:tcPr>
            <w:tcW w:w="3232" w:type="dxa"/>
            <w:gridSpan w:val="2"/>
          </w:tcPr>
          <w:p w14:paraId="16A524D7" w14:textId="2F7F2D33" w:rsidR="008D56E8" w:rsidRDefault="007E4F87" w:rsidP="002406F2">
            <w:pPr>
              <w:pStyle w:val="Nidungvnbn"/>
              <w:ind w:firstLine="0"/>
            </w:pPr>
            <w:r>
              <w:t>2.1 Hiển thị giao diện chức năng bán vé</w:t>
            </w:r>
          </w:p>
        </w:tc>
      </w:tr>
      <w:tr w:rsidR="008D56E8" w:rsidRPr="004E7CFD" w14:paraId="4F4BEE68" w14:textId="77777777" w:rsidTr="002406F2">
        <w:trPr>
          <w:trHeight w:val="570"/>
        </w:trPr>
        <w:tc>
          <w:tcPr>
            <w:tcW w:w="2874" w:type="dxa"/>
            <w:vMerge/>
            <w:vAlign w:val="center"/>
          </w:tcPr>
          <w:p w14:paraId="345D2B42" w14:textId="77777777" w:rsidR="008D56E8" w:rsidRPr="004E7CFD" w:rsidRDefault="008D56E8" w:rsidP="002406F2">
            <w:pPr>
              <w:pStyle w:val="Bngbiu-nidung"/>
              <w:rPr>
                <w:rFonts w:eastAsia="Helvetica"/>
              </w:rPr>
            </w:pPr>
          </w:p>
        </w:tc>
        <w:tc>
          <w:tcPr>
            <w:tcW w:w="3061" w:type="dxa"/>
          </w:tcPr>
          <w:p w14:paraId="75515DF0" w14:textId="6E2EC83D" w:rsidR="008D56E8" w:rsidRDefault="007E4F87" w:rsidP="002406F2">
            <w:pPr>
              <w:pStyle w:val="Nidungvnbn"/>
              <w:ind w:firstLine="0"/>
            </w:pPr>
            <w:r>
              <w:t xml:space="preserve">3. Nhân viên nhập thông tin hành khách và thông tin chuyến xe </w:t>
            </w:r>
          </w:p>
        </w:tc>
        <w:tc>
          <w:tcPr>
            <w:tcW w:w="3232" w:type="dxa"/>
            <w:gridSpan w:val="2"/>
          </w:tcPr>
          <w:p w14:paraId="4D8DADA8" w14:textId="2C284790" w:rsidR="008D56E8" w:rsidRDefault="008D56E8" w:rsidP="002E30CA">
            <w:pPr>
              <w:pStyle w:val="Nidungvnbn"/>
              <w:ind w:firstLine="0"/>
            </w:pPr>
          </w:p>
        </w:tc>
      </w:tr>
      <w:tr w:rsidR="008D56E8" w:rsidRPr="004E7CFD" w14:paraId="3D9C0258" w14:textId="77777777" w:rsidTr="002406F2">
        <w:trPr>
          <w:trHeight w:val="570"/>
        </w:trPr>
        <w:tc>
          <w:tcPr>
            <w:tcW w:w="2874" w:type="dxa"/>
            <w:vMerge/>
            <w:vAlign w:val="center"/>
          </w:tcPr>
          <w:p w14:paraId="2F05E698" w14:textId="77777777" w:rsidR="008D56E8" w:rsidRPr="004E7CFD" w:rsidRDefault="008D56E8" w:rsidP="002406F2">
            <w:pPr>
              <w:pStyle w:val="Bngbiu-nidung"/>
              <w:rPr>
                <w:rFonts w:eastAsia="Helvetica"/>
              </w:rPr>
            </w:pPr>
          </w:p>
        </w:tc>
        <w:tc>
          <w:tcPr>
            <w:tcW w:w="3061" w:type="dxa"/>
          </w:tcPr>
          <w:p w14:paraId="106C34C1" w14:textId="1AF6DCC0" w:rsidR="008D56E8" w:rsidRDefault="007E4F87" w:rsidP="002406F2">
            <w:pPr>
              <w:pStyle w:val="Nidungvnbn"/>
              <w:ind w:firstLine="0"/>
            </w:pPr>
            <w:r>
              <w:t>4. Nhấn nút bán vé</w:t>
            </w:r>
          </w:p>
        </w:tc>
        <w:tc>
          <w:tcPr>
            <w:tcW w:w="3232" w:type="dxa"/>
            <w:gridSpan w:val="2"/>
          </w:tcPr>
          <w:p w14:paraId="7EF09361" w14:textId="77777777" w:rsidR="008D56E8" w:rsidRDefault="008D56E8" w:rsidP="007E4F87">
            <w:pPr>
              <w:pStyle w:val="Nidungvnbn"/>
              <w:ind w:firstLine="0"/>
            </w:pPr>
            <w:r>
              <w:t xml:space="preserve">4.1 Hệ thống </w:t>
            </w:r>
            <w:r w:rsidR="007E4F87">
              <w:t>lưu thông tin hành khách và thông tin chuyến xe vào cơ sở dữ liệu</w:t>
            </w:r>
          </w:p>
          <w:p w14:paraId="22309A4B" w14:textId="6F7EE74B" w:rsidR="007E4F87" w:rsidRDefault="007E4F87" w:rsidP="007E4F87">
            <w:pPr>
              <w:pStyle w:val="Nidungvnbn"/>
              <w:ind w:firstLine="0"/>
            </w:pPr>
            <w:r>
              <w:t>4.2 Hiển thị thông báo ra màn hình thành công</w:t>
            </w:r>
          </w:p>
        </w:tc>
      </w:tr>
      <w:tr w:rsidR="008D56E8" w:rsidRPr="004E7CFD" w14:paraId="4DA066C8" w14:textId="77777777" w:rsidTr="002406F2">
        <w:tc>
          <w:tcPr>
            <w:tcW w:w="2874" w:type="dxa"/>
            <w:vAlign w:val="center"/>
          </w:tcPr>
          <w:p w14:paraId="2512AE4E" w14:textId="63A816F5" w:rsidR="008D56E8" w:rsidRPr="004E7CFD" w:rsidRDefault="00250780" w:rsidP="002406F2">
            <w:pPr>
              <w:pStyle w:val="Bngbiu-nidung"/>
            </w:pPr>
            <w:r>
              <w:rPr>
                <w:rFonts w:eastAsia="Helvetica"/>
              </w:rPr>
              <w:t>Exception</w:t>
            </w:r>
            <w:r w:rsidR="008D56E8" w:rsidRPr="004E7CFD">
              <w:rPr>
                <w:rFonts w:eastAsia="Helvetica"/>
              </w:rPr>
              <w:t xml:space="preserve"> conditions</w:t>
            </w:r>
          </w:p>
        </w:tc>
        <w:tc>
          <w:tcPr>
            <w:tcW w:w="6293" w:type="dxa"/>
            <w:gridSpan w:val="3"/>
          </w:tcPr>
          <w:p w14:paraId="58B5B2FD" w14:textId="208AD092" w:rsidR="008D56E8" w:rsidRPr="004E7CFD" w:rsidRDefault="008D56E8" w:rsidP="002406F2">
            <w:pPr>
              <w:pStyle w:val="Nidungvnbn"/>
              <w:ind w:firstLine="0"/>
            </w:pPr>
          </w:p>
        </w:tc>
      </w:tr>
    </w:tbl>
    <w:p w14:paraId="7BC494DA" w14:textId="06D5A500" w:rsidR="008D56E8" w:rsidRDefault="004368C1" w:rsidP="004368C1">
      <w:pPr>
        <w:pStyle w:val="Caption"/>
      </w:pPr>
      <w:bookmarkStart w:id="33" w:name="_Toc26385167"/>
      <w:r>
        <w:t xml:space="preserve">Bảng </w:t>
      </w:r>
      <w:fldSimple w:instr=" SEQ Bảng \* ARABIC ">
        <w:r>
          <w:rPr>
            <w:noProof/>
          </w:rPr>
          <w:t>4</w:t>
        </w:r>
      </w:fldSimple>
      <w:r>
        <w:t xml:space="preserve"> Đặc tả use case bán vé</w:t>
      </w:r>
      <w:bookmarkEnd w:id="33"/>
    </w:p>
    <w:p w14:paraId="5CC55615" w14:textId="3B02F6F3" w:rsidR="007E4F87" w:rsidRDefault="007E4F87" w:rsidP="007E4F87">
      <w:pPr>
        <w:pStyle w:val="Tiumccp1"/>
      </w:pPr>
      <w:bookmarkStart w:id="34" w:name="_Toc26385609"/>
      <w:r>
        <w:t>3.4 Đặc tả use case tìm kiếm vé</w:t>
      </w:r>
      <w:bookmarkEnd w:id="34"/>
    </w:p>
    <w:tbl>
      <w:tblPr>
        <w:tblStyle w:val="TableGrid"/>
        <w:tblW w:w="9167" w:type="dxa"/>
        <w:tblLook w:val="04A0" w:firstRow="1" w:lastRow="0" w:firstColumn="1" w:lastColumn="0" w:noHBand="0" w:noVBand="1"/>
      </w:tblPr>
      <w:tblGrid>
        <w:gridCol w:w="2874"/>
        <w:gridCol w:w="3061"/>
        <w:gridCol w:w="3176"/>
        <w:gridCol w:w="56"/>
      </w:tblGrid>
      <w:tr w:rsidR="007E4F87" w:rsidRPr="004E7CFD" w14:paraId="0307F3C0" w14:textId="77777777" w:rsidTr="002406F2">
        <w:trPr>
          <w:gridAfter w:val="1"/>
          <w:wAfter w:w="56" w:type="dxa"/>
        </w:trPr>
        <w:tc>
          <w:tcPr>
            <w:tcW w:w="2874" w:type="dxa"/>
            <w:vAlign w:val="center"/>
          </w:tcPr>
          <w:p w14:paraId="69C63D0B" w14:textId="77777777" w:rsidR="007E4F87" w:rsidRPr="004E7CFD" w:rsidRDefault="007E4F87" w:rsidP="002406F2">
            <w:pPr>
              <w:pStyle w:val="Bngbiu-nidung"/>
            </w:pPr>
            <w:r w:rsidRPr="004E7CFD">
              <w:rPr>
                <w:rFonts w:eastAsia="Helvetica"/>
              </w:rPr>
              <w:t>Use case name</w:t>
            </w:r>
          </w:p>
        </w:tc>
        <w:tc>
          <w:tcPr>
            <w:tcW w:w="6237" w:type="dxa"/>
            <w:gridSpan w:val="2"/>
          </w:tcPr>
          <w:p w14:paraId="7520B68B" w14:textId="1667D49A" w:rsidR="007E4F87" w:rsidRPr="004E7CFD" w:rsidRDefault="007E4F87" w:rsidP="002406F2">
            <w:pPr>
              <w:pStyle w:val="Bngbiu-nidung"/>
            </w:pPr>
            <w:r>
              <w:t>Tìm kiếm vé</w:t>
            </w:r>
          </w:p>
        </w:tc>
      </w:tr>
      <w:tr w:rsidR="007E4F87" w:rsidRPr="004E7CFD" w14:paraId="24ECB4D5" w14:textId="77777777" w:rsidTr="002406F2">
        <w:trPr>
          <w:gridAfter w:val="1"/>
          <w:wAfter w:w="56" w:type="dxa"/>
        </w:trPr>
        <w:tc>
          <w:tcPr>
            <w:tcW w:w="2874" w:type="dxa"/>
            <w:vAlign w:val="center"/>
          </w:tcPr>
          <w:p w14:paraId="631ECCF6" w14:textId="77777777" w:rsidR="007E4F87" w:rsidRPr="004E7CFD" w:rsidRDefault="007E4F87" w:rsidP="002406F2">
            <w:pPr>
              <w:pStyle w:val="Bngbiu-nidung"/>
            </w:pPr>
            <w:r w:rsidRPr="004E7CFD">
              <w:rPr>
                <w:rFonts w:eastAsia="Helvetica"/>
              </w:rPr>
              <w:t>Scenario</w:t>
            </w:r>
          </w:p>
        </w:tc>
        <w:tc>
          <w:tcPr>
            <w:tcW w:w="6237" w:type="dxa"/>
            <w:gridSpan w:val="2"/>
          </w:tcPr>
          <w:p w14:paraId="2FA9ECC3" w14:textId="21205285" w:rsidR="007E4F87" w:rsidRPr="004E7CFD" w:rsidRDefault="00BE18B0" w:rsidP="002406F2">
            <w:pPr>
              <w:pStyle w:val="Bngbiu-nidung"/>
            </w:pPr>
            <w:r>
              <w:t>Khách hàng đã điện đặt vé và đến nhà xe để lấy vé hoặc khách hàng muốn hủy vé đã đặt</w:t>
            </w:r>
          </w:p>
        </w:tc>
      </w:tr>
      <w:tr w:rsidR="007E4F87" w:rsidRPr="004E7CFD" w14:paraId="1FD71F0C" w14:textId="77777777" w:rsidTr="002406F2">
        <w:trPr>
          <w:gridAfter w:val="1"/>
          <w:wAfter w:w="56" w:type="dxa"/>
        </w:trPr>
        <w:tc>
          <w:tcPr>
            <w:tcW w:w="2874" w:type="dxa"/>
            <w:vAlign w:val="center"/>
          </w:tcPr>
          <w:p w14:paraId="27E20781" w14:textId="77777777" w:rsidR="007E4F87" w:rsidRPr="004E7CFD" w:rsidRDefault="007E4F87" w:rsidP="002406F2">
            <w:pPr>
              <w:pStyle w:val="Bngbiu-nidung"/>
            </w:pPr>
            <w:r w:rsidRPr="004E7CFD">
              <w:rPr>
                <w:rFonts w:eastAsia="Helvetica"/>
              </w:rPr>
              <w:lastRenderedPageBreak/>
              <w:t>Triggering event</w:t>
            </w:r>
          </w:p>
        </w:tc>
        <w:tc>
          <w:tcPr>
            <w:tcW w:w="6237" w:type="dxa"/>
            <w:gridSpan w:val="2"/>
          </w:tcPr>
          <w:p w14:paraId="25469537" w14:textId="6334F7FA" w:rsidR="007E4F87" w:rsidRPr="004E7CFD" w:rsidRDefault="00BE18B0" w:rsidP="002406F2">
            <w:pPr>
              <w:pStyle w:val="Bngbiu-nidung"/>
            </w:pPr>
            <w:r>
              <w:t>Khách hàng đến nhà xe để lấy vé hoặc khách hàng muốn hủy vé đã đặt</w:t>
            </w:r>
          </w:p>
        </w:tc>
      </w:tr>
      <w:tr w:rsidR="007E4F87" w:rsidRPr="004E7CFD" w14:paraId="584FA1F3" w14:textId="77777777" w:rsidTr="002406F2">
        <w:trPr>
          <w:gridAfter w:val="1"/>
          <w:wAfter w:w="56" w:type="dxa"/>
        </w:trPr>
        <w:tc>
          <w:tcPr>
            <w:tcW w:w="2874" w:type="dxa"/>
            <w:vAlign w:val="center"/>
          </w:tcPr>
          <w:p w14:paraId="1ACECE74" w14:textId="77777777" w:rsidR="007E4F87" w:rsidRPr="004E7CFD" w:rsidRDefault="007E4F87" w:rsidP="002406F2">
            <w:pPr>
              <w:pStyle w:val="Bngbiu-nidung"/>
            </w:pPr>
            <w:r w:rsidRPr="004E7CFD">
              <w:rPr>
                <w:rFonts w:eastAsia="Helvetica"/>
              </w:rPr>
              <w:t>Brief description</w:t>
            </w:r>
          </w:p>
        </w:tc>
        <w:tc>
          <w:tcPr>
            <w:tcW w:w="6237" w:type="dxa"/>
            <w:gridSpan w:val="2"/>
          </w:tcPr>
          <w:p w14:paraId="0AD2E95F" w14:textId="648A479F" w:rsidR="007E4F87" w:rsidRPr="004E7CFD" w:rsidRDefault="007E4F87" w:rsidP="00BE18B0">
            <w:pPr>
              <w:pStyle w:val="Bngbiu-nidung"/>
            </w:pPr>
            <w:r>
              <w:t xml:space="preserve">Khi khách hàng </w:t>
            </w:r>
            <w:r w:rsidR="00BE18B0">
              <w:t>đến nhà xe lấy</w:t>
            </w:r>
            <w:r>
              <w:t xml:space="preserve"> vé, nhân viên sẽ </w:t>
            </w:r>
            <w:r w:rsidR="00BE18B0">
              <w:t>hỏi số điện thoại khách hàng đã đặt vé và nhập số điện thoại vào ô tìm kiếm, nếu khách hàng muốn hủy vé thì nhân viên sẽ chọn hủy</w:t>
            </w:r>
          </w:p>
        </w:tc>
      </w:tr>
      <w:tr w:rsidR="007E4F87" w:rsidRPr="004E7CFD" w14:paraId="1F39FFA0" w14:textId="77777777" w:rsidTr="002406F2">
        <w:trPr>
          <w:gridAfter w:val="1"/>
          <w:wAfter w:w="56" w:type="dxa"/>
        </w:trPr>
        <w:tc>
          <w:tcPr>
            <w:tcW w:w="2874" w:type="dxa"/>
            <w:vAlign w:val="center"/>
          </w:tcPr>
          <w:p w14:paraId="0204C936" w14:textId="77777777" w:rsidR="007E4F87" w:rsidRPr="004E7CFD" w:rsidRDefault="007E4F87" w:rsidP="002406F2">
            <w:pPr>
              <w:pStyle w:val="Bngbiu-nidung"/>
            </w:pPr>
            <w:r w:rsidRPr="004E7CFD">
              <w:rPr>
                <w:rFonts w:eastAsia="Helvetica"/>
              </w:rPr>
              <w:t>Actors</w:t>
            </w:r>
          </w:p>
        </w:tc>
        <w:tc>
          <w:tcPr>
            <w:tcW w:w="6237" w:type="dxa"/>
            <w:gridSpan w:val="2"/>
          </w:tcPr>
          <w:p w14:paraId="0CA7DF9B" w14:textId="77777777" w:rsidR="007E4F87" w:rsidRPr="004E7CFD" w:rsidRDefault="007E4F87" w:rsidP="002406F2">
            <w:pPr>
              <w:pStyle w:val="Bngbiu-nidung"/>
            </w:pPr>
            <w:r>
              <w:t>Nhân viên vé</w:t>
            </w:r>
          </w:p>
        </w:tc>
      </w:tr>
      <w:tr w:rsidR="007E4F87" w:rsidRPr="004E7CFD" w14:paraId="55C58ADB" w14:textId="77777777" w:rsidTr="002406F2">
        <w:trPr>
          <w:gridAfter w:val="1"/>
          <w:wAfter w:w="56" w:type="dxa"/>
        </w:trPr>
        <w:tc>
          <w:tcPr>
            <w:tcW w:w="2874" w:type="dxa"/>
            <w:vAlign w:val="center"/>
          </w:tcPr>
          <w:p w14:paraId="0F105E15" w14:textId="77777777" w:rsidR="007E4F87" w:rsidRPr="004E7CFD" w:rsidRDefault="007E4F87" w:rsidP="002406F2">
            <w:pPr>
              <w:pStyle w:val="Bngbiu-nidung"/>
            </w:pPr>
            <w:r w:rsidRPr="004E7CFD">
              <w:t>Precondition</w:t>
            </w:r>
          </w:p>
        </w:tc>
        <w:tc>
          <w:tcPr>
            <w:tcW w:w="6237" w:type="dxa"/>
            <w:gridSpan w:val="2"/>
          </w:tcPr>
          <w:p w14:paraId="01F6025E" w14:textId="1B184F3F" w:rsidR="007E4F87" w:rsidRPr="004E7CFD" w:rsidRDefault="00BE18B0" w:rsidP="002406F2">
            <w:pPr>
              <w:pStyle w:val="Bngbiu-nidung"/>
            </w:pPr>
            <w:r>
              <w:t>Khách hàng đã đặt mua vé, số điện thoại khách hàng cung cấp phải trùng với số đã đặt và nếu muốn hủy vé thì khách hàng phải hủy trước 24h</w:t>
            </w:r>
          </w:p>
        </w:tc>
      </w:tr>
      <w:tr w:rsidR="006B3285" w:rsidRPr="004E7CFD" w14:paraId="69791AEB" w14:textId="77777777" w:rsidTr="002406F2">
        <w:tc>
          <w:tcPr>
            <w:tcW w:w="2874" w:type="dxa"/>
            <w:vMerge w:val="restart"/>
            <w:vAlign w:val="center"/>
          </w:tcPr>
          <w:p w14:paraId="166CC652" w14:textId="77777777" w:rsidR="006B3285" w:rsidRPr="004E7CFD" w:rsidRDefault="006B3285" w:rsidP="002406F2">
            <w:pPr>
              <w:pStyle w:val="Bngbiu-nidung"/>
            </w:pPr>
            <w:r w:rsidRPr="004E7CFD">
              <w:rPr>
                <w:rFonts w:eastAsia="Helvetica"/>
              </w:rPr>
              <w:t>Flow of even</w:t>
            </w:r>
          </w:p>
        </w:tc>
        <w:tc>
          <w:tcPr>
            <w:tcW w:w="3061" w:type="dxa"/>
          </w:tcPr>
          <w:p w14:paraId="660106E9" w14:textId="77777777" w:rsidR="006B3285" w:rsidRPr="004E7CFD" w:rsidRDefault="006B3285" w:rsidP="002406F2">
            <w:pPr>
              <w:pStyle w:val="Bngbiu-nidung"/>
            </w:pPr>
            <w:r w:rsidRPr="004E7CFD">
              <w:t>Actor</w:t>
            </w:r>
          </w:p>
        </w:tc>
        <w:tc>
          <w:tcPr>
            <w:tcW w:w="3232" w:type="dxa"/>
            <w:gridSpan w:val="2"/>
          </w:tcPr>
          <w:p w14:paraId="507311A7" w14:textId="77777777" w:rsidR="006B3285" w:rsidRPr="004E7CFD" w:rsidRDefault="006B3285" w:rsidP="002406F2">
            <w:pPr>
              <w:pStyle w:val="Bngbiu-nidung"/>
            </w:pPr>
            <w:r w:rsidRPr="004E7CFD">
              <w:t>System</w:t>
            </w:r>
          </w:p>
        </w:tc>
      </w:tr>
      <w:tr w:rsidR="006B3285" w:rsidRPr="004E7CFD" w14:paraId="344E3AE2" w14:textId="77777777" w:rsidTr="002406F2">
        <w:trPr>
          <w:trHeight w:val="380"/>
        </w:trPr>
        <w:tc>
          <w:tcPr>
            <w:tcW w:w="2874" w:type="dxa"/>
            <w:vMerge/>
            <w:vAlign w:val="center"/>
          </w:tcPr>
          <w:p w14:paraId="660A8EBF" w14:textId="77777777" w:rsidR="006B3285" w:rsidRPr="004E7CFD" w:rsidRDefault="006B3285" w:rsidP="002406F2">
            <w:pPr>
              <w:pStyle w:val="Bngbiu-nidung"/>
              <w:rPr>
                <w:rFonts w:eastAsia="Helvetica"/>
              </w:rPr>
            </w:pPr>
          </w:p>
        </w:tc>
        <w:tc>
          <w:tcPr>
            <w:tcW w:w="3061" w:type="dxa"/>
          </w:tcPr>
          <w:p w14:paraId="3E132C60" w14:textId="48F57D7C" w:rsidR="006B3285" w:rsidRPr="004E7CFD" w:rsidRDefault="006B3285" w:rsidP="00BE18B0">
            <w:pPr>
              <w:pStyle w:val="Nidungvnbn"/>
              <w:ind w:firstLine="0"/>
            </w:pPr>
            <w:r>
              <w:t>1. Nhân viên sẽ hỏi khách hàng số điện thoại</w:t>
            </w:r>
          </w:p>
        </w:tc>
        <w:tc>
          <w:tcPr>
            <w:tcW w:w="3232" w:type="dxa"/>
            <w:gridSpan w:val="2"/>
          </w:tcPr>
          <w:p w14:paraId="009A2370" w14:textId="77777777" w:rsidR="006B3285" w:rsidRPr="004E7CFD" w:rsidRDefault="006B3285" w:rsidP="002406F2">
            <w:pPr>
              <w:pStyle w:val="Nidungvnbn"/>
            </w:pPr>
          </w:p>
        </w:tc>
      </w:tr>
      <w:tr w:rsidR="006B3285" w:rsidRPr="004E7CFD" w14:paraId="7EEFAF6C" w14:textId="77777777" w:rsidTr="002406F2">
        <w:trPr>
          <w:trHeight w:val="380"/>
        </w:trPr>
        <w:tc>
          <w:tcPr>
            <w:tcW w:w="2874" w:type="dxa"/>
            <w:vMerge/>
            <w:vAlign w:val="center"/>
          </w:tcPr>
          <w:p w14:paraId="3835B69C" w14:textId="77777777" w:rsidR="006B3285" w:rsidRPr="004E7CFD" w:rsidRDefault="006B3285" w:rsidP="002406F2">
            <w:pPr>
              <w:pStyle w:val="Bngbiu-nidung"/>
              <w:rPr>
                <w:rFonts w:eastAsia="Helvetica"/>
              </w:rPr>
            </w:pPr>
          </w:p>
        </w:tc>
        <w:tc>
          <w:tcPr>
            <w:tcW w:w="3061" w:type="dxa"/>
          </w:tcPr>
          <w:p w14:paraId="7FAB6116" w14:textId="6DB1ACAB" w:rsidR="006B3285" w:rsidRDefault="006B3285" w:rsidP="00BE18B0">
            <w:pPr>
              <w:pStyle w:val="Nidungvnbn"/>
              <w:ind w:firstLine="0"/>
            </w:pPr>
            <w:r>
              <w:t>2. Truy cập vào chức năng tìm kiếm</w:t>
            </w:r>
          </w:p>
        </w:tc>
        <w:tc>
          <w:tcPr>
            <w:tcW w:w="3232" w:type="dxa"/>
            <w:gridSpan w:val="2"/>
          </w:tcPr>
          <w:p w14:paraId="6CB88C6A" w14:textId="74531D3C" w:rsidR="006B3285" w:rsidRDefault="006B3285" w:rsidP="002406F2">
            <w:pPr>
              <w:pStyle w:val="Nidungvnbn"/>
              <w:ind w:firstLine="0"/>
            </w:pPr>
            <w:r>
              <w:t>2.1 Hiển thị giao diện chức năng tìm kiếm</w:t>
            </w:r>
          </w:p>
        </w:tc>
      </w:tr>
      <w:tr w:rsidR="006B3285" w:rsidRPr="004E7CFD" w14:paraId="22F15641" w14:textId="77777777" w:rsidTr="002406F2">
        <w:trPr>
          <w:trHeight w:val="570"/>
        </w:trPr>
        <w:tc>
          <w:tcPr>
            <w:tcW w:w="2874" w:type="dxa"/>
            <w:vMerge/>
            <w:vAlign w:val="center"/>
          </w:tcPr>
          <w:p w14:paraId="4C29B83F" w14:textId="77777777" w:rsidR="006B3285" w:rsidRPr="004E7CFD" w:rsidRDefault="006B3285" w:rsidP="002406F2">
            <w:pPr>
              <w:pStyle w:val="Bngbiu-nidung"/>
              <w:rPr>
                <w:rFonts w:eastAsia="Helvetica"/>
              </w:rPr>
            </w:pPr>
          </w:p>
        </w:tc>
        <w:tc>
          <w:tcPr>
            <w:tcW w:w="3061" w:type="dxa"/>
          </w:tcPr>
          <w:p w14:paraId="778E2605" w14:textId="1C63D42B" w:rsidR="006B3285" w:rsidRDefault="006B3285" w:rsidP="00BE18B0">
            <w:pPr>
              <w:pStyle w:val="Nidungvnbn"/>
              <w:ind w:firstLine="0"/>
            </w:pPr>
            <w:r>
              <w:t>3. Nhân viên nhập số điện khách hàng cung cấp</w:t>
            </w:r>
          </w:p>
        </w:tc>
        <w:tc>
          <w:tcPr>
            <w:tcW w:w="3232" w:type="dxa"/>
            <w:gridSpan w:val="2"/>
          </w:tcPr>
          <w:p w14:paraId="2355858E" w14:textId="77777777" w:rsidR="006B3285" w:rsidRDefault="006B3285" w:rsidP="002406F2">
            <w:pPr>
              <w:pStyle w:val="Nidungvnbn"/>
              <w:ind w:firstLine="0"/>
            </w:pPr>
          </w:p>
        </w:tc>
      </w:tr>
      <w:tr w:rsidR="006B3285" w:rsidRPr="004E7CFD" w14:paraId="23CEAB18" w14:textId="77777777" w:rsidTr="002406F2">
        <w:trPr>
          <w:trHeight w:val="570"/>
        </w:trPr>
        <w:tc>
          <w:tcPr>
            <w:tcW w:w="2874" w:type="dxa"/>
            <w:vMerge/>
            <w:vAlign w:val="center"/>
          </w:tcPr>
          <w:p w14:paraId="1F86C1E6" w14:textId="77777777" w:rsidR="006B3285" w:rsidRPr="004E7CFD" w:rsidRDefault="006B3285" w:rsidP="002406F2">
            <w:pPr>
              <w:pStyle w:val="Bngbiu-nidung"/>
              <w:rPr>
                <w:rFonts w:eastAsia="Helvetica"/>
              </w:rPr>
            </w:pPr>
          </w:p>
        </w:tc>
        <w:tc>
          <w:tcPr>
            <w:tcW w:w="3061" w:type="dxa"/>
          </w:tcPr>
          <w:p w14:paraId="0FC95692" w14:textId="5C745C01" w:rsidR="006B3285" w:rsidRDefault="006B3285" w:rsidP="00BE18B0">
            <w:pPr>
              <w:pStyle w:val="Nidungvnbn"/>
              <w:ind w:firstLine="0"/>
            </w:pPr>
            <w:r>
              <w:t>4. Nhấn nút tìm kiếm</w:t>
            </w:r>
          </w:p>
        </w:tc>
        <w:tc>
          <w:tcPr>
            <w:tcW w:w="3232" w:type="dxa"/>
            <w:gridSpan w:val="2"/>
          </w:tcPr>
          <w:p w14:paraId="18A90D5E" w14:textId="77777777" w:rsidR="006B3285" w:rsidRDefault="006B3285" w:rsidP="00BE18B0">
            <w:pPr>
              <w:pStyle w:val="Nidungvnbn"/>
              <w:ind w:firstLine="0"/>
            </w:pPr>
            <w:r>
              <w:t>4.1 Hệ thống sẽ kiểm tra số điện với cơ sở dữ liệu khách hàng</w:t>
            </w:r>
          </w:p>
          <w:p w14:paraId="6F1140E8" w14:textId="77777777" w:rsidR="006B3285" w:rsidRDefault="006B3285" w:rsidP="00BE18B0">
            <w:pPr>
              <w:pStyle w:val="Nidungvnbn"/>
              <w:ind w:firstLine="0"/>
            </w:pPr>
            <w:r>
              <w:t>4.2 Hiển thị ra thông tin chuyến xe khách hàng đã đặt</w:t>
            </w:r>
          </w:p>
          <w:p w14:paraId="4C6041F1" w14:textId="411C2055" w:rsidR="006B3285" w:rsidRDefault="006B3285" w:rsidP="00BE18B0">
            <w:pPr>
              <w:pStyle w:val="Nidungvnbn"/>
              <w:ind w:firstLine="0"/>
            </w:pPr>
          </w:p>
        </w:tc>
      </w:tr>
      <w:tr w:rsidR="006B3285" w:rsidRPr="004E7CFD" w14:paraId="642C27A2" w14:textId="77777777" w:rsidTr="002406F2">
        <w:trPr>
          <w:trHeight w:val="570"/>
        </w:trPr>
        <w:tc>
          <w:tcPr>
            <w:tcW w:w="2874" w:type="dxa"/>
            <w:vMerge/>
            <w:vAlign w:val="center"/>
          </w:tcPr>
          <w:p w14:paraId="00390657" w14:textId="77777777" w:rsidR="006B3285" w:rsidRPr="004E7CFD" w:rsidRDefault="006B3285" w:rsidP="002406F2">
            <w:pPr>
              <w:pStyle w:val="Bngbiu-nidung"/>
              <w:rPr>
                <w:rFonts w:eastAsia="Helvetica"/>
              </w:rPr>
            </w:pPr>
          </w:p>
        </w:tc>
        <w:tc>
          <w:tcPr>
            <w:tcW w:w="3061" w:type="dxa"/>
          </w:tcPr>
          <w:p w14:paraId="26B4E191" w14:textId="70885AC5" w:rsidR="006B3285" w:rsidRDefault="006B3285" w:rsidP="00BE18B0">
            <w:pPr>
              <w:pStyle w:val="Nidungvnbn"/>
              <w:ind w:firstLine="0"/>
            </w:pPr>
            <w:r>
              <w:t>5. Nhấn nút hủy vé</w:t>
            </w:r>
          </w:p>
        </w:tc>
        <w:tc>
          <w:tcPr>
            <w:tcW w:w="3232" w:type="dxa"/>
            <w:gridSpan w:val="2"/>
          </w:tcPr>
          <w:p w14:paraId="39864E78" w14:textId="06F96CAC" w:rsidR="006B3285" w:rsidRDefault="006B3285" w:rsidP="00BE18B0">
            <w:pPr>
              <w:pStyle w:val="Nidungvnbn"/>
              <w:ind w:firstLine="0"/>
            </w:pPr>
            <w:r>
              <w:t>5.1 Hệ thống sẽ xóa dữ liệu ch</w:t>
            </w:r>
            <w:r w:rsidR="00250780">
              <w:t>u</w:t>
            </w:r>
            <w:r>
              <w:t>yến xe theo số điện vừa tìm kiếm</w:t>
            </w:r>
          </w:p>
          <w:p w14:paraId="043E46BB" w14:textId="37DA193F" w:rsidR="006B3285" w:rsidRDefault="006B3285" w:rsidP="00BE18B0">
            <w:pPr>
              <w:pStyle w:val="Nidungvnbn"/>
              <w:ind w:firstLine="0"/>
            </w:pPr>
            <w:r>
              <w:t>5.2 Hiển thị thông báo xóa thành công</w:t>
            </w:r>
          </w:p>
        </w:tc>
      </w:tr>
      <w:tr w:rsidR="007E4F87" w:rsidRPr="004E7CFD" w14:paraId="52E32EFE" w14:textId="77777777" w:rsidTr="002406F2">
        <w:tc>
          <w:tcPr>
            <w:tcW w:w="2874" w:type="dxa"/>
            <w:vAlign w:val="center"/>
          </w:tcPr>
          <w:p w14:paraId="4A868AD0" w14:textId="3CC5E3E2" w:rsidR="007E4F87" w:rsidRPr="004E7CFD" w:rsidRDefault="00250780" w:rsidP="002406F2">
            <w:pPr>
              <w:pStyle w:val="Bngbiu-nidung"/>
            </w:pPr>
            <w:r>
              <w:rPr>
                <w:rFonts w:eastAsia="Helvetica"/>
              </w:rPr>
              <w:lastRenderedPageBreak/>
              <w:t>Exception</w:t>
            </w:r>
            <w:r w:rsidR="007E4F87" w:rsidRPr="004E7CFD">
              <w:rPr>
                <w:rFonts w:eastAsia="Helvetica"/>
              </w:rPr>
              <w:t xml:space="preserve"> conditions</w:t>
            </w:r>
          </w:p>
        </w:tc>
        <w:tc>
          <w:tcPr>
            <w:tcW w:w="6293" w:type="dxa"/>
            <w:gridSpan w:val="3"/>
          </w:tcPr>
          <w:p w14:paraId="26883843" w14:textId="6E15ED3E" w:rsidR="006B3285" w:rsidRPr="004E7CFD" w:rsidRDefault="006B3285" w:rsidP="002406F2">
            <w:pPr>
              <w:pStyle w:val="Nidungvnbn"/>
              <w:ind w:firstLine="0"/>
            </w:pPr>
            <w:r>
              <w:t>4.1 Nếu số điện thoại không có trong dữ liệu thì hệ thống hiển thị thông báo kết quả tìm kiếm không có và yêu cầu nhân viên nhập lại</w:t>
            </w:r>
          </w:p>
        </w:tc>
      </w:tr>
    </w:tbl>
    <w:p w14:paraId="28B21B48" w14:textId="0A63D8B2" w:rsidR="00250780" w:rsidRDefault="004368C1" w:rsidP="004368C1">
      <w:pPr>
        <w:pStyle w:val="Caption"/>
      </w:pPr>
      <w:bookmarkStart w:id="35" w:name="_Toc26385168"/>
      <w:r>
        <w:t xml:space="preserve">Bảng </w:t>
      </w:r>
      <w:fldSimple w:instr=" SEQ Bảng \* ARABIC ">
        <w:r>
          <w:rPr>
            <w:noProof/>
          </w:rPr>
          <w:t>5</w:t>
        </w:r>
      </w:fldSimple>
      <w:r>
        <w:t xml:space="preserve"> Đặc tả use case tìm kiếm vé</w:t>
      </w:r>
      <w:bookmarkEnd w:id="35"/>
    </w:p>
    <w:p w14:paraId="0975AE48" w14:textId="3E64055C" w:rsidR="00250780" w:rsidRDefault="00F10351" w:rsidP="00250780">
      <w:pPr>
        <w:pStyle w:val="Tiumccp1"/>
      </w:pPr>
      <w:bookmarkStart w:id="36" w:name="_Toc26385610"/>
      <w:r>
        <w:t>3.5</w:t>
      </w:r>
      <w:r w:rsidR="00250780">
        <w:t xml:space="preserve"> Đặc tả use case quản lý nhân viên</w:t>
      </w:r>
      <w:bookmarkEnd w:id="36"/>
    </w:p>
    <w:tbl>
      <w:tblPr>
        <w:tblStyle w:val="TableGrid"/>
        <w:tblW w:w="9167" w:type="dxa"/>
        <w:tblLook w:val="04A0" w:firstRow="1" w:lastRow="0" w:firstColumn="1" w:lastColumn="0" w:noHBand="0" w:noVBand="1"/>
      </w:tblPr>
      <w:tblGrid>
        <w:gridCol w:w="2874"/>
        <w:gridCol w:w="3061"/>
        <w:gridCol w:w="3176"/>
        <w:gridCol w:w="56"/>
      </w:tblGrid>
      <w:tr w:rsidR="00250780" w:rsidRPr="004E7CFD" w14:paraId="4D190B7E" w14:textId="77777777" w:rsidTr="002406F2">
        <w:trPr>
          <w:gridAfter w:val="1"/>
          <w:wAfter w:w="56" w:type="dxa"/>
        </w:trPr>
        <w:tc>
          <w:tcPr>
            <w:tcW w:w="2874" w:type="dxa"/>
            <w:vAlign w:val="center"/>
          </w:tcPr>
          <w:p w14:paraId="1A41C351" w14:textId="77777777" w:rsidR="00250780" w:rsidRPr="004E7CFD" w:rsidRDefault="00250780" w:rsidP="002406F2">
            <w:pPr>
              <w:pStyle w:val="Bngbiu-nidung"/>
            </w:pPr>
            <w:r w:rsidRPr="004E7CFD">
              <w:rPr>
                <w:rFonts w:eastAsia="Helvetica"/>
              </w:rPr>
              <w:t>Use case name</w:t>
            </w:r>
          </w:p>
        </w:tc>
        <w:tc>
          <w:tcPr>
            <w:tcW w:w="6237" w:type="dxa"/>
            <w:gridSpan w:val="2"/>
          </w:tcPr>
          <w:p w14:paraId="67EEBEC2" w14:textId="0BE20F6F" w:rsidR="00250780" w:rsidRPr="004E7CFD" w:rsidRDefault="00250780" w:rsidP="002406F2">
            <w:pPr>
              <w:pStyle w:val="Bngbiu-nidung"/>
            </w:pPr>
            <w:r>
              <w:t>Quản lý nhân viên</w:t>
            </w:r>
          </w:p>
        </w:tc>
      </w:tr>
      <w:tr w:rsidR="00250780" w:rsidRPr="004E7CFD" w14:paraId="2DE58350" w14:textId="77777777" w:rsidTr="002406F2">
        <w:trPr>
          <w:gridAfter w:val="1"/>
          <w:wAfter w:w="56" w:type="dxa"/>
        </w:trPr>
        <w:tc>
          <w:tcPr>
            <w:tcW w:w="2874" w:type="dxa"/>
            <w:vAlign w:val="center"/>
          </w:tcPr>
          <w:p w14:paraId="54DAB3A5" w14:textId="77777777" w:rsidR="00250780" w:rsidRPr="004E7CFD" w:rsidRDefault="00250780" w:rsidP="002406F2">
            <w:pPr>
              <w:pStyle w:val="Bngbiu-nidung"/>
            </w:pPr>
            <w:r w:rsidRPr="004E7CFD">
              <w:rPr>
                <w:rFonts w:eastAsia="Helvetica"/>
              </w:rPr>
              <w:t>Scenario</w:t>
            </w:r>
          </w:p>
        </w:tc>
        <w:tc>
          <w:tcPr>
            <w:tcW w:w="6237" w:type="dxa"/>
            <w:gridSpan w:val="2"/>
          </w:tcPr>
          <w:p w14:paraId="652A96BB" w14:textId="5A58D8CF" w:rsidR="00250780" w:rsidRPr="004E7CFD" w:rsidRDefault="00250780" w:rsidP="002406F2">
            <w:pPr>
              <w:pStyle w:val="Bngbiu-nidung"/>
            </w:pPr>
            <w:r>
              <w:t>Quản lý cần thêm mới, xóa hoặc sửa thông tin nhân viên khi được yêu cầu</w:t>
            </w:r>
          </w:p>
        </w:tc>
      </w:tr>
      <w:tr w:rsidR="00250780" w:rsidRPr="004E7CFD" w14:paraId="7375B60D" w14:textId="77777777" w:rsidTr="002406F2">
        <w:trPr>
          <w:gridAfter w:val="1"/>
          <w:wAfter w:w="56" w:type="dxa"/>
        </w:trPr>
        <w:tc>
          <w:tcPr>
            <w:tcW w:w="2874" w:type="dxa"/>
            <w:vAlign w:val="center"/>
          </w:tcPr>
          <w:p w14:paraId="58EB65CF" w14:textId="77777777" w:rsidR="00250780" w:rsidRPr="004E7CFD" w:rsidRDefault="00250780" w:rsidP="002406F2">
            <w:pPr>
              <w:pStyle w:val="Bngbiu-nidung"/>
            </w:pPr>
            <w:r w:rsidRPr="004E7CFD">
              <w:rPr>
                <w:rFonts w:eastAsia="Helvetica"/>
              </w:rPr>
              <w:t>Triggering event</w:t>
            </w:r>
          </w:p>
        </w:tc>
        <w:tc>
          <w:tcPr>
            <w:tcW w:w="6237" w:type="dxa"/>
            <w:gridSpan w:val="2"/>
          </w:tcPr>
          <w:p w14:paraId="59AD968E" w14:textId="6F37F5B9" w:rsidR="00250780" w:rsidRPr="004E7CFD" w:rsidRDefault="00250780" w:rsidP="002406F2">
            <w:pPr>
              <w:pStyle w:val="Bngbiu-nidung"/>
            </w:pPr>
            <w:r>
              <w:t>Q</w:t>
            </w:r>
            <w:r w:rsidR="00947FAA">
              <w:t>uản lý cần</w:t>
            </w:r>
            <w:r>
              <w:t xml:space="preserve"> chỉnh sửa</w:t>
            </w:r>
            <w:r w:rsidR="00947FAA">
              <w:t xml:space="preserve"> thông tin của nhân khi có sự thay đổi hoặc được yêu cầu tư nhân viên khi phát hiện sai sót</w:t>
            </w:r>
          </w:p>
        </w:tc>
      </w:tr>
      <w:tr w:rsidR="00250780" w:rsidRPr="004E7CFD" w14:paraId="62E41DF6" w14:textId="77777777" w:rsidTr="002406F2">
        <w:trPr>
          <w:gridAfter w:val="1"/>
          <w:wAfter w:w="56" w:type="dxa"/>
        </w:trPr>
        <w:tc>
          <w:tcPr>
            <w:tcW w:w="2874" w:type="dxa"/>
            <w:vAlign w:val="center"/>
          </w:tcPr>
          <w:p w14:paraId="05D60338" w14:textId="77777777" w:rsidR="00250780" w:rsidRPr="004E7CFD" w:rsidRDefault="00250780" w:rsidP="002406F2">
            <w:pPr>
              <w:pStyle w:val="Bngbiu-nidung"/>
            </w:pPr>
            <w:r w:rsidRPr="004E7CFD">
              <w:rPr>
                <w:rFonts w:eastAsia="Helvetica"/>
              </w:rPr>
              <w:t>Brief description</w:t>
            </w:r>
          </w:p>
        </w:tc>
        <w:tc>
          <w:tcPr>
            <w:tcW w:w="6237" w:type="dxa"/>
            <w:gridSpan w:val="2"/>
          </w:tcPr>
          <w:p w14:paraId="7E461D6F" w14:textId="7D0A6F88" w:rsidR="00250780" w:rsidRPr="004E7CFD" w:rsidRDefault="00947FAA" w:rsidP="002406F2">
            <w:pPr>
              <w:pStyle w:val="Bngbiu-nidung"/>
            </w:pPr>
            <w:r>
              <w:t>Khi có một nhân viên mới vào, quản lý sẽ thêm mới thông tin của nhân viên đó và thông tin sẽ được lưu vào dữ liệu, hoặc khi phát hiện thông tin sai sót thì quản lý sẽ chỉnh sửa thông tin đó và cập nhật nó vào dữ liệu</w:t>
            </w:r>
          </w:p>
        </w:tc>
      </w:tr>
      <w:tr w:rsidR="00250780" w:rsidRPr="004E7CFD" w14:paraId="4280AC51" w14:textId="77777777" w:rsidTr="002406F2">
        <w:trPr>
          <w:gridAfter w:val="1"/>
          <w:wAfter w:w="56" w:type="dxa"/>
        </w:trPr>
        <w:tc>
          <w:tcPr>
            <w:tcW w:w="2874" w:type="dxa"/>
            <w:vAlign w:val="center"/>
          </w:tcPr>
          <w:p w14:paraId="645E6345" w14:textId="77777777" w:rsidR="00250780" w:rsidRPr="004E7CFD" w:rsidRDefault="00250780" w:rsidP="002406F2">
            <w:pPr>
              <w:pStyle w:val="Bngbiu-nidung"/>
            </w:pPr>
            <w:r w:rsidRPr="004E7CFD">
              <w:rPr>
                <w:rFonts w:eastAsia="Helvetica"/>
              </w:rPr>
              <w:t>Actors</w:t>
            </w:r>
          </w:p>
        </w:tc>
        <w:tc>
          <w:tcPr>
            <w:tcW w:w="6237" w:type="dxa"/>
            <w:gridSpan w:val="2"/>
          </w:tcPr>
          <w:p w14:paraId="14134667" w14:textId="57518D66" w:rsidR="00250780" w:rsidRPr="004E7CFD" w:rsidRDefault="00947FAA" w:rsidP="002406F2">
            <w:pPr>
              <w:pStyle w:val="Bngbiu-nidung"/>
            </w:pPr>
            <w:r>
              <w:t>Quản lý</w:t>
            </w:r>
          </w:p>
        </w:tc>
      </w:tr>
      <w:tr w:rsidR="00250780" w:rsidRPr="004E7CFD" w14:paraId="73BCA248" w14:textId="77777777" w:rsidTr="002406F2">
        <w:trPr>
          <w:gridAfter w:val="1"/>
          <w:wAfter w:w="56" w:type="dxa"/>
        </w:trPr>
        <w:tc>
          <w:tcPr>
            <w:tcW w:w="2874" w:type="dxa"/>
            <w:vAlign w:val="center"/>
          </w:tcPr>
          <w:p w14:paraId="5D5F8387" w14:textId="77777777" w:rsidR="00250780" w:rsidRPr="004E7CFD" w:rsidRDefault="00250780" w:rsidP="002406F2">
            <w:pPr>
              <w:pStyle w:val="Bngbiu-nidung"/>
            </w:pPr>
            <w:r w:rsidRPr="004E7CFD">
              <w:t>Precondition</w:t>
            </w:r>
          </w:p>
        </w:tc>
        <w:tc>
          <w:tcPr>
            <w:tcW w:w="6237" w:type="dxa"/>
            <w:gridSpan w:val="2"/>
          </w:tcPr>
          <w:p w14:paraId="3445C5A9" w14:textId="59ED8840" w:rsidR="00250780" w:rsidRPr="004E7CFD" w:rsidRDefault="00947FAA" w:rsidP="002406F2">
            <w:pPr>
              <w:pStyle w:val="Bngbiu-nidung"/>
            </w:pPr>
            <w:r>
              <w:t>Thông tin nhân viên bắt buộc phải có trong dữ liệu nhân viên hoặc khi có nhân viên mới được thêm vào công ty</w:t>
            </w:r>
          </w:p>
        </w:tc>
      </w:tr>
      <w:tr w:rsidR="00250780" w:rsidRPr="004E7CFD" w14:paraId="59625EF0" w14:textId="77777777" w:rsidTr="002406F2">
        <w:tc>
          <w:tcPr>
            <w:tcW w:w="2874" w:type="dxa"/>
            <w:vMerge w:val="restart"/>
            <w:vAlign w:val="center"/>
          </w:tcPr>
          <w:p w14:paraId="26AAA5B6" w14:textId="77777777" w:rsidR="00250780" w:rsidRPr="004E7CFD" w:rsidRDefault="00250780" w:rsidP="002406F2">
            <w:pPr>
              <w:pStyle w:val="Bngbiu-nidung"/>
            </w:pPr>
            <w:r w:rsidRPr="004E7CFD">
              <w:rPr>
                <w:rFonts w:eastAsia="Helvetica"/>
              </w:rPr>
              <w:lastRenderedPageBreak/>
              <w:t>Flow of even</w:t>
            </w:r>
          </w:p>
        </w:tc>
        <w:tc>
          <w:tcPr>
            <w:tcW w:w="3061" w:type="dxa"/>
          </w:tcPr>
          <w:p w14:paraId="7BA3ECD6" w14:textId="77777777" w:rsidR="00250780" w:rsidRPr="004E7CFD" w:rsidRDefault="00250780" w:rsidP="002406F2">
            <w:pPr>
              <w:pStyle w:val="Bngbiu-nidung"/>
            </w:pPr>
            <w:r w:rsidRPr="004E7CFD">
              <w:t>Actor</w:t>
            </w:r>
          </w:p>
        </w:tc>
        <w:tc>
          <w:tcPr>
            <w:tcW w:w="3232" w:type="dxa"/>
            <w:gridSpan w:val="2"/>
          </w:tcPr>
          <w:p w14:paraId="5AC1D702" w14:textId="77777777" w:rsidR="00250780" w:rsidRPr="004E7CFD" w:rsidRDefault="00250780" w:rsidP="002406F2">
            <w:pPr>
              <w:pStyle w:val="Bngbiu-nidung"/>
            </w:pPr>
            <w:r w:rsidRPr="004E7CFD">
              <w:t>System</w:t>
            </w:r>
          </w:p>
        </w:tc>
      </w:tr>
      <w:tr w:rsidR="00250780" w:rsidRPr="004E7CFD" w14:paraId="5AD6F5B9" w14:textId="77777777" w:rsidTr="002406F2">
        <w:trPr>
          <w:trHeight w:val="380"/>
        </w:trPr>
        <w:tc>
          <w:tcPr>
            <w:tcW w:w="2874" w:type="dxa"/>
            <w:vMerge/>
            <w:vAlign w:val="center"/>
          </w:tcPr>
          <w:p w14:paraId="2DE0F6A7" w14:textId="77777777" w:rsidR="00250780" w:rsidRPr="004E7CFD" w:rsidRDefault="00250780" w:rsidP="002406F2">
            <w:pPr>
              <w:pStyle w:val="Bngbiu-nidung"/>
              <w:rPr>
                <w:rFonts w:eastAsia="Helvetica"/>
              </w:rPr>
            </w:pPr>
          </w:p>
        </w:tc>
        <w:tc>
          <w:tcPr>
            <w:tcW w:w="3061" w:type="dxa"/>
          </w:tcPr>
          <w:p w14:paraId="2A6339DD" w14:textId="7589CC71" w:rsidR="00250780" w:rsidRPr="004E7CFD" w:rsidRDefault="00250780" w:rsidP="00947FAA">
            <w:pPr>
              <w:pStyle w:val="Nidungvnbn"/>
              <w:ind w:firstLine="0"/>
            </w:pPr>
            <w:r>
              <w:t xml:space="preserve">1. </w:t>
            </w:r>
            <w:r w:rsidR="00947FAA">
              <w:t>Quản lý hỏi thông tin nhân viên cần chỉnh sửa hoặc thêm mới</w:t>
            </w:r>
          </w:p>
        </w:tc>
        <w:tc>
          <w:tcPr>
            <w:tcW w:w="3232" w:type="dxa"/>
            <w:gridSpan w:val="2"/>
          </w:tcPr>
          <w:p w14:paraId="3BAF9AEB" w14:textId="77777777" w:rsidR="00250780" w:rsidRPr="004E7CFD" w:rsidRDefault="00250780" w:rsidP="002406F2">
            <w:pPr>
              <w:pStyle w:val="Nidungvnbn"/>
            </w:pPr>
          </w:p>
        </w:tc>
      </w:tr>
      <w:tr w:rsidR="00250780" w:rsidRPr="004E7CFD" w14:paraId="34D1395E" w14:textId="77777777" w:rsidTr="002406F2">
        <w:trPr>
          <w:trHeight w:val="380"/>
        </w:trPr>
        <w:tc>
          <w:tcPr>
            <w:tcW w:w="2874" w:type="dxa"/>
            <w:vMerge/>
            <w:vAlign w:val="center"/>
          </w:tcPr>
          <w:p w14:paraId="039D9792" w14:textId="77777777" w:rsidR="00250780" w:rsidRPr="004E7CFD" w:rsidRDefault="00250780" w:rsidP="002406F2">
            <w:pPr>
              <w:pStyle w:val="Bngbiu-nidung"/>
              <w:rPr>
                <w:rFonts w:eastAsia="Helvetica"/>
              </w:rPr>
            </w:pPr>
          </w:p>
        </w:tc>
        <w:tc>
          <w:tcPr>
            <w:tcW w:w="3061" w:type="dxa"/>
          </w:tcPr>
          <w:p w14:paraId="4FCC7BF4" w14:textId="4B8DCD58" w:rsidR="00250780" w:rsidRDefault="00250780" w:rsidP="002406F2">
            <w:pPr>
              <w:pStyle w:val="Nidungvnbn"/>
              <w:ind w:firstLine="0"/>
            </w:pPr>
            <w:r>
              <w:t>2.</w:t>
            </w:r>
            <w:r w:rsidR="00947FAA">
              <w:t xml:space="preserve"> Truy cập vào chức năng quản lý nhân viên</w:t>
            </w:r>
          </w:p>
        </w:tc>
        <w:tc>
          <w:tcPr>
            <w:tcW w:w="3232" w:type="dxa"/>
            <w:gridSpan w:val="2"/>
          </w:tcPr>
          <w:p w14:paraId="38586FF6" w14:textId="77777777" w:rsidR="00250780" w:rsidRDefault="00250780" w:rsidP="002406F2">
            <w:pPr>
              <w:pStyle w:val="Nidungvnbn"/>
              <w:ind w:firstLine="0"/>
            </w:pPr>
            <w:r>
              <w:t xml:space="preserve">2.1 Hiển </w:t>
            </w:r>
            <w:r w:rsidR="00947FAA">
              <w:t>thị giao diện chức năng quản lý nhân viên</w:t>
            </w:r>
          </w:p>
          <w:p w14:paraId="0EA3C774" w14:textId="77777777" w:rsidR="00F8021B" w:rsidRDefault="00F8021B" w:rsidP="002406F2">
            <w:pPr>
              <w:pStyle w:val="Nidungvnbn"/>
              <w:ind w:firstLine="0"/>
            </w:pPr>
            <w:r>
              <w:t>2.2 Hiển thị các lựa chọn:</w:t>
            </w:r>
          </w:p>
          <w:p w14:paraId="6BC59D51" w14:textId="77777777" w:rsidR="00F8021B" w:rsidRDefault="00F8021B" w:rsidP="002406F2">
            <w:pPr>
              <w:pStyle w:val="Nidungvnbn"/>
              <w:ind w:firstLine="0"/>
            </w:pPr>
            <w:r>
              <w:t xml:space="preserve">      a. Sửa</w:t>
            </w:r>
          </w:p>
          <w:p w14:paraId="114E8965" w14:textId="77777777" w:rsidR="00F8021B" w:rsidRDefault="00F8021B" w:rsidP="002406F2">
            <w:pPr>
              <w:pStyle w:val="Nidungvnbn"/>
              <w:ind w:firstLine="0"/>
            </w:pPr>
            <w:r>
              <w:t xml:space="preserve">      b. Thêm</w:t>
            </w:r>
          </w:p>
          <w:p w14:paraId="72BC1727" w14:textId="0312E5D1" w:rsidR="00F8021B" w:rsidRDefault="00F8021B" w:rsidP="002406F2">
            <w:pPr>
              <w:pStyle w:val="Nidungvnbn"/>
              <w:ind w:firstLine="0"/>
            </w:pPr>
            <w:r>
              <w:t xml:space="preserve">      c. Xóa</w:t>
            </w:r>
          </w:p>
        </w:tc>
      </w:tr>
      <w:tr w:rsidR="00250780" w:rsidRPr="004E7CFD" w14:paraId="03BA15FC" w14:textId="77777777" w:rsidTr="002406F2">
        <w:trPr>
          <w:trHeight w:val="570"/>
        </w:trPr>
        <w:tc>
          <w:tcPr>
            <w:tcW w:w="2874" w:type="dxa"/>
            <w:vMerge/>
            <w:vAlign w:val="center"/>
          </w:tcPr>
          <w:p w14:paraId="59928AE9" w14:textId="77777777" w:rsidR="00250780" w:rsidRPr="004E7CFD" w:rsidRDefault="00250780" w:rsidP="002406F2">
            <w:pPr>
              <w:pStyle w:val="Bngbiu-nidung"/>
              <w:rPr>
                <w:rFonts w:eastAsia="Helvetica"/>
              </w:rPr>
            </w:pPr>
          </w:p>
        </w:tc>
        <w:tc>
          <w:tcPr>
            <w:tcW w:w="3061" w:type="dxa"/>
          </w:tcPr>
          <w:p w14:paraId="65E7FC96" w14:textId="77292C01" w:rsidR="00250780" w:rsidRDefault="00947FAA" w:rsidP="008A0321">
            <w:pPr>
              <w:pStyle w:val="Nidungvnbn"/>
              <w:ind w:firstLine="0"/>
            </w:pPr>
            <w:r>
              <w:t>3.</w:t>
            </w:r>
            <w:r w:rsidR="00250780">
              <w:t xml:space="preserve"> </w:t>
            </w:r>
            <w:r w:rsidR="008A0321">
              <w:t>Quản lý chọn thêm</w:t>
            </w:r>
          </w:p>
        </w:tc>
        <w:tc>
          <w:tcPr>
            <w:tcW w:w="3232" w:type="dxa"/>
            <w:gridSpan w:val="2"/>
          </w:tcPr>
          <w:p w14:paraId="0FD1EE92" w14:textId="45FC69E7" w:rsidR="00250780" w:rsidRDefault="008A0321" w:rsidP="002406F2">
            <w:pPr>
              <w:pStyle w:val="Nidungvnbn"/>
              <w:ind w:firstLine="0"/>
            </w:pPr>
            <w:r>
              <w:t>3.1 Hiển thị form thêm thông tin nhân viên</w:t>
            </w:r>
          </w:p>
        </w:tc>
      </w:tr>
      <w:tr w:rsidR="00947FAA" w:rsidRPr="004E7CFD" w14:paraId="55CA90A8" w14:textId="77777777" w:rsidTr="002406F2">
        <w:trPr>
          <w:trHeight w:val="3271"/>
        </w:trPr>
        <w:tc>
          <w:tcPr>
            <w:tcW w:w="2874" w:type="dxa"/>
            <w:vMerge/>
            <w:vAlign w:val="center"/>
          </w:tcPr>
          <w:p w14:paraId="14EA07D7" w14:textId="77777777" w:rsidR="00947FAA" w:rsidRPr="004E7CFD" w:rsidRDefault="00947FAA" w:rsidP="002406F2">
            <w:pPr>
              <w:pStyle w:val="Bngbiu-nidung"/>
              <w:rPr>
                <w:rFonts w:eastAsia="Helvetica"/>
              </w:rPr>
            </w:pPr>
          </w:p>
        </w:tc>
        <w:tc>
          <w:tcPr>
            <w:tcW w:w="3061" w:type="dxa"/>
          </w:tcPr>
          <w:p w14:paraId="713B8BC9" w14:textId="0FAE150F" w:rsidR="00947FAA" w:rsidRDefault="008A0321" w:rsidP="005D63E9">
            <w:pPr>
              <w:pStyle w:val="Nidungvnbn"/>
              <w:ind w:firstLine="0"/>
            </w:pPr>
            <w:r>
              <w:t xml:space="preserve">4. Quản lý nhập thông tin </w:t>
            </w:r>
            <w:r w:rsidR="005D63E9">
              <w:t>nhân viên</w:t>
            </w:r>
          </w:p>
        </w:tc>
        <w:tc>
          <w:tcPr>
            <w:tcW w:w="3232" w:type="dxa"/>
            <w:gridSpan w:val="2"/>
          </w:tcPr>
          <w:p w14:paraId="69E7CF91" w14:textId="77777777" w:rsidR="00947FAA" w:rsidRDefault="00947FAA" w:rsidP="005D63E9">
            <w:pPr>
              <w:pStyle w:val="Nidungvnbn"/>
              <w:ind w:firstLine="0"/>
            </w:pPr>
            <w:r>
              <w:t xml:space="preserve">4.1 </w:t>
            </w:r>
            <w:r w:rsidR="008A0321">
              <w:t xml:space="preserve">Hệ thống lưu thông tin </w:t>
            </w:r>
            <w:r w:rsidR="005D63E9">
              <w:t>nhân viên</w:t>
            </w:r>
            <w:r w:rsidR="008A0321">
              <w:t xml:space="preserve"> vừa nhập </w:t>
            </w:r>
            <w:r w:rsidR="005D63E9">
              <w:t>vào bảng nhân viên</w:t>
            </w:r>
          </w:p>
          <w:p w14:paraId="5F297DC3" w14:textId="566ACEBC" w:rsidR="005D63E9" w:rsidRDefault="005D63E9" w:rsidP="005D63E9">
            <w:pPr>
              <w:pStyle w:val="Nidungvnbn"/>
              <w:ind w:firstLine="0"/>
            </w:pPr>
            <w:r>
              <w:t>4.2 Hiển thị thông báo thêm thành công và chuyển về trang quản lý nhân viên</w:t>
            </w:r>
          </w:p>
        </w:tc>
      </w:tr>
      <w:tr w:rsidR="00250780" w:rsidRPr="004E7CFD" w14:paraId="4E638807" w14:textId="77777777" w:rsidTr="002406F2">
        <w:tc>
          <w:tcPr>
            <w:tcW w:w="2874" w:type="dxa"/>
            <w:vAlign w:val="center"/>
          </w:tcPr>
          <w:p w14:paraId="192EA7A3" w14:textId="77777777" w:rsidR="00250780" w:rsidRPr="004E7CFD" w:rsidRDefault="00250780" w:rsidP="002406F2">
            <w:pPr>
              <w:pStyle w:val="Bngbiu-nidung"/>
            </w:pPr>
            <w:r>
              <w:rPr>
                <w:rFonts w:eastAsia="Helvetica"/>
              </w:rPr>
              <w:t>Exception</w:t>
            </w:r>
            <w:r w:rsidRPr="004E7CFD">
              <w:rPr>
                <w:rFonts w:eastAsia="Helvetica"/>
              </w:rPr>
              <w:t xml:space="preserve"> conditions</w:t>
            </w:r>
          </w:p>
        </w:tc>
        <w:tc>
          <w:tcPr>
            <w:tcW w:w="6293" w:type="dxa"/>
            <w:gridSpan w:val="3"/>
          </w:tcPr>
          <w:p w14:paraId="2DE1E6E4" w14:textId="543E445C" w:rsidR="00250780" w:rsidRPr="004E7CFD" w:rsidRDefault="00250780" w:rsidP="00947FAA">
            <w:pPr>
              <w:pStyle w:val="Nidungvnbn"/>
              <w:ind w:firstLine="0"/>
            </w:pPr>
          </w:p>
        </w:tc>
      </w:tr>
    </w:tbl>
    <w:p w14:paraId="1145E850" w14:textId="07CDF8CE" w:rsidR="00250780" w:rsidRDefault="004368C1" w:rsidP="004368C1">
      <w:pPr>
        <w:pStyle w:val="Caption"/>
      </w:pPr>
      <w:bookmarkStart w:id="37" w:name="_Toc26385169"/>
      <w:r>
        <w:t xml:space="preserve">Bảng </w:t>
      </w:r>
      <w:fldSimple w:instr=" SEQ Bảng \* ARABIC ">
        <w:r>
          <w:rPr>
            <w:noProof/>
          </w:rPr>
          <w:t>6</w:t>
        </w:r>
      </w:fldSimple>
      <w:r>
        <w:t xml:space="preserve"> Đặc tả use case thêm nhân viên</w:t>
      </w:r>
      <w:bookmarkEnd w:id="37"/>
    </w:p>
    <w:p w14:paraId="1BDAD966" w14:textId="6D6438EE" w:rsidR="00F10351" w:rsidRDefault="006C0B29" w:rsidP="00F10351">
      <w:pPr>
        <w:pStyle w:val="Tiumccp1"/>
      </w:pPr>
      <w:bookmarkStart w:id="38" w:name="_Toc26385611"/>
      <w:r>
        <w:t>3.6</w:t>
      </w:r>
      <w:r w:rsidR="00F10351">
        <w:t xml:space="preserve"> Đặc tả use case quản lý </w:t>
      </w:r>
      <w:r w:rsidR="002D6CB3">
        <w:t>chuyến xe</w:t>
      </w:r>
      <w:bookmarkEnd w:id="38"/>
    </w:p>
    <w:tbl>
      <w:tblPr>
        <w:tblStyle w:val="TableGrid"/>
        <w:tblW w:w="9167" w:type="dxa"/>
        <w:tblLook w:val="04A0" w:firstRow="1" w:lastRow="0" w:firstColumn="1" w:lastColumn="0" w:noHBand="0" w:noVBand="1"/>
      </w:tblPr>
      <w:tblGrid>
        <w:gridCol w:w="2874"/>
        <w:gridCol w:w="3061"/>
        <w:gridCol w:w="3176"/>
        <w:gridCol w:w="56"/>
      </w:tblGrid>
      <w:tr w:rsidR="00F10351" w:rsidRPr="004E7CFD" w14:paraId="25486CF3" w14:textId="77777777" w:rsidTr="002406F2">
        <w:trPr>
          <w:gridAfter w:val="1"/>
          <w:wAfter w:w="56" w:type="dxa"/>
        </w:trPr>
        <w:tc>
          <w:tcPr>
            <w:tcW w:w="2874" w:type="dxa"/>
            <w:vAlign w:val="center"/>
          </w:tcPr>
          <w:p w14:paraId="35D2E743" w14:textId="77777777" w:rsidR="00F10351" w:rsidRPr="004E7CFD" w:rsidRDefault="00F10351" w:rsidP="002406F2">
            <w:pPr>
              <w:pStyle w:val="Bngbiu-nidung"/>
            </w:pPr>
            <w:r w:rsidRPr="004E7CFD">
              <w:rPr>
                <w:rFonts w:eastAsia="Helvetica"/>
              </w:rPr>
              <w:t>Use case name</w:t>
            </w:r>
          </w:p>
        </w:tc>
        <w:tc>
          <w:tcPr>
            <w:tcW w:w="6237" w:type="dxa"/>
            <w:gridSpan w:val="2"/>
          </w:tcPr>
          <w:p w14:paraId="76FEBA92" w14:textId="71C53180" w:rsidR="00F10351" w:rsidRPr="004E7CFD" w:rsidRDefault="00F10351" w:rsidP="002406F2">
            <w:pPr>
              <w:pStyle w:val="Bngbiu-nidung"/>
            </w:pPr>
            <w:r>
              <w:t xml:space="preserve">Quản lý </w:t>
            </w:r>
            <w:r w:rsidR="002406F2">
              <w:t>chuyến xe</w:t>
            </w:r>
          </w:p>
        </w:tc>
      </w:tr>
      <w:tr w:rsidR="00F10351" w:rsidRPr="004E7CFD" w14:paraId="67F604AB" w14:textId="77777777" w:rsidTr="002406F2">
        <w:trPr>
          <w:gridAfter w:val="1"/>
          <w:wAfter w:w="56" w:type="dxa"/>
        </w:trPr>
        <w:tc>
          <w:tcPr>
            <w:tcW w:w="2874" w:type="dxa"/>
            <w:vAlign w:val="center"/>
          </w:tcPr>
          <w:p w14:paraId="66886E22" w14:textId="77777777" w:rsidR="00F10351" w:rsidRPr="004E7CFD" w:rsidRDefault="00F10351" w:rsidP="002406F2">
            <w:pPr>
              <w:pStyle w:val="Bngbiu-nidung"/>
            </w:pPr>
            <w:r w:rsidRPr="004E7CFD">
              <w:rPr>
                <w:rFonts w:eastAsia="Helvetica"/>
              </w:rPr>
              <w:lastRenderedPageBreak/>
              <w:t>Scenario</w:t>
            </w:r>
          </w:p>
        </w:tc>
        <w:tc>
          <w:tcPr>
            <w:tcW w:w="6237" w:type="dxa"/>
            <w:gridSpan w:val="2"/>
          </w:tcPr>
          <w:p w14:paraId="1AF5EF9C" w14:textId="6142DCD6" w:rsidR="00F10351" w:rsidRPr="004E7CFD" w:rsidRDefault="00F10351" w:rsidP="002406F2">
            <w:pPr>
              <w:pStyle w:val="Bngbiu-nidung"/>
            </w:pPr>
            <w:r>
              <w:t xml:space="preserve">Quản lý cần thêm mới, xóa hoặc sửa thông tin </w:t>
            </w:r>
            <w:r w:rsidR="002406F2">
              <w:t>c</w:t>
            </w:r>
            <w:r w:rsidR="00F8021B">
              <w:t>huyến xe cho phù hợp</w:t>
            </w:r>
          </w:p>
        </w:tc>
      </w:tr>
      <w:tr w:rsidR="00F10351" w:rsidRPr="004E7CFD" w14:paraId="5A55DF3B" w14:textId="77777777" w:rsidTr="002406F2">
        <w:trPr>
          <w:gridAfter w:val="1"/>
          <w:wAfter w:w="56" w:type="dxa"/>
        </w:trPr>
        <w:tc>
          <w:tcPr>
            <w:tcW w:w="2874" w:type="dxa"/>
            <w:vAlign w:val="center"/>
          </w:tcPr>
          <w:p w14:paraId="641DFB85" w14:textId="77777777" w:rsidR="00F10351" w:rsidRPr="004E7CFD" w:rsidRDefault="00F10351" w:rsidP="002406F2">
            <w:pPr>
              <w:pStyle w:val="Bngbiu-nidung"/>
            </w:pPr>
            <w:r w:rsidRPr="004E7CFD">
              <w:rPr>
                <w:rFonts w:eastAsia="Helvetica"/>
              </w:rPr>
              <w:t>Triggering event</w:t>
            </w:r>
          </w:p>
        </w:tc>
        <w:tc>
          <w:tcPr>
            <w:tcW w:w="6237" w:type="dxa"/>
            <w:gridSpan w:val="2"/>
          </w:tcPr>
          <w:p w14:paraId="6D4710A1" w14:textId="1043EA75" w:rsidR="00F10351" w:rsidRPr="004E7CFD" w:rsidRDefault="00F10351" w:rsidP="00F8021B">
            <w:pPr>
              <w:pStyle w:val="Bngbiu-nidung"/>
            </w:pPr>
            <w:r>
              <w:t xml:space="preserve">Quản lý cần chỉnh sửa thông </w:t>
            </w:r>
            <w:r w:rsidR="00F8021B">
              <w:t>chuyến xe</w:t>
            </w:r>
            <w:r>
              <w:t xml:space="preserve"> khi có sự thay đổi </w:t>
            </w:r>
            <w:r w:rsidR="00F8021B">
              <w:t>về lượng khách và nhu cầu của khách hàng</w:t>
            </w:r>
          </w:p>
        </w:tc>
      </w:tr>
      <w:tr w:rsidR="00F10351" w:rsidRPr="004E7CFD" w14:paraId="47E00B98" w14:textId="77777777" w:rsidTr="002406F2">
        <w:trPr>
          <w:gridAfter w:val="1"/>
          <w:wAfter w:w="56" w:type="dxa"/>
        </w:trPr>
        <w:tc>
          <w:tcPr>
            <w:tcW w:w="2874" w:type="dxa"/>
            <w:vAlign w:val="center"/>
          </w:tcPr>
          <w:p w14:paraId="2B61C642" w14:textId="77777777" w:rsidR="00F10351" w:rsidRPr="004E7CFD" w:rsidRDefault="00F10351" w:rsidP="002406F2">
            <w:pPr>
              <w:pStyle w:val="Bngbiu-nidung"/>
            </w:pPr>
            <w:r w:rsidRPr="004E7CFD">
              <w:rPr>
                <w:rFonts w:eastAsia="Helvetica"/>
              </w:rPr>
              <w:t>Brief description</w:t>
            </w:r>
          </w:p>
        </w:tc>
        <w:tc>
          <w:tcPr>
            <w:tcW w:w="6237" w:type="dxa"/>
            <w:gridSpan w:val="2"/>
          </w:tcPr>
          <w:p w14:paraId="60FF9410" w14:textId="1E5B0CB1" w:rsidR="00F10351" w:rsidRPr="004E7CFD" w:rsidRDefault="00F8021B" w:rsidP="002406F2">
            <w:pPr>
              <w:pStyle w:val="Bngbiu-nidung"/>
            </w:pPr>
            <w:r>
              <w:t>Khi nhu cầu của hành khách về chuyến xe trong giờ đó tăng lên hoặc giảm xuống, quản lý sẽ chỉnh sửa thông tin của những chuyến xe đó cho phù hợp với nhu cầu của hành khách</w:t>
            </w:r>
          </w:p>
        </w:tc>
      </w:tr>
      <w:tr w:rsidR="00F10351" w:rsidRPr="004E7CFD" w14:paraId="74A5FB6D" w14:textId="77777777" w:rsidTr="002406F2">
        <w:trPr>
          <w:gridAfter w:val="1"/>
          <w:wAfter w:w="56" w:type="dxa"/>
        </w:trPr>
        <w:tc>
          <w:tcPr>
            <w:tcW w:w="2874" w:type="dxa"/>
            <w:vAlign w:val="center"/>
          </w:tcPr>
          <w:p w14:paraId="7929A1A1" w14:textId="77777777" w:rsidR="00F10351" w:rsidRPr="004E7CFD" w:rsidRDefault="00F10351" w:rsidP="002406F2">
            <w:pPr>
              <w:pStyle w:val="Bngbiu-nidung"/>
            </w:pPr>
            <w:r w:rsidRPr="004E7CFD">
              <w:rPr>
                <w:rFonts w:eastAsia="Helvetica"/>
              </w:rPr>
              <w:t>Actors</w:t>
            </w:r>
          </w:p>
        </w:tc>
        <w:tc>
          <w:tcPr>
            <w:tcW w:w="6237" w:type="dxa"/>
            <w:gridSpan w:val="2"/>
          </w:tcPr>
          <w:p w14:paraId="4D2A8E68" w14:textId="77777777" w:rsidR="00F10351" w:rsidRPr="004E7CFD" w:rsidRDefault="00F10351" w:rsidP="002406F2">
            <w:pPr>
              <w:pStyle w:val="Bngbiu-nidung"/>
            </w:pPr>
            <w:r>
              <w:t>Quản lý</w:t>
            </w:r>
          </w:p>
        </w:tc>
      </w:tr>
      <w:tr w:rsidR="00F10351" w:rsidRPr="004E7CFD" w14:paraId="2757B3DF" w14:textId="77777777" w:rsidTr="002406F2">
        <w:trPr>
          <w:gridAfter w:val="1"/>
          <w:wAfter w:w="56" w:type="dxa"/>
        </w:trPr>
        <w:tc>
          <w:tcPr>
            <w:tcW w:w="2874" w:type="dxa"/>
            <w:vAlign w:val="center"/>
          </w:tcPr>
          <w:p w14:paraId="1EAB8806" w14:textId="77777777" w:rsidR="00F10351" w:rsidRPr="004E7CFD" w:rsidRDefault="00F10351" w:rsidP="002406F2">
            <w:pPr>
              <w:pStyle w:val="Bngbiu-nidung"/>
            </w:pPr>
            <w:r w:rsidRPr="004E7CFD">
              <w:t>Precondition</w:t>
            </w:r>
          </w:p>
        </w:tc>
        <w:tc>
          <w:tcPr>
            <w:tcW w:w="6237" w:type="dxa"/>
            <w:gridSpan w:val="2"/>
          </w:tcPr>
          <w:p w14:paraId="358E18BC" w14:textId="78DFDFE1" w:rsidR="00F10351" w:rsidRPr="004E7CFD" w:rsidRDefault="00F8021B" w:rsidP="002406F2">
            <w:pPr>
              <w:pStyle w:val="Bngbiu-nidung"/>
            </w:pPr>
            <w:r>
              <w:t>Thông tin chuyến xe bắt buộc phải có trong dữ liệu chuyến xe hoặc số lượng nhân viên phải đáp ứng đủ để phân chi</w:t>
            </w:r>
            <w:r w:rsidR="004C31DF">
              <w:t>a</w:t>
            </w:r>
            <w:r>
              <w:t xml:space="preserve"> cho từng chuyến xe</w:t>
            </w:r>
          </w:p>
        </w:tc>
      </w:tr>
      <w:tr w:rsidR="00F10351" w:rsidRPr="004E7CFD" w14:paraId="1E435CB9" w14:textId="77777777" w:rsidTr="002406F2">
        <w:tc>
          <w:tcPr>
            <w:tcW w:w="2874" w:type="dxa"/>
            <w:vMerge w:val="restart"/>
            <w:vAlign w:val="center"/>
          </w:tcPr>
          <w:p w14:paraId="6A9C481A" w14:textId="77777777" w:rsidR="00F10351" w:rsidRPr="004E7CFD" w:rsidRDefault="00F10351" w:rsidP="002406F2">
            <w:pPr>
              <w:pStyle w:val="Bngbiu-nidung"/>
            </w:pPr>
            <w:r w:rsidRPr="004E7CFD">
              <w:rPr>
                <w:rFonts w:eastAsia="Helvetica"/>
              </w:rPr>
              <w:t>Flow of even</w:t>
            </w:r>
          </w:p>
        </w:tc>
        <w:tc>
          <w:tcPr>
            <w:tcW w:w="3061" w:type="dxa"/>
          </w:tcPr>
          <w:p w14:paraId="08870256" w14:textId="77777777" w:rsidR="00F10351" w:rsidRPr="004E7CFD" w:rsidRDefault="00F10351" w:rsidP="002406F2">
            <w:pPr>
              <w:pStyle w:val="Bngbiu-nidung"/>
            </w:pPr>
            <w:r w:rsidRPr="004E7CFD">
              <w:t>Actor</w:t>
            </w:r>
          </w:p>
        </w:tc>
        <w:tc>
          <w:tcPr>
            <w:tcW w:w="3232" w:type="dxa"/>
            <w:gridSpan w:val="2"/>
          </w:tcPr>
          <w:p w14:paraId="3E715E81" w14:textId="77777777" w:rsidR="00F10351" w:rsidRPr="004E7CFD" w:rsidRDefault="00F10351" w:rsidP="002406F2">
            <w:pPr>
              <w:pStyle w:val="Bngbiu-nidung"/>
            </w:pPr>
            <w:r w:rsidRPr="004E7CFD">
              <w:t>System</w:t>
            </w:r>
          </w:p>
        </w:tc>
      </w:tr>
      <w:tr w:rsidR="00F10351" w:rsidRPr="004E7CFD" w14:paraId="021AE623" w14:textId="77777777" w:rsidTr="002406F2">
        <w:trPr>
          <w:trHeight w:val="380"/>
        </w:trPr>
        <w:tc>
          <w:tcPr>
            <w:tcW w:w="2874" w:type="dxa"/>
            <w:vMerge/>
            <w:vAlign w:val="center"/>
          </w:tcPr>
          <w:p w14:paraId="1948E13A" w14:textId="77777777" w:rsidR="00F10351" w:rsidRPr="004E7CFD" w:rsidRDefault="00F10351" w:rsidP="002406F2">
            <w:pPr>
              <w:pStyle w:val="Bngbiu-nidung"/>
              <w:rPr>
                <w:rFonts w:eastAsia="Helvetica"/>
              </w:rPr>
            </w:pPr>
          </w:p>
        </w:tc>
        <w:tc>
          <w:tcPr>
            <w:tcW w:w="3061" w:type="dxa"/>
          </w:tcPr>
          <w:p w14:paraId="1BF53481" w14:textId="678870E2" w:rsidR="00F10351" w:rsidRPr="004E7CFD" w:rsidRDefault="005D63E9" w:rsidP="005D63E9">
            <w:pPr>
              <w:pStyle w:val="Nidungvnbn"/>
              <w:ind w:firstLine="0"/>
            </w:pPr>
            <w:r>
              <w:t>1. Truy cập vào chức năng quản lý chuyến xe</w:t>
            </w:r>
          </w:p>
        </w:tc>
        <w:tc>
          <w:tcPr>
            <w:tcW w:w="3232" w:type="dxa"/>
            <w:gridSpan w:val="2"/>
          </w:tcPr>
          <w:p w14:paraId="647C76C8" w14:textId="77777777" w:rsidR="00F10351" w:rsidRDefault="004C31DF" w:rsidP="004C31DF">
            <w:pPr>
              <w:pStyle w:val="Nidungvnbn"/>
              <w:ind w:firstLine="0"/>
            </w:pPr>
            <w:r>
              <w:t>1.1 Hiển thị giao diện chức năng quản lý chuyến xe</w:t>
            </w:r>
          </w:p>
          <w:p w14:paraId="161664F8" w14:textId="77777777" w:rsidR="004C31DF" w:rsidRDefault="004C31DF" w:rsidP="004C31DF">
            <w:pPr>
              <w:pStyle w:val="Nidungvnbn"/>
              <w:ind w:firstLine="0"/>
            </w:pPr>
            <w:r>
              <w:t>1.2 Hiển thị các lựa chọn</w:t>
            </w:r>
          </w:p>
          <w:p w14:paraId="060F4651" w14:textId="77777777" w:rsidR="004C31DF" w:rsidRDefault="004C31DF" w:rsidP="004C31DF">
            <w:pPr>
              <w:pStyle w:val="Nidungvnbn"/>
              <w:ind w:firstLine="0"/>
            </w:pPr>
            <w:r>
              <w:t xml:space="preserve">    a. Thêm</w:t>
            </w:r>
          </w:p>
          <w:p w14:paraId="26C0C8DB" w14:textId="77777777" w:rsidR="004C31DF" w:rsidRDefault="004C31DF" w:rsidP="004C31DF">
            <w:pPr>
              <w:pStyle w:val="Nidungvnbn"/>
              <w:ind w:firstLine="0"/>
            </w:pPr>
            <w:r>
              <w:t xml:space="preserve">    b. Xóa</w:t>
            </w:r>
          </w:p>
          <w:p w14:paraId="28EC08D0" w14:textId="75EEDA6F" w:rsidR="004C31DF" w:rsidRPr="004E7CFD" w:rsidRDefault="004C31DF" w:rsidP="004C31DF">
            <w:pPr>
              <w:pStyle w:val="Nidungvnbn"/>
              <w:ind w:firstLine="0"/>
            </w:pPr>
            <w:r>
              <w:t xml:space="preserve">    c. Sửa</w:t>
            </w:r>
          </w:p>
        </w:tc>
      </w:tr>
      <w:tr w:rsidR="00F10351" w:rsidRPr="004E7CFD" w14:paraId="36B56E4B" w14:textId="77777777" w:rsidTr="002406F2">
        <w:trPr>
          <w:trHeight w:val="380"/>
        </w:trPr>
        <w:tc>
          <w:tcPr>
            <w:tcW w:w="2874" w:type="dxa"/>
            <w:vMerge/>
            <w:vAlign w:val="center"/>
          </w:tcPr>
          <w:p w14:paraId="5CFB86A2" w14:textId="77777777" w:rsidR="00F10351" w:rsidRPr="004E7CFD" w:rsidRDefault="00F10351" w:rsidP="002406F2">
            <w:pPr>
              <w:pStyle w:val="Bngbiu-nidung"/>
              <w:rPr>
                <w:rFonts w:eastAsia="Helvetica"/>
              </w:rPr>
            </w:pPr>
          </w:p>
        </w:tc>
        <w:tc>
          <w:tcPr>
            <w:tcW w:w="3061" w:type="dxa"/>
          </w:tcPr>
          <w:p w14:paraId="3868DE5B" w14:textId="77E2977B" w:rsidR="00F10351" w:rsidRDefault="00F10351" w:rsidP="004C31DF">
            <w:pPr>
              <w:pStyle w:val="Nidungvnbn"/>
              <w:ind w:firstLine="0"/>
            </w:pPr>
            <w:r>
              <w:t xml:space="preserve">2. </w:t>
            </w:r>
            <w:r w:rsidR="004C31DF">
              <w:t>Quản lý chọn thêm</w:t>
            </w:r>
          </w:p>
        </w:tc>
        <w:tc>
          <w:tcPr>
            <w:tcW w:w="3232" w:type="dxa"/>
            <w:gridSpan w:val="2"/>
          </w:tcPr>
          <w:p w14:paraId="2A2709F3" w14:textId="3CF7EC5D" w:rsidR="00F10351" w:rsidRDefault="00F10351" w:rsidP="004C31DF">
            <w:pPr>
              <w:pStyle w:val="Nidungvnbn"/>
              <w:ind w:firstLine="0"/>
            </w:pPr>
            <w:r>
              <w:t>2.1</w:t>
            </w:r>
            <w:r w:rsidR="004C31DF">
              <w:t xml:space="preserve"> Hiển thị form nhập thông tin chuyến xe</w:t>
            </w:r>
          </w:p>
        </w:tc>
      </w:tr>
      <w:tr w:rsidR="00F10351" w:rsidRPr="004E7CFD" w14:paraId="1287243E" w14:textId="77777777" w:rsidTr="002406F2">
        <w:trPr>
          <w:trHeight w:val="570"/>
        </w:trPr>
        <w:tc>
          <w:tcPr>
            <w:tcW w:w="2874" w:type="dxa"/>
            <w:vMerge/>
            <w:vAlign w:val="center"/>
          </w:tcPr>
          <w:p w14:paraId="695503DE" w14:textId="77777777" w:rsidR="00F10351" w:rsidRPr="004E7CFD" w:rsidRDefault="00F10351" w:rsidP="002406F2">
            <w:pPr>
              <w:pStyle w:val="Bngbiu-nidung"/>
              <w:rPr>
                <w:rFonts w:eastAsia="Helvetica"/>
              </w:rPr>
            </w:pPr>
          </w:p>
        </w:tc>
        <w:tc>
          <w:tcPr>
            <w:tcW w:w="3061" w:type="dxa"/>
          </w:tcPr>
          <w:p w14:paraId="7D824691" w14:textId="72956C86" w:rsidR="00F10351" w:rsidRDefault="004C31DF" w:rsidP="002406F2">
            <w:pPr>
              <w:pStyle w:val="Nidungvnbn"/>
              <w:ind w:firstLine="0"/>
            </w:pPr>
            <w:r>
              <w:t>3. Quản lý nhập thông tin chuyến xe cần thêm</w:t>
            </w:r>
          </w:p>
        </w:tc>
        <w:tc>
          <w:tcPr>
            <w:tcW w:w="3232" w:type="dxa"/>
            <w:gridSpan w:val="2"/>
          </w:tcPr>
          <w:p w14:paraId="09DA3099" w14:textId="77777777" w:rsidR="00F10351" w:rsidRDefault="00F10351" w:rsidP="002406F2">
            <w:pPr>
              <w:pStyle w:val="Nidungvnbn"/>
              <w:ind w:firstLine="0"/>
            </w:pPr>
          </w:p>
        </w:tc>
      </w:tr>
      <w:tr w:rsidR="00F10351" w:rsidRPr="004E7CFD" w14:paraId="1E6B0A41" w14:textId="77777777" w:rsidTr="002406F2">
        <w:trPr>
          <w:trHeight w:val="3271"/>
        </w:trPr>
        <w:tc>
          <w:tcPr>
            <w:tcW w:w="2874" w:type="dxa"/>
            <w:vMerge/>
            <w:vAlign w:val="center"/>
          </w:tcPr>
          <w:p w14:paraId="65861D03" w14:textId="77777777" w:rsidR="00F10351" w:rsidRPr="004E7CFD" w:rsidRDefault="00F10351" w:rsidP="002406F2">
            <w:pPr>
              <w:pStyle w:val="Bngbiu-nidung"/>
              <w:rPr>
                <w:rFonts w:eastAsia="Helvetica"/>
              </w:rPr>
            </w:pPr>
          </w:p>
        </w:tc>
        <w:tc>
          <w:tcPr>
            <w:tcW w:w="3061" w:type="dxa"/>
          </w:tcPr>
          <w:p w14:paraId="6513E8A9" w14:textId="03100593" w:rsidR="00F10351" w:rsidRDefault="004C31DF" w:rsidP="002406F2">
            <w:pPr>
              <w:pStyle w:val="Nidungvnbn"/>
              <w:ind w:firstLine="0"/>
            </w:pPr>
            <w:r>
              <w:t>4. Nhấn nút lưu</w:t>
            </w:r>
          </w:p>
        </w:tc>
        <w:tc>
          <w:tcPr>
            <w:tcW w:w="3232" w:type="dxa"/>
            <w:gridSpan w:val="2"/>
          </w:tcPr>
          <w:p w14:paraId="6E12664D" w14:textId="5F11EF59" w:rsidR="004C31DF" w:rsidRDefault="004C31DF" w:rsidP="004C31DF">
            <w:pPr>
              <w:pStyle w:val="Nidungvnbn"/>
              <w:ind w:firstLine="0"/>
            </w:pPr>
            <w:r>
              <w:t>4.1 Hệ thống lưu thông tin chuyến xe vừa nhập vào bảng nhân viên</w:t>
            </w:r>
          </w:p>
          <w:p w14:paraId="0262ABF2" w14:textId="3CD9D9C1" w:rsidR="00F10351" w:rsidRDefault="004C31DF" w:rsidP="004C31DF">
            <w:pPr>
              <w:pStyle w:val="Nidungvnbn"/>
              <w:ind w:firstLine="0"/>
            </w:pPr>
            <w:r>
              <w:t xml:space="preserve">4.2 Hiển thị thông báo thêm thành công và chuyển về trang quản lý chuyến xe </w:t>
            </w:r>
          </w:p>
        </w:tc>
      </w:tr>
      <w:tr w:rsidR="00F10351" w:rsidRPr="004E7CFD" w14:paraId="29568301" w14:textId="77777777" w:rsidTr="002406F2">
        <w:tc>
          <w:tcPr>
            <w:tcW w:w="2874" w:type="dxa"/>
            <w:vAlign w:val="center"/>
          </w:tcPr>
          <w:p w14:paraId="0B7520F5" w14:textId="77777777" w:rsidR="00F10351" w:rsidRPr="004E7CFD" w:rsidRDefault="00F10351" w:rsidP="002406F2">
            <w:pPr>
              <w:pStyle w:val="Bngbiu-nidung"/>
            </w:pPr>
            <w:r>
              <w:rPr>
                <w:rFonts w:eastAsia="Helvetica"/>
              </w:rPr>
              <w:lastRenderedPageBreak/>
              <w:t>Exception</w:t>
            </w:r>
            <w:r w:rsidRPr="004E7CFD">
              <w:rPr>
                <w:rFonts w:eastAsia="Helvetica"/>
              </w:rPr>
              <w:t xml:space="preserve"> conditions</w:t>
            </w:r>
          </w:p>
        </w:tc>
        <w:tc>
          <w:tcPr>
            <w:tcW w:w="6293" w:type="dxa"/>
            <w:gridSpan w:val="3"/>
          </w:tcPr>
          <w:p w14:paraId="277E0A1B" w14:textId="51D29336" w:rsidR="00F10351" w:rsidRPr="004E7CFD" w:rsidRDefault="00F10351" w:rsidP="002406F2">
            <w:pPr>
              <w:pStyle w:val="Nidungvnbn"/>
              <w:ind w:firstLine="0"/>
            </w:pPr>
          </w:p>
        </w:tc>
      </w:tr>
    </w:tbl>
    <w:p w14:paraId="76EC84FE" w14:textId="36E69A85" w:rsidR="00F10351" w:rsidRDefault="004368C1" w:rsidP="004368C1">
      <w:pPr>
        <w:pStyle w:val="Caption"/>
      </w:pPr>
      <w:bookmarkStart w:id="39" w:name="_Toc26385170"/>
      <w:r>
        <w:t xml:space="preserve">Bảng </w:t>
      </w:r>
      <w:fldSimple w:instr=" SEQ Bảng \* ARABIC ">
        <w:r>
          <w:rPr>
            <w:noProof/>
          </w:rPr>
          <w:t>7</w:t>
        </w:r>
      </w:fldSimple>
      <w:r>
        <w:t xml:space="preserve"> Đặc tả use case thêm chuyến xe</w:t>
      </w:r>
      <w:bookmarkEnd w:id="39"/>
    </w:p>
    <w:p w14:paraId="5BE99E45" w14:textId="1965F80E" w:rsidR="006C0B29" w:rsidRDefault="006C0B29" w:rsidP="006C0B29">
      <w:pPr>
        <w:pStyle w:val="Tiumccp1"/>
      </w:pPr>
      <w:bookmarkStart w:id="40" w:name="_Toc26385612"/>
      <w:r>
        <w:t xml:space="preserve">3.7 Đặc tả use case </w:t>
      </w:r>
      <w:r w:rsidR="00344E1B">
        <w:t>thống kê</w:t>
      </w:r>
      <w:bookmarkEnd w:id="40"/>
    </w:p>
    <w:tbl>
      <w:tblPr>
        <w:tblStyle w:val="TableGrid"/>
        <w:tblW w:w="9167" w:type="dxa"/>
        <w:tblLook w:val="04A0" w:firstRow="1" w:lastRow="0" w:firstColumn="1" w:lastColumn="0" w:noHBand="0" w:noVBand="1"/>
      </w:tblPr>
      <w:tblGrid>
        <w:gridCol w:w="2874"/>
        <w:gridCol w:w="3061"/>
        <w:gridCol w:w="3176"/>
        <w:gridCol w:w="56"/>
      </w:tblGrid>
      <w:tr w:rsidR="006C0B29" w:rsidRPr="004E7CFD" w14:paraId="149A1B73" w14:textId="77777777" w:rsidTr="00F35BCC">
        <w:trPr>
          <w:gridAfter w:val="1"/>
          <w:wAfter w:w="56" w:type="dxa"/>
        </w:trPr>
        <w:tc>
          <w:tcPr>
            <w:tcW w:w="2874" w:type="dxa"/>
            <w:vAlign w:val="center"/>
          </w:tcPr>
          <w:p w14:paraId="2C69A871" w14:textId="77777777" w:rsidR="006C0B29" w:rsidRPr="004E7CFD" w:rsidRDefault="006C0B29" w:rsidP="00F35BCC">
            <w:pPr>
              <w:pStyle w:val="Bngbiu-nidung"/>
            </w:pPr>
            <w:r w:rsidRPr="004E7CFD">
              <w:rPr>
                <w:rFonts w:eastAsia="Helvetica"/>
              </w:rPr>
              <w:t>Use case name</w:t>
            </w:r>
          </w:p>
        </w:tc>
        <w:tc>
          <w:tcPr>
            <w:tcW w:w="6237" w:type="dxa"/>
            <w:gridSpan w:val="2"/>
          </w:tcPr>
          <w:p w14:paraId="6C6FB5B0" w14:textId="51A1D240" w:rsidR="006C0B29" w:rsidRPr="004E7CFD" w:rsidRDefault="00344E1B" w:rsidP="00F35BCC">
            <w:pPr>
              <w:pStyle w:val="Bngbiu-nidung"/>
            </w:pPr>
            <w:r>
              <w:t>Thống kê</w:t>
            </w:r>
          </w:p>
        </w:tc>
      </w:tr>
      <w:tr w:rsidR="006C0B29" w:rsidRPr="004E7CFD" w14:paraId="1B5E9BF0" w14:textId="77777777" w:rsidTr="00F35BCC">
        <w:trPr>
          <w:gridAfter w:val="1"/>
          <w:wAfter w:w="56" w:type="dxa"/>
        </w:trPr>
        <w:tc>
          <w:tcPr>
            <w:tcW w:w="2874" w:type="dxa"/>
            <w:vAlign w:val="center"/>
          </w:tcPr>
          <w:p w14:paraId="771BBDA7" w14:textId="77777777" w:rsidR="006C0B29" w:rsidRPr="004E7CFD" w:rsidRDefault="006C0B29" w:rsidP="00F35BCC">
            <w:pPr>
              <w:pStyle w:val="Bngbiu-nidung"/>
            </w:pPr>
            <w:r w:rsidRPr="004E7CFD">
              <w:rPr>
                <w:rFonts w:eastAsia="Helvetica"/>
              </w:rPr>
              <w:t>Scenario</w:t>
            </w:r>
          </w:p>
        </w:tc>
        <w:tc>
          <w:tcPr>
            <w:tcW w:w="6237" w:type="dxa"/>
            <w:gridSpan w:val="2"/>
          </w:tcPr>
          <w:p w14:paraId="7E479651" w14:textId="6B3E5D44" w:rsidR="006C0B29" w:rsidRPr="004E7CFD" w:rsidRDefault="00344E1B" w:rsidP="00F35BCC">
            <w:pPr>
              <w:pStyle w:val="Bngbiu-nidung"/>
            </w:pPr>
            <w:r>
              <w:t>Vào cuối ngày, tuần, tháng quản lý muốn thống kê doanh thu đạt được</w:t>
            </w:r>
          </w:p>
        </w:tc>
      </w:tr>
      <w:tr w:rsidR="006C0B29" w:rsidRPr="004E7CFD" w14:paraId="049DC63B" w14:textId="77777777" w:rsidTr="00F35BCC">
        <w:trPr>
          <w:gridAfter w:val="1"/>
          <w:wAfter w:w="56" w:type="dxa"/>
        </w:trPr>
        <w:tc>
          <w:tcPr>
            <w:tcW w:w="2874" w:type="dxa"/>
            <w:vAlign w:val="center"/>
          </w:tcPr>
          <w:p w14:paraId="1790F911" w14:textId="77777777" w:rsidR="006C0B29" w:rsidRPr="004E7CFD" w:rsidRDefault="006C0B29" w:rsidP="00F35BCC">
            <w:pPr>
              <w:pStyle w:val="Bngbiu-nidung"/>
            </w:pPr>
            <w:r w:rsidRPr="004E7CFD">
              <w:rPr>
                <w:rFonts w:eastAsia="Helvetica"/>
              </w:rPr>
              <w:t>Triggering event</w:t>
            </w:r>
          </w:p>
        </w:tc>
        <w:tc>
          <w:tcPr>
            <w:tcW w:w="6237" w:type="dxa"/>
            <w:gridSpan w:val="2"/>
          </w:tcPr>
          <w:p w14:paraId="2FAFC177" w14:textId="52AE87C2" w:rsidR="006C0B29" w:rsidRPr="004E7CFD" w:rsidRDefault="00344E1B" w:rsidP="00F35BCC">
            <w:pPr>
              <w:pStyle w:val="Bngbiu-nidung"/>
            </w:pPr>
            <w:r>
              <w:t>Quản lý cần thống</w:t>
            </w:r>
            <w:r w:rsidR="003B1524">
              <w:t xml:space="preserve"> kê doanh thu </w:t>
            </w:r>
          </w:p>
        </w:tc>
      </w:tr>
      <w:tr w:rsidR="006C0B29" w:rsidRPr="004E7CFD" w14:paraId="3E45D823" w14:textId="77777777" w:rsidTr="00F35BCC">
        <w:trPr>
          <w:gridAfter w:val="1"/>
          <w:wAfter w:w="56" w:type="dxa"/>
        </w:trPr>
        <w:tc>
          <w:tcPr>
            <w:tcW w:w="2874" w:type="dxa"/>
            <w:vAlign w:val="center"/>
          </w:tcPr>
          <w:p w14:paraId="33CA6A4D" w14:textId="77777777" w:rsidR="006C0B29" w:rsidRPr="004E7CFD" w:rsidRDefault="006C0B29" w:rsidP="00F35BCC">
            <w:pPr>
              <w:pStyle w:val="Bngbiu-nidung"/>
            </w:pPr>
            <w:r w:rsidRPr="004E7CFD">
              <w:rPr>
                <w:rFonts w:eastAsia="Helvetica"/>
              </w:rPr>
              <w:t>Brief description</w:t>
            </w:r>
          </w:p>
        </w:tc>
        <w:tc>
          <w:tcPr>
            <w:tcW w:w="6237" w:type="dxa"/>
            <w:gridSpan w:val="2"/>
          </w:tcPr>
          <w:p w14:paraId="775CCD88" w14:textId="2D435F30" w:rsidR="006C0B29" w:rsidRPr="004E7CFD" w:rsidRDefault="003B1524" w:rsidP="003B1524">
            <w:pPr>
              <w:pStyle w:val="Bngbiu-nidung"/>
            </w:pPr>
            <w:r>
              <w:t>Vào mỗi cuối ngày, tuần, tháng quản lý sẽ thống kê doanh thu đạt được</w:t>
            </w:r>
          </w:p>
        </w:tc>
      </w:tr>
      <w:tr w:rsidR="006C0B29" w:rsidRPr="004E7CFD" w14:paraId="0E9EDDBE" w14:textId="77777777" w:rsidTr="00F35BCC">
        <w:trPr>
          <w:gridAfter w:val="1"/>
          <w:wAfter w:w="56" w:type="dxa"/>
        </w:trPr>
        <w:tc>
          <w:tcPr>
            <w:tcW w:w="2874" w:type="dxa"/>
            <w:vAlign w:val="center"/>
          </w:tcPr>
          <w:p w14:paraId="188188C4" w14:textId="77777777" w:rsidR="006C0B29" w:rsidRPr="004E7CFD" w:rsidRDefault="006C0B29" w:rsidP="00F35BCC">
            <w:pPr>
              <w:pStyle w:val="Bngbiu-nidung"/>
            </w:pPr>
            <w:r w:rsidRPr="004E7CFD">
              <w:rPr>
                <w:rFonts w:eastAsia="Helvetica"/>
              </w:rPr>
              <w:t>Actors</w:t>
            </w:r>
          </w:p>
        </w:tc>
        <w:tc>
          <w:tcPr>
            <w:tcW w:w="6237" w:type="dxa"/>
            <w:gridSpan w:val="2"/>
          </w:tcPr>
          <w:p w14:paraId="3C6876B5" w14:textId="77777777" w:rsidR="006C0B29" w:rsidRPr="004E7CFD" w:rsidRDefault="006C0B29" w:rsidP="00F35BCC">
            <w:pPr>
              <w:pStyle w:val="Bngbiu-nidung"/>
            </w:pPr>
            <w:r>
              <w:t>Quản lý</w:t>
            </w:r>
          </w:p>
        </w:tc>
      </w:tr>
      <w:tr w:rsidR="006C0B29" w:rsidRPr="004E7CFD" w14:paraId="186FE246" w14:textId="77777777" w:rsidTr="00F35BCC">
        <w:trPr>
          <w:gridAfter w:val="1"/>
          <w:wAfter w:w="56" w:type="dxa"/>
        </w:trPr>
        <w:tc>
          <w:tcPr>
            <w:tcW w:w="2874" w:type="dxa"/>
            <w:vAlign w:val="center"/>
          </w:tcPr>
          <w:p w14:paraId="7FAD6948" w14:textId="77777777" w:rsidR="006C0B29" w:rsidRPr="004E7CFD" w:rsidRDefault="006C0B29" w:rsidP="00F35BCC">
            <w:pPr>
              <w:pStyle w:val="Bngbiu-nidung"/>
            </w:pPr>
            <w:r w:rsidRPr="004E7CFD">
              <w:t>Precondition</w:t>
            </w:r>
          </w:p>
        </w:tc>
        <w:tc>
          <w:tcPr>
            <w:tcW w:w="6237" w:type="dxa"/>
            <w:gridSpan w:val="2"/>
          </w:tcPr>
          <w:p w14:paraId="3AACF641" w14:textId="06E2645F" w:rsidR="006C0B29" w:rsidRPr="004E7CFD" w:rsidRDefault="008775A8" w:rsidP="00F35BCC">
            <w:pPr>
              <w:pStyle w:val="Bngbiu-nidung"/>
            </w:pPr>
            <w:r>
              <w:t>Quản lý bắt buộc phải đăng nhập vài hệ thống</w:t>
            </w:r>
          </w:p>
        </w:tc>
      </w:tr>
      <w:tr w:rsidR="006C0B29" w:rsidRPr="004E7CFD" w14:paraId="4725FFF0" w14:textId="77777777" w:rsidTr="00F35BCC">
        <w:tc>
          <w:tcPr>
            <w:tcW w:w="2874" w:type="dxa"/>
            <w:vMerge w:val="restart"/>
            <w:vAlign w:val="center"/>
          </w:tcPr>
          <w:p w14:paraId="174855EC" w14:textId="77777777" w:rsidR="006C0B29" w:rsidRPr="004E7CFD" w:rsidRDefault="006C0B29" w:rsidP="00F35BCC">
            <w:pPr>
              <w:pStyle w:val="Bngbiu-nidung"/>
            </w:pPr>
            <w:r w:rsidRPr="004E7CFD">
              <w:rPr>
                <w:rFonts w:eastAsia="Helvetica"/>
              </w:rPr>
              <w:t>Flow of even</w:t>
            </w:r>
          </w:p>
        </w:tc>
        <w:tc>
          <w:tcPr>
            <w:tcW w:w="3061" w:type="dxa"/>
          </w:tcPr>
          <w:p w14:paraId="4D1504F1" w14:textId="77777777" w:rsidR="006C0B29" w:rsidRPr="004E7CFD" w:rsidRDefault="006C0B29" w:rsidP="00F35BCC">
            <w:pPr>
              <w:pStyle w:val="Bngbiu-nidung"/>
            </w:pPr>
            <w:r w:rsidRPr="004E7CFD">
              <w:t>Actor</w:t>
            </w:r>
          </w:p>
        </w:tc>
        <w:tc>
          <w:tcPr>
            <w:tcW w:w="3232" w:type="dxa"/>
            <w:gridSpan w:val="2"/>
          </w:tcPr>
          <w:p w14:paraId="3A6B72F5" w14:textId="77777777" w:rsidR="006C0B29" w:rsidRPr="004E7CFD" w:rsidRDefault="006C0B29" w:rsidP="00F35BCC">
            <w:pPr>
              <w:pStyle w:val="Bngbiu-nidung"/>
            </w:pPr>
            <w:r w:rsidRPr="004E7CFD">
              <w:t>System</w:t>
            </w:r>
          </w:p>
        </w:tc>
      </w:tr>
      <w:tr w:rsidR="006C0B29" w:rsidRPr="004E7CFD" w14:paraId="0E58D086" w14:textId="77777777" w:rsidTr="00F35BCC">
        <w:trPr>
          <w:trHeight w:val="380"/>
        </w:trPr>
        <w:tc>
          <w:tcPr>
            <w:tcW w:w="2874" w:type="dxa"/>
            <w:vMerge/>
            <w:vAlign w:val="center"/>
          </w:tcPr>
          <w:p w14:paraId="17D87959" w14:textId="77777777" w:rsidR="006C0B29" w:rsidRPr="004E7CFD" w:rsidRDefault="006C0B29" w:rsidP="00F35BCC">
            <w:pPr>
              <w:pStyle w:val="Bngbiu-nidung"/>
              <w:rPr>
                <w:rFonts w:eastAsia="Helvetica"/>
              </w:rPr>
            </w:pPr>
          </w:p>
        </w:tc>
        <w:tc>
          <w:tcPr>
            <w:tcW w:w="3061" w:type="dxa"/>
          </w:tcPr>
          <w:p w14:paraId="66B41908" w14:textId="2B534F7B" w:rsidR="006C0B29" w:rsidRPr="004E7CFD" w:rsidRDefault="006C0B29" w:rsidP="008775A8">
            <w:pPr>
              <w:pStyle w:val="Nidungvnbn"/>
              <w:ind w:firstLine="0"/>
            </w:pPr>
            <w:r>
              <w:t xml:space="preserve">1. Truy cập vào chức năng </w:t>
            </w:r>
            <w:r w:rsidR="008775A8">
              <w:t>thống kê</w:t>
            </w:r>
          </w:p>
        </w:tc>
        <w:tc>
          <w:tcPr>
            <w:tcW w:w="3232" w:type="dxa"/>
            <w:gridSpan w:val="2"/>
          </w:tcPr>
          <w:p w14:paraId="26312F9C" w14:textId="03F0AA0D" w:rsidR="006C0B29" w:rsidRDefault="006C0B29" w:rsidP="00F35BCC">
            <w:pPr>
              <w:pStyle w:val="Nidungvnbn"/>
              <w:ind w:firstLine="0"/>
            </w:pPr>
            <w:r>
              <w:t xml:space="preserve">1.1 Hiển thị giao diện chức năng </w:t>
            </w:r>
            <w:r w:rsidR="008775A8">
              <w:t>thống kê</w:t>
            </w:r>
          </w:p>
          <w:p w14:paraId="47FC3622" w14:textId="77777777" w:rsidR="006C0B29" w:rsidRDefault="006C0B29" w:rsidP="00F35BCC">
            <w:pPr>
              <w:pStyle w:val="Nidungvnbn"/>
              <w:ind w:firstLine="0"/>
            </w:pPr>
            <w:r>
              <w:t>1.2 Hiển thị các lựa chọn</w:t>
            </w:r>
          </w:p>
          <w:p w14:paraId="31B5949D" w14:textId="53031BAF" w:rsidR="006C0B29" w:rsidRDefault="006C0B29" w:rsidP="00F35BCC">
            <w:pPr>
              <w:pStyle w:val="Nidungvnbn"/>
              <w:ind w:firstLine="0"/>
            </w:pPr>
            <w:r>
              <w:t xml:space="preserve">    a. </w:t>
            </w:r>
            <w:r w:rsidR="008775A8">
              <w:t>Lương nhân viên</w:t>
            </w:r>
          </w:p>
          <w:p w14:paraId="1E1311D8" w14:textId="5209E5B2" w:rsidR="006C0B29" w:rsidRDefault="006C0B29" w:rsidP="00F35BCC">
            <w:pPr>
              <w:pStyle w:val="Nidungvnbn"/>
              <w:ind w:firstLine="0"/>
            </w:pPr>
            <w:r>
              <w:lastRenderedPageBreak/>
              <w:t xml:space="preserve">    b. </w:t>
            </w:r>
            <w:r w:rsidR="008775A8">
              <w:t>Doanh số</w:t>
            </w:r>
          </w:p>
          <w:p w14:paraId="5CA057E5" w14:textId="07182B64" w:rsidR="006C0B29" w:rsidRPr="004E7CFD" w:rsidRDefault="006C0B29" w:rsidP="008775A8">
            <w:pPr>
              <w:pStyle w:val="Nidungvnbn"/>
              <w:ind w:firstLine="0"/>
            </w:pPr>
            <w:r>
              <w:t xml:space="preserve">    c. </w:t>
            </w:r>
            <w:r w:rsidR="008775A8">
              <w:t>Số vé bán</w:t>
            </w:r>
          </w:p>
        </w:tc>
      </w:tr>
      <w:tr w:rsidR="006C0B29" w:rsidRPr="004E7CFD" w14:paraId="33710947" w14:textId="77777777" w:rsidTr="00F35BCC">
        <w:trPr>
          <w:trHeight w:val="380"/>
        </w:trPr>
        <w:tc>
          <w:tcPr>
            <w:tcW w:w="2874" w:type="dxa"/>
            <w:vMerge/>
            <w:vAlign w:val="center"/>
          </w:tcPr>
          <w:p w14:paraId="0044607A" w14:textId="77777777" w:rsidR="006C0B29" w:rsidRPr="004E7CFD" w:rsidRDefault="006C0B29" w:rsidP="00F35BCC">
            <w:pPr>
              <w:pStyle w:val="Bngbiu-nidung"/>
              <w:rPr>
                <w:rFonts w:eastAsia="Helvetica"/>
              </w:rPr>
            </w:pPr>
          </w:p>
        </w:tc>
        <w:tc>
          <w:tcPr>
            <w:tcW w:w="3061" w:type="dxa"/>
          </w:tcPr>
          <w:p w14:paraId="5A35D9D9" w14:textId="57297FE7" w:rsidR="006C0B29" w:rsidRDefault="006C0B29" w:rsidP="008775A8">
            <w:pPr>
              <w:pStyle w:val="Nidungvnbn"/>
              <w:ind w:firstLine="0"/>
            </w:pPr>
            <w:r>
              <w:t xml:space="preserve">2. Quản lý chọn </w:t>
            </w:r>
            <w:r w:rsidR="008775A8">
              <w:t>doanh số</w:t>
            </w:r>
          </w:p>
        </w:tc>
        <w:tc>
          <w:tcPr>
            <w:tcW w:w="3232" w:type="dxa"/>
            <w:gridSpan w:val="2"/>
          </w:tcPr>
          <w:p w14:paraId="5ABE3C51" w14:textId="77777777" w:rsidR="006C0B29" w:rsidRDefault="006C0B29" w:rsidP="008775A8">
            <w:pPr>
              <w:pStyle w:val="Nidungvnbn"/>
              <w:ind w:firstLine="0"/>
            </w:pPr>
            <w:r>
              <w:t xml:space="preserve">2.1 </w:t>
            </w:r>
            <w:r w:rsidR="008775A8">
              <w:t>Hiển thị các lựa chọn</w:t>
            </w:r>
          </w:p>
          <w:p w14:paraId="1D39CA85" w14:textId="77777777" w:rsidR="008775A8" w:rsidRDefault="008775A8" w:rsidP="008775A8">
            <w:pPr>
              <w:pStyle w:val="Nidungvnbn"/>
              <w:ind w:firstLine="0"/>
            </w:pPr>
            <w:r>
              <w:t xml:space="preserve">    a. Ngày</w:t>
            </w:r>
          </w:p>
          <w:p w14:paraId="658D1D32" w14:textId="77777777" w:rsidR="008775A8" w:rsidRDefault="008775A8" w:rsidP="008775A8">
            <w:pPr>
              <w:pStyle w:val="Nidungvnbn"/>
              <w:ind w:firstLine="0"/>
            </w:pPr>
            <w:r>
              <w:t xml:space="preserve">    b. Tháng</w:t>
            </w:r>
          </w:p>
          <w:p w14:paraId="5EF33625" w14:textId="2C52FA84" w:rsidR="008775A8" w:rsidRDefault="008775A8" w:rsidP="008775A8">
            <w:pPr>
              <w:pStyle w:val="Nidungvnbn"/>
              <w:ind w:firstLine="0"/>
            </w:pPr>
            <w:r>
              <w:t xml:space="preserve">    c. Theo qúy</w:t>
            </w:r>
          </w:p>
        </w:tc>
      </w:tr>
      <w:tr w:rsidR="008775A8" w:rsidRPr="004E7CFD" w14:paraId="772D41FF" w14:textId="77777777" w:rsidTr="008775A8">
        <w:trPr>
          <w:trHeight w:val="1056"/>
        </w:trPr>
        <w:tc>
          <w:tcPr>
            <w:tcW w:w="2874" w:type="dxa"/>
            <w:vMerge/>
            <w:vAlign w:val="center"/>
          </w:tcPr>
          <w:p w14:paraId="127DA87C" w14:textId="77777777" w:rsidR="008775A8" w:rsidRPr="004E7CFD" w:rsidRDefault="008775A8" w:rsidP="00F35BCC">
            <w:pPr>
              <w:pStyle w:val="Bngbiu-nidung"/>
              <w:rPr>
                <w:rFonts w:eastAsia="Helvetica"/>
              </w:rPr>
            </w:pPr>
          </w:p>
        </w:tc>
        <w:tc>
          <w:tcPr>
            <w:tcW w:w="3061" w:type="dxa"/>
          </w:tcPr>
          <w:p w14:paraId="79B55FA8" w14:textId="7ECFA335" w:rsidR="008775A8" w:rsidRDefault="008775A8" w:rsidP="008775A8">
            <w:pPr>
              <w:pStyle w:val="Nidungvnbn"/>
              <w:ind w:firstLine="0"/>
            </w:pPr>
            <w:r>
              <w:t>3. Quản lý chọn theo quý</w:t>
            </w:r>
          </w:p>
        </w:tc>
        <w:tc>
          <w:tcPr>
            <w:tcW w:w="3232" w:type="dxa"/>
            <w:gridSpan w:val="2"/>
          </w:tcPr>
          <w:p w14:paraId="583CA51F" w14:textId="77777777" w:rsidR="008775A8" w:rsidRDefault="008775A8" w:rsidP="00F35BCC">
            <w:pPr>
              <w:pStyle w:val="Nidungvnbn"/>
              <w:ind w:firstLine="0"/>
            </w:pPr>
            <w:r>
              <w:t>3.1 Hiển thị doanh số thu được trong quý đã chọn</w:t>
            </w:r>
          </w:p>
          <w:p w14:paraId="3E239C3A" w14:textId="2997756C" w:rsidR="008775A8" w:rsidRDefault="008775A8" w:rsidP="00F35BCC">
            <w:pPr>
              <w:pStyle w:val="Nidungvnbn"/>
            </w:pPr>
            <w:r>
              <w:t xml:space="preserve"> </w:t>
            </w:r>
          </w:p>
        </w:tc>
      </w:tr>
      <w:tr w:rsidR="006C0B29" w:rsidRPr="004E7CFD" w14:paraId="61AE3F7F" w14:textId="77777777" w:rsidTr="00F35BCC">
        <w:tc>
          <w:tcPr>
            <w:tcW w:w="2874" w:type="dxa"/>
            <w:vAlign w:val="center"/>
          </w:tcPr>
          <w:p w14:paraId="74287A98" w14:textId="77777777" w:rsidR="006C0B29" w:rsidRPr="004E7CFD" w:rsidRDefault="006C0B29" w:rsidP="00F35BCC">
            <w:pPr>
              <w:pStyle w:val="Bngbiu-nidung"/>
            </w:pPr>
            <w:r>
              <w:rPr>
                <w:rFonts w:eastAsia="Helvetica"/>
              </w:rPr>
              <w:t>Exception</w:t>
            </w:r>
            <w:r w:rsidRPr="004E7CFD">
              <w:rPr>
                <w:rFonts w:eastAsia="Helvetica"/>
              </w:rPr>
              <w:t xml:space="preserve"> conditions</w:t>
            </w:r>
          </w:p>
        </w:tc>
        <w:tc>
          <w:tcPr>
            <w:tcW w:w="6293" w:type="dxa"/>
            <w:gridSpan w:val="3"/>
          </w:tcPr>
          <w:p w14:paraId="4FF413F3" w14:textId="77777777" w:rsidR="006C0B29" w:rsidRPr="004E7CFD" w:rsidRDefault="006C0B29" w:rsidP="00F35BCC">
            <w:pPr>
              <w:pStyle w:val="Nidungvnbn"/>
              <w:ind w:firstLine="0"/>
            </w:pPr>
          </w:p>
        </w:tc>
      </w:tr>
    </w:tbl>
    <w:p w14:paraId="1114FFB3" w14:textId="53E0A9A9" w:rsidR="00111ED1" w:rsidRDefault="004368C1" w:rsidP="004368C1">
      <w:pPr>
        <w:pStyle w:val="Caption"/>
      </w:pPr>
      <w:bookmarkStart w:id="41" w:name="_Toc26385171"/>
      <w:r>
        <w:t xml:space="preserve">Bảng </w:t>
      </w:r>
      <w:fldSimple w:instr=" SEQ Bảng \* ARABIC ">
        <w:r>
          <w:rPr>
            <w:noProof/>
          </w:rPr>
          <w:t>8</w:t>
        </w:r>
      </w:fldSimple>
      <w:r>
        <w:t xml:space="preserve"> Đặc tả use case thống kê</w:t>
      </w:r>
      <w:bookmarkEnd w:id="41"/>
    </w:p>
    <w:p w14:paraId="48FAEF17" w14:textId="26E93BA1" w:rsidR="00111ED1" w:rsidRDefault="00111ED1" w:rsidP="00111ED1">
      <w:pPr>
        <w:pStyle w:val="Tiumccp1"/>
      </w:pPr>
      <w:bookmarkStart w:id="42" w:name="_Toc26385613"/>
      <w:r>
        <w:t>3.8 Đặc tả use case quản lý tài khoản</w:t>
      </w:r>
      <w:bookmarkEnd w:id="42"/>
    </w:p>
    <w:tbl>
      <w:tblPr>
        <w:tblStyle w:val="TableGrid"/>
        <w:tblW w:w="9167" w:type="dxa"/>
        <w:tblLook w:val="04A0" w:firstRow="1" w:lastRow="0" w:firstColumn="1" w:lastColumn="0" w:noHBand="0" w:noVBand="1"/>
      </w:tblPr>
      <w:tblGrid>
        <w:gridCol w:w="2874"/>
        <w:gridCol w:w="3061"/>
        <w:gridCol w:w="3176"/>
        <w:gridCol w:w="56"/>
      </w:tblGrid>
      <w:tr w:rsidR="00111ED1" w:rsidRPr="004E7CFD" w14:paraId="1D00B8A2" w14:textId="77777777" w:rsidTr="00F35BCC">
        <w:trPr>
          <w:gridAfter w:val="1"/>
          <w:wAfter w:w="56" w:type="dxa"/>
        </w:trPr>
        <w:tc>
          <w:tcPr>
            <w:tcW w:w="2874" w:type="dxa"/>
            <w:vAlign w:val="center"/>
          </w:tcPr>
          <w:p w14:paraId="5DB31CCC" w14:textId="77777777" w:rsidR="00111ED1" w:rsidRPr="004E7CFD" w:rsidRDefault="00111ED1" w:rsidP="00F35BCC">
            <w:pPr>
              <w:pStyle w:val="Bngbiu-nidung"/>
            </w:pPr>
            <w:r w:rsidRPr="004E7CFD">
              <w:rPr>
                <w:rFonts w:eastAsia="Helvetica"/>
              </w:rPr>
              <w:t>Use case name</w:t>
            </w:r>
          </w:p>
        </w:tc>
        <w:tc>
          <w:tcPr>
            <w:tcW w:w="6237" w:type="dxa"/>
            <w:gridSpan w:val="2"/>
          </w:tcPr>
          <w:p w14:paraId="3B6496FA" w14:textId="429EAC56" w:rsidR="00111ED1" w:rsidRPr="004E7CFD" w:rsidRDefault="00111ED1" w:rsidP="00111ED1">
            <w:pPr>
              <w:pStyle w:val="Bngbiu-nidung"/>
            </w:pPr>
            <w:r>
              <w:t>Quản lý tài khoản</w:t>
            </w:r>
          </w:p>
        </w:tc>
      </w:tr>
      <w:tr w:rsidR="00111ED1" w:rsidRPr="004E7CFD" w14:paraId="004C314B" w14:textId="77777777" w:rsidTr="00F35BCC">
        <w:trPr>
          <w:gridAfter w:val="1"/>
          <w:wAfter w:w="56" w:type="dxa"/>
        </w:trPr>
        <w:tc>
          <w:tcPr>
            <w:tcW w:w="2874" w:type="dxa"/>
            <w:vAlign w:val="center"/>
          </w:tcPr>
          <w:p w14:paraId="3FB7E117" w14:textId="77777777" w:rsidR="00111ED1" w:rsidRPr="004E7CFD" w:rsidRDefault="00111ED1" w:rsidP="00F35BCC">
            <w:pPr>
              <w:pStyle w:val="Bngbiu-nidung"/>
            </w:pPr>
            <w:r w:rsidRPr="004E7CFD">
              <w:rPr>
                <w:rFonts w:eastAsia="Helvetica"/>
              </w:rPr>
              <w:t>Scenario</w:t>
            </w:r>
          </w:p>
        </w:tc>
        <w:tc>
          <w:tcPr>
            <w:tcW w:w="6237" w:type="dxa"/>
            <w:gridSpan w:val="2"/>
          </w:tcPr>
          <w:p w14:paraId="0C42F8B7" w14:textId="35B2D5D1" w:rsidR="00111ED1" w:rsidRPr="004E7CFD" w:rsidRDefault="00111ED1" w:rsidP="00111ED1">
            <w:pPr>
              <w:pStyle w:val="Bngbiu-nidung"/>
            </w:pPr>
            <w:r>
              <w:t xml:space="preserve">Admin cần thêm mới, xóa, sửa hoặc phân quyền tài khoản </w:t>
            </w:r>
          </w:p>
        </w:tc>
      </w:tr>
      <w:tr w:rsidR="00111ED1" w:rsidRPr="004E7CFD" w14:paraId="58C8E7B6" w14:textId="77777777" w:rsidTr="00F35BCC">
        <w:trPr>
          <w:gridAfter w:val="1"/>
          <w:wAfter w:w="56" w:type="dxa"/>
        </w:trPr>
        <w:tc>
          <w:tcPr>
            <w:tcW w:w="2874" w:type="dxa"/>
            <w:vAlign w:val="center"/>
          </w:tcPr>
          <w:p w14:paraId="060BAF31" w14:textId="77777777" w:rsidR="00111ED1" w:rsidRPr="004E7CFD" w:rsidRDefault="00111ED1" w:rsidP="00F35BCC">
            <w:pPr>
              <w:pStyle w:val="Bngbiu-nidung"/>
            </w:pPr>
            <w:r w:rsidRPr="004E7CFD">
              <w:rPr>
                <w:rFonts w:eastAsia="Helvetica"/>
              </w:rPr>
              <w:t>Triggering event</w:t>
            </w:r>
          </w:p>
        </w:tc>
        <w:tc>
          <w:tcPr>
            <w:tcW w:w="6237" w:type="dxa"/>
            <w:gridSpan w:val="2"/>
          </w:tcPr>
          <w:p w14:paraId="094C8CF9" w14:textId="649D9980" w:rsidR="00111ED1" w:rsidRPr="004E7CFD" w:rsidRDefault="00111ED1" w:rsidP="00F35BCC">
            <w:pPr>
              <w:pStyle w:val="Bngbiu-nidung"/>
            </w:pPr>
            <w:r>
              <w:t>Quản lý yêu cầu admin phân quyền tài khoản khi có một nhân viên mới vào làm</w:t>
            </w:r>
          </w:p>
        </w:tc>
      </w:tr>
      <w:tr w:rsidR="00111ED1" w:rsidRPr="004E7CFD" w14:paraId="5E88A2A2" w14:textId="77777777" w:rsidTr="00F35BCC">
        <w:trPr>
          <w:gridAfter w:val="1"/>
          <w:wAfter w:w="56" w:type="dxa"/>
        </w:trPr>
        <w:tc>
          <w:tcPr>
            <w:tcW w:w="2874" w:type="dxa"/>
            <w:vAlign w:val="center"/>
          </w:tcPr>
          <w:p w14:paraId="2E6E0E11" w14:textId="77777777" w:rsidR="00111ED1" w:rsidRPr="004E7CFD" w:rsidRDefault="00111ED1" w:rsidP="00F35BCC">
            <w:pPr>
              <w:pStyle w:val="Bngbiu-nidung"/>
            </w:pPr>
            <w:r w:rsidRPr="004E7CFD">
              <w:rPr>
                <w:rFonts w:eastAsia="Helvetica"/>
              </w:rPr>
              <w:t>Brief description</w:t>
            </w:r>
          </w:p>
        </w:tc>
        <w:tc>
          <w:tcPr>
            <w:tcW w:w="6237" w:type="dxa"/>
            <w:gridSpan w:val="2"/>
          </w:tcPr>
          <w:p w14:paraId="4F1E7558" w14:textId="7CD1C76D" w:rsidR="00111ED1" w:rsidRPr="004E7CFD" w:rsidRDefault="00111ED1" w:rsidP="00C728DC">
            <w:pPr>
              <w:pStyle w:val="Bngbiu-nidung"/>
            </w:pPr>
            <w:r>
              <w:t xml:space="preserve">Khi có một nhân viên mới vào, quản lý </w:t>
            </w:r>
            <w:r w:rsidR="00C728DC">
              <w:t>yêu cầu admin tạo một tài khoản và phân quyền tài khoản đó để đưa cho nhân viên mới</w:t>
            </w:r>
          </w:p>
        </w:tc>
      </w:tr>
      <w:tr w:rsidR="00111ED1" w:rsidRPr="004E7CFD" w14:paraId="10B24A20" w14:textId="77777777" w:rsidTr="00F35BCC">
        <w:trPr>
          <w:gridAfter w:val="1"/>
          <w:wAfter w:w="56" w:type="dxa"/>
        </w:trPr>
        <w:tc>
          <w:tcPr>
            <w:tcW w:w="2874" w:type="dxa"/>
            <w:vAlign w:val="center"/>
          </w:tcPr>
          <w:p w14:paraId="3AD40FBF" w14:textId="77777777" w:rsidR="00111ED1" w:rsidRPr="004E7CFD" w:rsidRDefault="00111ED1" w:rsidP="00F35BCC">
            <w:pPr>
              <w:pStyle w:val="Bngbiu-nidung"/>
            </w:pPr>
            <w:r w:rsidRPr="004E7CFD">
              <w:rPr>
                <w:rFonts w:eastAsia="Helvetica"/>
              </w:rPr>
              <w:t>Actors</w:t>
            </w:r>
          </w:p>
        </w:tc>
        <w:tc>
          <w:tcPr>
            <w:tcW w:w="6237" w:type="dxa"/>
            <w:gridSpan w:val="2"/>
          </w:tcPr>
          <w:p w14:paraId="746CE5A1" w14:textId="3F971CCC" w:rsidR="00111ED1" w:rsidRPr="004E7CFD" w:rsidRDefault="00C728DC" w:rsidP="00F35BCC">
            <w:pPr>
              <w:pStyle w:val="Bngbiu-nidung"/>
            </w:pPr>
            <w:r>
              <w:t>Admin</w:t>
            </w:r>
          </w:p>
        </w:tc>
      </w:tr>
      <w:tr w:rsidR="00111ED1" w:rsidRPr="004E7CFD" w14:paraId="29CF4B5C" w14:textId="77777777" w:rsidTr="00F35BCC">
        <w:trPr>
          <w:gridAfter w:val="1"/>
          <w:wAfter w:w="56" w:type="dxa"/>
        </w:trPr>
        <w:tc>
          <w:tcPr>
            <w:tcW w:w="2874" w:type="dxa"/>
            <w:vAlign w:val="center"/>
          </w:tcPr>
          <w:p w14:paraId="22D27230" w14:textId="77777777" w:rsidR="00111ED1" w:rsidRPr="004E7CFD" w:rsidRDefault="00111ED1" w:rsidP="00F35BCC">
            <w:pPr>
              <w:pStyle w:val="Bngbiu-nidung"/>
            </w:pPr>
            <w:r w:rsidRPr="004E7CFD">
              <w:t>Precondition</w:t>
            </w:r>
          </w:p>
        </w:tc>
        <w:tc>
          <w:tcPr>
            <w:tcW w:w="6237" w:type="dxa"/>
            <w:gridSpan w:val="2"/>
          </w:tcPr>
          <w:p w14:paraId="7E7356A1" w14:textId="58D33224" w:rsidR="00111ED1" w:rsidRPr="004E7CFD" w:rsidRDefault="00C728DC" w:rsidP="00F35BCC">
            <w:pPr>
              <w:pStyle w:val="Bngbiu-nidung"/>
            </w:pPr>
            <w:r>
              <w:t>Nhân viên đã có tài khoản từ trước hoặc chưa có cho trường hợp nhân viên mới vào làm</w:t>
            </w:r>
          </w:p>
        </w:tc>
      </w:tr>
      <w:tr w:rsidR="00111ED1" w:rsidRPr="004E7CFD" w14:paraId="4D8D1734" w14:textId="77777777" w:rsidTr="00F35BCC">
        <w:tc>
          <w:tcPr>
            <w:tcW w:w="2874" w:type="dxa"/>
            <w:vMerge w:val="restart"/>
            <w:vAlign w:val="center"/>
          </w:tcPr>
          <w:p w14:paraId="108ADF6B" w14:textId="77777777" w:rsidR="00111ED1" w:rsidRPr="004E7CFD" w:rsidRDefault="00111ED1" w:rsidP="00F35BCC">
            <w:pPr>
              <w:pStyle w:val="Bngbiu-nidung"/>
            </w:pPr>
            <w:r w:rsidRPr="004E7CFD">
              <w:rPr>
                <w:rFonts w:eastAsia="Helvetica"/>
              </w:rPr>
              <w:lastRenderedPageBreak/>
              <w:t>Flow of even</w:t>
            </w:r>
          </w:p>
        </w:tc>
        <w:tc>
          <w:tcPr>
            <w:tcW w:w="3061" w:type="dxa"/>
          </w:tcPr>
          <w:p w14:paraId="3AA9BAED" w14:textId="77777777" w:rsidR="00111ED1" w:rsidRPr="004E7CFD" w:rsidRDefault="00111ED1" w:rsidP="00F35BCC">
            <w:pPr>
              <w:pStyle w:val="Bngbiu-nidung"/>
            </w:pPr>
            <w:r w:rsidRPr="004E7CFD">
              <w:t>Actor</w:t>
            </w:r>
          </w:p>
        </w:tc>
        <w:tc>
          <w:tcPr>
            <w:tcW w:w="3232" w:type="dxa"/>
            <w:gridSpan w:val="2"/>
          </w:tcPr>
          <w:p w14:paraId="1C74F2A3" w14:textId="77777777" w:rsidR="00111ED1" w:rsidRPr="004E7CFD" w:rsidRDefault="00111ED1" w:rsidP="00F35BCC">
            <w:pPr>
              <w:pStyle w:val="Bngbiu-nidung"/>
            </w:pPr>
            <w:r w:rsidRPr="004E7CFD">
              <w:t>System</w:t>
            </w:r>
          </w:p>
        </w:tc>
      </w:tr>
      <w:tr w:rsidR="00111ED1" w:rsidRPr="004E7CFD" w14:paraId="4953BED3" w14:textId="77777777" w:rsidTr="00F35BCC">
        <w:trPr>
          <w:trHeight w:val="380"/>
        </w:trPr>
        <w:tc>
          <w:tcPr>
            <w:tcW w:w="2874" w:type="dxa"/>
            <w:vMerge/>
            <w:vAlign w:val="center"/>
          </w:tcPr>
          <w:p w14:paraId="38C00460" w14:textId="77777777" w:rsidR="00111ED1" w:rsidRPr="004E7CFD" w:rsidRDefault="00111ED1" w:rsidP="00F35BCC">
            <w:pPr>
              <w:pStyle w:val="Bngbiu-nidung"/>
              <w:rPr>
                <w:rFonts w:eastAsia="Helvetica"/>
              </w:rPr>
            </w:pPr>
          </w:p>
        </w:tc>
        <w:tc>
          <w:tcPr>
            <w:tcW w:w="3061" w:type="dxa"/>
          </w:tcPr>
          <w:p w14:paraId="3974B297" w14:textId="607C4F68" w:rsidR="00111ED1" w:rsidRPr="004E7CFD" w:rsidRDefault="00111ED1" w:rsidP="00C728DC">
            <w:pPr>
              <w:pStyle w:val="Nidungvnbn"/>
              <w:ind w:firstLine="0"/>
            </w:pPr>
            <w:r>
              <w:t xml:space="preserve">1. </w:t>
            </w:r>
            <w:r w:rsidR="00C728DC">
              <w:t>Admin nhận thông tin từ quản lý cung cấp</w:t>
            </w:r>
          </w:p>
        </w:tc>
        <w:tc>
          <w:tcPr>
            <w:tcW w:w="3232" w:type="dxa"/>
            <w:gridSpan w:val="2"/>
          </w:tcPr>
          <w:p w14:paraId="4CF40AEB" w14:textId="77777777" w:rsidR="00111ED1" w:rsidRPr="004E7CFD" w:rsidRDefault="00111ED1" w:rsidP="00F35BCC">
            <w:pPr>
              <w:pStyle w:val="Nidungvnbn"/>
            </w:pPr>
          </w:p>
        </w:tc>
      </w:tr>
      <w:tr w:rsidR="00111ED1" w:rsidRPr="004E7CFD" w14:paraId="42E92C20" w14:textId="77777777" w:rsidTr="00F35BCC">
        <w:trPr>
          <w:trHeight w:val="380"/>
        </w:trPr>
        <w:tc>
          <w:tcPr>
            <w:tcW w:w="2874" w:type="dxa"/>
            <w:vMerge/>
            <w:vAlign w:val="center"/>
          </w:tcPr>
          <w:p w14:paraId="2CCC7C3F" w14:textId="77777777" w:rsidR="00111ED1" w:rsidRPr="004E7CFD" w:rsidRDefault="00111ED1" w:rsidP="00F35BCC">
            <w:pPr>
              <w:pStyle w:val="Bngbiu-nidung"/>
              <w:rPr>
                <w:rFonts w:eastAsia="Helvetica"/>
              </w:rPr>
            </w:pPr>
          </w:p>
        </w:tc>
        <w:tc>
          <w:tcPr>
            <w:tcW w:w="3061" w:type="dxa"/>
          </w:tcPr>
          <w:p w14:paraId="3BC73D53" w14:textId="4B6E28AB" w:rsidR="00111ED1" w:rsidRDefault="00111ED1" w:rsidP="00C728DC">
            <w:pPr>
              <w:pStyle w:val="Nidungvnbn"/>
              <w:ind w:firstLine="0"/>
            </w:pPr>
            <w:r>
              <w:t>2. Tr</w:t>
            </w:r>
            <w:r w:rsidR="00C728DC">
              <w:t>uy cập vào chức năng quản lý tài khoản</w:t>
            </w:r>
          </w:p>
        </w:tc>
        <w:tc>
          <w:tcPr>
            <w:tcW w:w="3232" w:type="dxa"/>
            <w:gridSpan w:val="2"/>
          </w:tcPr>
          <w:p w14:paraId="65887B15" w14:textId="38810E39" w:rsidR="00111ED1" w:rsidRDefault="00111ED1" w:rsidP="00F35BCC">
            <w:pPr>
              <w:pStyle w:val="Nidungvnbn"/>
              <w:ind w:firstLine="0"/>
            </w:pPr>
            <w:r>
              <w:t>2.1 Hiển t</w:t>
            </w:r>
            <w:r w:rsidR="00C728DC">
              <w:t>hị giao diện chức năng quản lý tài khoản</w:t>
            </w:r>
          </w:p>
          <w:p w14:paraId="3FE6BDFA" w14:textId="77777777" w:rsidR="00111ED1" w:rsidRDefault="00111ED1" w:rsidP="00F35BCC">
            <w:pPr>
              <w:pStyle w:val="Nidungvnbn"/>
              <w:ind w:firstLine="0"/>
            </w:pPr>
            <w:r>
              <w:t>2.2 Hiển thị các lựa chọn:</w:t>
            </w:r>
          </w:p>
          <w:p w14:paraId="12130880" w14:textId="77777777" w:rsidR="00111ED1" w:rsidRDefault="00111ED1" w:rsidP="00F35BCC">
            <w:pPr>
              <w:pStyle w:val="Nidungvnbn"/>
              <w:ind w:firstLine="0"/>
            </w:pPr>
            <w:r>
              <w:t xml:space="preserve">      a. Sửa</w:t>
            </w:r>
          </w:p>
          <w:p w14:paraId="7F39C075" w14:textId="77777777" w:rsidR="00111ED1" w:rsidRDefault="00111ED1" w:rsidP="00F35BCC">
            <w:pPr>
              <w:pStyle w:val="Nidungvnbn"/>
              <w:ind w:firstLine="0"/>
            </w:pPr>
            <w:r>
              <w:t xml:space="preserve">      b. Thêm</w:t>
            </w:r>
          </w:p>
          <w:p w14:paraId="7275B398" w14:textId="77777777" w:rsidR="00111ED1" w:rsidRDefault="00111ED1" w:rsidP="00F35BCC">
            <w:pPr>
              <w:pStyle w:val="Nidungvnbn"/>
              <w:ind w:firstLine="0"/>
            </w:pPr>
            <w:r>
              <w:t xml:space="preserve">      c. Xóa</w:t>
            </w:r>
          </w:p>
          <w:p w14:paraId="65993DEA" w14:textId="537098B9" w:rsidR="00C728DC" w:rsidRDefault="00C728DC" w:rsidP="00F35BCC">
            <w:pPr>
              <w:pStyle w:val="Nidungvnbn"/>
              <w:ind w:firstLine="0"/>
            </w:pPr>
            <w:r>
              <w:t xml:space="preserve">      d. Phân quyền</w:t>
            </w:r>
          </w:p>
        </w:tc>
      </w:tr>
      <w:tr w:rsidR="00111ED1" w:rsidRPr="004E7CFD" w14:paraId="2ACA656A" w14:textId="77777777" w:rsidTr="00F35BCC">
        <w:trPr>
          <w:trHeight w:val="570"/>
        </w:trPr>
        <w:tc>
          <w:tcPr>
            <w:tcW w:w="2874" w:type="dxa"/>
            <w:vMerge/>
            <w:vAlign w:val="center"/>
          </w:tcPr>
          <w:p w14:paraId="064E939B" w14:textId="77777777" w:rsidR="00111ED1" w:rsidRPr="004E7CFD" w:rsidRDefault="00111ED1" w:rsidP="00F35BCC">
            <w:pPr>
              <w:pStyle w:val="Bngbiu-nidung"/>
              <w:rPr>
                <w:rFonts w:eastAsia="Helvetica"/>
              </w:rPr>
            </w:pPr>
          </w:p>
        </w:tc>
        <w:tc>
          <w:tcPr>
            <w:tcW w:w="3061" w:type="dxa"/>
          </w:tcPr>
          <w:p w14:paraId="0F815BD5" w14:textId="3F37AECF" w:rsidR="00111ED1" w:rsidRDefault="00111ED1" w:rsidP="00C728DC">
            <w:pPr>
              <w:pStyle w:val="Nidungvnbn"/>
              <w:ind w:firstLine="0"/>
            </w:pPr>
            <w:r>
              <w:t xml:space="preserve">3. Quản lý chọn </w:t>
            </w:r>
            <w:r w:rsidR="00C728DC">
              <w:t>thêm</w:t>
            </w:r>
          </w:p>
        </w:tc>
        <w:tc>
          <w:tcPr>
            <w:tcW w:w="3232" w:type="dxa"/>
            <w:gridSpan w:val="2"/>
          </w:tcPr>
          <w:p w14:paraId="70ACA888" w14:textId="604A2C87" w:rsidR="00111ED1" w:rsidRDefault="00111ED1" w:rsidP="00C728DC">
            <w:pPr>
              <w:pStyle w:val="Nidungvnbn"/>
              <w:ind w:firstLine="0"/>
            </w:pPr>
            <w:r>
              <w:t xml:space="preserve">3.1 Hiển thị form thêm </w:t>
            </w:r>
            <w:r w:rsidR="00C728DC">
              <w:t>tài khoản</w:t>
            </w:r>
          </w:p>
        </w:tc>
      </w:tr>
      <w:tr w:rsidR="00111ED1" w:rsidRPr="004E7CFD" w14:paraId="34987F09" w14:textId="77777777" w:rsidTr="00F35BCC">
        <w:trPr>
          <w:trHeight w:val="3271"/>
        </w:trPr>
        <w:tc>
          <w:tcPr>
            <w:tcW w:w="2874" w:type="dxa"/>
            <w:vMerge/>
            <w:vAlign w:val="center"/>
          </w:tcPr>
          <w:p w14:paraId="31A15EA9" w14:textId="77777777" w:rsidR="00111ED1" w:rsidRPr="004E7CFD" w:rsidRDefault="00111ED1" w:rsidP="00F35BCC">
            <w:pPr>
              <w:pStyle w:val="Bngbiu-nidung"/>
              <w:rPr>
                <w:rFonts w:eastAsia="Helvetica"/>
              </w:rPr>
            </w:pPr>
          </w:p>
        </w:tc>
        <w:tc>
          <w:tcPr>
            <w:tcW w:w="3061" w:type="dxa"/>
          </w:tcPr>
          <w:p w14:paraId="16B95A5B" w14:textId="7B36B522" w:rsidR="00111ED1" w:rsidRDefault="00111ED1" w:rsidP="00C728DC">
            <w:pPr>
              <w:pStyle w:val="Nidungvnbn"/>
              <w:ind w:firstLine="0"/>
            </w:pPr>
            <w:r>
              <w:t xml:space="preserve">4. Quản lý nhập thông tin </w:t>
            </w:r>
            <w:r w:rsidR="00C728DC">
              <w:t>tài khoản</w:t>
            </w:r>
          </w:p>
        </w:tc>
        <w:tc>
          <w:tcPr>
            <w:tcW w:w="3232" w:type="dxa"/>
            <w:gridSpan w:val="2"/>
          </w:tcPr>
          <w:p w14:paraId="5FCC0A2E" w14:textId="3E3D1B91" w:rsidR="00111ED1" w:rsidRDefault="00111ED1" w:rsidP="00F35BCC">
            <w:pPr>
              <w:pStyle w:val="Nidungvnbn"/>
              <w:ind w:firstLine="0"/>
            </w:pPr>
            <w:r>
              <w:t xml:space="preserve">4.1 </w:t>
            </w:r>
            <w:r w:rsidR="00C728DC">
              <w:t>Hệ thống kiểm tra thông tin vừa nhập</w:t>
            </w:r>
          </w:p>
          <w:p w14:paraId="31AF7E99" w14:textId="37DD7034" w:rsidR="00111ED1" w:rsidRDefault="00111ED1" w:rsidP="00C728DC">
            <w:pPr>
              <w:pStyle w:val="Nidungvnbn"/>
              <w:ind w:firstLine="0"/>
            </w:pPr>
            <w:r>
              <w:t>4.2 Hiển thị thông báo thêm thành công và chuyển về trang quản lý</w:t>
            </w:r>
            <w:r w:rsidR="00C728DC">
              <w:t xml:space="preserve"> tài khoản</w:t>
            </w:r>
          </w:p>
        </w:tc>
      </w:tr>
      <w:tr w:rsidR="00111ED1" w:rsidRPr="004E7CFD" w14:paraId="326C37C8" w14:textId="77777777" w:rsidTr="00F35BCC">
        <w:tc>
          <w:tcPr>
            <w:tcW w:w="2874" w:type="dxa"/>
            <w:vAlign w:val="center"/>
          </w:tcPr>
          <w:p w14:paraId="594E52BC" w14:textId="77777777" w:rsidR="00111ED1" w:rsidRPr="004E7CFD" w:rsidRDefault="00111ED1" w:rsidP="00F35BCC">
            <w:pPr>
              <w:pStyle w:val="Bngbiu-nidung"/>
            </w:pPr>
            <w:r>
              <w:rPr>
                <w:rFonts w:eastAsia="Helvetica"/>
              </w:rPr>
              <w:t>Exception</w:t>
            </w:r>
            <w:r w:rsidRPr="004E7CFD">
              <w:rPr>
                <w:rFonts w:eastAsia="Helvetica"/>
              </w:rPr>
              <w:t xml:space="preserve"> conditions</w:t>
            </w:r>
          </w:p>
        </w:tc>
        <w:tc>
          <w:tcPr>
            <w:tcW w:w="6293" w:type="dxa"/>
            <w:gridSpan w:val="3"/>
          </w:tcPr>
          <w:p w14:paraId="2CC8E7AA" w14:textId="05457B47" w:rsidR="00111ED1" w:rsidRPr="004E7CFD" w:rsidRDefault="00C728DC" w:rsidP="00F35BCC">
            <w:pPr>
              <w:pStyle w:val="Nidungvnbn"/>
              <w:ind w:firstLine="0"/>
            </w:pPr>
            <w:r>
              <w:t>4.1 Nếu tên tài khoản bị trùng hệ thống thông báo “tên tài khản trùng” và mời nhập lại</w:t>
            </w:r>
          </w:p>
        </w:tc>
      </w:tr>
    </w:tbl>
    <w:p w14:paraId="3914C583" w14:textId="5DB93677" w:rsidR="008D3124" w:rsidRDefault="004368C1" w:rsidP="004368C1">
      <w:pPr>
        <w:pStyle w:val="Caption"/>
      </w:pPr>
      <w:bookmarkStart w:id="43" w:name="_Toc26385172"/>
      <w:r>
        <w:t xml:space="preserve">Bảng </w:t>
      </w:r>
      <w:fldSimple w:instr=" SEQ Bảng \* ARABIC ">
        <w:r>
          <w:rPr>
            <w:noProof/>
          </w:rPr>
          <w:t>9</w:t>
        </w:r>
      </w:fldSimple>
      <w:r>
        <w:t xml:space="preserve"> Đặc tả use case thêm tài khoản</w:t>
      </w:r>
      <w:bookmarkEnd w:id="43"/>
    </w:p>
    <w:p w14:paraId="42E7D9E4" w14:textId="2ACC937E" w:rsidR="008D3124" w:rsidRDefault="008D3124" w:rsidP="008D3124">
      <w:pPr>
        <w:pStyle w:val="Nidungvnbn"/>
      </w:pPr>
    </w:p>
    <w:p w14:paraId="054305EB" w14:textId="0AF1B65D" w:rsidR="008D3124" w:rsidRDefault="008D3124" w:rsidP="008D3124">
      <w:pPr>
        <w:pStyle w:val="Nidungvnbn"/>
      </w:pPr>
    </w:p>
    <w:p w14:paraId="75EDC514" w14:textId="6C60D4ED" w:rsidR="008D3124" w:rsidRDefault="008D3124" w:rsidP="008D3124">
      <w:pPr>
        <w:pStyle w:val="Nidungvnbn"/>
      </w:pPr>
    </w:p>
    <w:p w14:paraId="59D56F59" w14:textId="55983228" w:rsidR="008D3124" w:rsidRDefault="008D3124" w:rsidP="008D3124">
      <w:pPr>
        <w:pStyle w:val="Nidungvnbn"/>
      </w:pPr>
    </w:p>
    <w:p w14:paraId="4AC90A3D" w14:textId="34169D20" w:rsidR="008D3124" w:rsidRDefault="008D3124" w:rsidP="008D3124">
      <w:pPr>
        <w:pStyle w:val="Nidungvnbn"/>
      </w:pPr>
    </w:p>
    <w:p w14:paraId="6296AAF1" w14:textId="72C276C7" w:rsidR="008D3124" w:rsidRDefault="008D3124" w:rsidP="008D3124">
      <w:pPr>
        <w:pStyle w:val="Nidungvnbn"/>
      </w:pPr>
    </w:p>
    <w:p w14:paraId="2953B4C5" w14:textId="07BFD832" w:rsidR="008D3124" w:rsidRDefault="008D3124" w:rsidP="008D3124">
      <w:pPr>
        <w:pStyle w:val="Nidungvnbn"/>
      </w:pPr>
    </w:p>
    <w:p w14:paraId="65D59A81" w14:textId="068DFBBD" w:rsidR="008D3124" w:rsidRDefault="008D3124" w:rsidP="008D3124">
      <w:pPr>
        <w:pStyle w:val="Nidungvnbn"/>
      </w:pPr>
    </w:p>
    <w:p w14:paraId="0FFF4087" w14:textId="175A6C7B" w:rsidR="008D3124" w:rsidRDefault="008D3124" w:rsidP="008D3124">
      <w:pPr>
        <w:pStyle w:val="Nidungvnbn"/>
      </w:pPr>
    </w:p>
    <w:p w14:paraId="030078EA" w14:textId="7B44F998" w:rsidR="008D3124" w:rsidRDefault="008D3124" w:rsidP="008D3124">
      <w:pPr>
        <w:pStyle w:val="Nidungvnbn"/>
      </w:pPr>
    </w:p>
    <w:p w14:paraId="20284650" w14:textId="190C6046" w:rsidR="008D3124" w:rsidRDefault="008D3124" w:rsidP="008D3124">
      <w:pPr>
        <w:pStyle w:val="Nidungvnbn"/>
      </w:pPr>
    </w:p>
    <w:p w14:paraId="0AD60E96" w14:textId="64156058" w:rsidR="008D3124" w:rsidRDefault="008D3124" w:rsidP="008D3124">
      <w:pPr>
        <w:pStyle w:val="Nidungvnbn"/>
      </w:pPr>
    </w:p>
    <w:p w14:paraId="231DFABE" w14:textId="48E1E502" w:rsidR="008D3124" w:rsidRDefault="008D3124" w:rsidP="008D3124">
      <w:pPr>
        <w:pStyle w:val="Nidungvnbn"/>
      </w:pPr>
    </w:p>
    <w:p w14:paraId="1D1B5612" w14:textId="118B4831" w:rsidR="008D3124" w:rsidRDefault="008D3124" w:rsidP="008D3124">
      <w:pPr>
        <w:pStyle w:val="Nidungvnbn"/>
      </w:pPr>
    </w:p>
    <w:p w14:paraId="275D4230" w14:textId="690C941D" w:rsidR="008D3124" w:rsidRDefault="008D3124" w:rsidP="008D3124">
      <w:pPr>
        <w:pStyle w:val="Nidungvnbn"/>
      </w:pPr>
    </w:p>
    <w:p w14:paraId="229B18EB" w14:textId="692707BF" w:rsidR="008D3124" w:rsidRDefault="008D3124" w:rsidP="008D3124">
      <w:pPr>
        <w:pStyle w:val="Nidungvnbn"/>
      </w:pPr>
    </w:p>
    <w:p w14:paraId="19611ED4" w14:textId="2121A15E" w:rsidR="008D3124" w:rsidRDefault="008D3124" w:rsidP="008D3124">
      <w:pPr>
        <w:pStyle w:val="Nidungvnbn"/>
      </w:pPr>
    </w:p>
    <w:p w14:paraId="22384B59" w14:textId="513D4E62" w:rsidR="008D3124" w:rsidRDefault="008D3124" w:rsidP="008D3124">
      <w:pPr>
        <w:pStyle w:val="Nidungvnbn"/>
      </w:pPr>
    </w:p>
    <w:p w14:paraId="37F4F76B" w14:textId="0FB51EFC" w:rsidR="008D3124" w:rsidRDefault="008D3124" w:rsidP="008D3124">
      <w:pPr>
        <w:pStyle w:val="Nidungvnbn"/>
      </w:pPr>
    </w:p>
    <w:p w14:paraId="32727527" w14:textId="668221B6" w:rsidR="008D3124" w:rsidRDefault="008D3124" w:rsidP="008D3124">
      <w:pPr>
        <w:pStyle w:val="Nidungvnbn"/>
      </w:pPr>
    </w:p>
    <w:p w14:paraId="29542F17" w14:textId="36703B5B" w:rsidR="008D3124" w:rsidRDefault="008D3124" w:rsidP="008D3124">
      <w:pPr>
        <w:pStyle w:val="Nidungvnbn"/>
      </w:pPr>
    </w:p>
    <w:p w14:paraId="0AA1DDD1" w14:textId="6E4BAAC1" w:rsidR="008D3124" w:rsidRDefault="008D3124" w:rsidP="008D3124">
      <w:pPr>
        <w:pStyle w:val="Nidungvnbn"/>
      </w:pPr>
    </w:p>
    <w:p w14:paraId="67E2AE04" w14:textId="2D27EC77" w:rsidR="008D3124" w:rsidRDefault="008D3124" w:rsidP="008D3124">
      <w:pPr>
        <w:pStyle w:val="Nidungvnbn"/>
      </w:pPr>
    </w:p>
    <w:p w14:paraId="6FA7660C" w14:textId="33AA8544" w:rsidR="008D3124" w:rsidRDefault="008D3124" w:rsidP="008D3124">
      <w:pPr>
        <w:pStyle w:val="Nidungvnbn"/>
      </w:pPr>
    </w:p>
    <w:p w14:paraId="2FC751BA" w14:textId="77777777" w:rsidR="008D3124" w:rsidRDefault="008D3124" w:rsidP="008D3124">
      <w:pPr>
        <w:pStyle w:val="Nidungvnbn"/>
      </w:pPr>
    </w:p>
    <w:p w14:paraId="55F835FF" w14:textId="74371F82" w:rsidR="004A7525" w:rsidRDefault="0086614F" w:rsidP="004A7525">
      <w:pPr>
        <w:pStyle w:val="Chng"/>
      </w:pPr>
      <w:bookmarkStart w:id="44" w:name="_Toc26385614"/>
      <w:r>
        <w:t xml:space="preserve">CHƯƠNG 4 </w:t>
      </w:r>
      <w:r w:rsidR="004A7525">
        <w:t>– SƠ ĐỒ TRÌNH TỰ</w:t>
      </w:r>
      <w:bookmarkEnd w:id="44"/>
    </w:p>
    <w:p w14:paraId="4261E651" w14:textId="64B87724" w:rsidR="00F35BCC" w:rsidRDefault="00F35BCC" w:rsidP="00F35BCC">
      <w:pPr>
        <w:pStyle w:val="Tiumccp1"/>
      </w:pPr>
      <w:bookmarkStart w:id="45" w:name="_Toc26385615"/>
      <w:r>
        <w:t xml:space="preserve">4.1 </w:t>
      </w:r>
      <w:r w:rsidR="0077658E">
        <w:t>Sơ đồ sequence đăng nhập</w:t>
      </w:r>
      <w:bookmarkEnd w:id="45"/>
    </w:p>
    <w:p w14:paraId="13BF7C65" w14:textId="644EF89B" w:rsidR="00843606" w:rsidRDefault="00A6294C" w:rsidP="00843606">
      <w:pPr>
        <w:pStyle w:val="Nidungvnbn"/>
      </w:pPr>
      <w:r>
        <w:rPr>
          <w:noProof/>
        </w:rPr>
        <w:lastRenderedPageBreak/>
        <w:drawing>
          <wp:inline distT="0" distB="0" distL="0" distR="0" wp14:anchorId="21A68AEC" wp14:editId="478A96F1">
            <wp:extent cx="5791835" cy="24352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2435225"/>
                    </a:xfrm>
                    <a:prstGeom prst="rect">
                      <a:avLst/>
                    </a:prstGeom>
                  </pic:spPr>
                </pic:pic>
              </a:graphicData>
            </a:graphic>
          </wp:inline>
        </w:drawing>
      </w:r>
    </w:p>
    <w:p w14:paraId="44A43870" w14:textId="5C0304D1" w:rsidR="009A5B69" w:rsidRDefault="009A5B69" w:rsidP="009A5B69">
      <w:pPr>
        <w:pStyle w:val="Caption"/>
      </w:pPr>
      <w:bookmarkStart w:id="46" w:name="_Toc26385202"/>
      <w:r>
        <w:t xml:space="preserve">Hình </w:t>
      </w:r>
      <w:fldSimple w:instr=" SEQ Hình \* ARABIC ">
        <w:r w:rsidR="008E035D">
          <w:rPr>
            <w:noProof/>
          </w:rPr>
          <w:t>5</w:t>
        </w:r>
      </w:fldSimple>
      <w:r>
        <w:t xml:space="preserve"> Sơ đồ sequence đăng nhập</w:t>
      </w:r>
      <w:bookmarkEnd w:id="46"/>
      <w:r>
        <w:t xml:space="preserve"> </w:t>
      </w:r>
    </w:p>
    <w:p w14:paraId="1106B6E8" w14:textId="16577370" w:rsidR="0077658E" w:rsidRDefault="0077658E" w:rsidP="0077658E">
      <w:pPr>
        <w:pStyle w:val="Tiumccp1"/>
      </w:pPr>
      <w:bookmarkStart w:id="47" w:name="_Toc26385616"/>
      <w:r>
        <w:t>4.2 Sơ đồ sequence bán vé</w:t>
      </w:r>
      <w:bookmarkEnd w:id="47"/>
    </w:p>
    <w:p w14:paraId="33F45705" w14:textId="2B2E9F38" w:rsidR="00843606" w:rsidRDefault="00A6294C" w:rsidP="00843606">
      <w:pPr>
        <w:pStyle w:val="Nidungvnbn"/>
      </w:pPr>
      <w:r>
        <w:rPr>
          <w:noProof/>
        </w:rPr>
        <w:drawing>
          <wp:inline distT="0" distB="0" distL="0" distR="0" wp14:anchorId="55B48B5E" wp14:editId="109B6E2C">
            <wp:extent cx="5791835" cy="2346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Ve.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2346960"/>
                    </a:xfrm>
                    <a:prstGeom prst="rect">
                      <a:avLst/>
                    </a:prstGeom>
                  </pic:spPr>
                </pic:pic>
              </a:graphicData>
            </a:graphic>
          </wp:inline>
        </w:drawing>
      </w:r>
    </w:p>
    <w:p w14:paraId="369EF425" w14:textId="3ED73D7D" w:rsidR="009A5B69" w:rsidRDefault="009A5B69" w:rsidP="009A5B69">
      <w:pPr>
        <w:pStyle w:val="Caption"/>
      </w:pPr>
      <w:bookmarkStart w:id="48" w:name="_Toc26385203"/>
      <w:r>
        <w:t xml:space="preserve">Hình </w:t>
      </w:r>
      <w:fldSimple w:instr=" SEQ Hình \* ARABIC ">
        <w:r w:rsidR="008E035D">
          <w:rPr>
            <w:noProof/>
          </w:rPr>
          <w:t>6</w:t>
        </w:r>
      </w:fldSimple>
      <w:r>
        <w:t xml:space="preserve"> Sơ đồ sequence bán vé</w:t>
      </w:r>
      <w:bookmarkEnd w:id="48"/>
    </w:p>
    <w:p w14:paraId="514AC55B" w14:textId="7B1A7AFD" w:rsidR="0077658E" w:rsidRDefault="0077658E" w:rsidP="0077658E">
      <w:pPr>
        <w:pStyle w:val="Tiumccp1"/>
      </w:pPr>
      <w:bookmarkStart w:id="49" w:name="_Toc26385617"/>
      <w:r>
        <w:t>4.3 Sơ đồ sequence tìm kiếm</w:t>
      </w:r>
      <w:r w:rsidR="005F0B1D">
        <w:t xml:space="preserve"> vé</w:t>
      </w:r>
      <w:bookmarkEnd w:id="49"/>
    </w:p>
    <w:p w14:paraId="5EE58648" w14:textId="65AB0721" w:rsidR="00843606" w:rsidRDefault="00A6294C" w:rsidP="00843606">
      <w:pPr>
        <w:pStyle w:val="Nidungvnbn"/>
      </w:pPr>
      <w:r>
        <w:rPr>
          <w:noProof/>
        </w:rPr>
        <w:lastRenderedPageBreak/>
        <w:drawing>
          <wp:inline distT="0" distB="0" distL="0" distR="0" wp14:anchorId="6C1A087D" wp14:editId="187B51BC">
            <wp:extent cx="5791835" cy="21482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KIem.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2148205"/>
                    </a:xfrm>
                    <a:prstGeom prst="rect">
                      <a:avLst/>
                    </a:prstGeom>
                  </pic:spPr>
                </pic:pic>
              </a:graphicData>
            </a:graphic>
          </wp:inline>
        </w:drawing>
      </w:r>
    </w:p>
    <w:p w14:paraId="6D3D60CB" w14:textId="2B137BCB" w:rsidR="008E035D" w:rsidRDefault="008E035D" w:rsidP="008E035D">
      <w:pPr>
        <w:pStyle w:val="Caption"/>
      </w:pPr>
      <w:bookmarkStart w:id="50" w:name="_Toc26385204"/>
      <w:r>
        <w:t xml:space="preserve">Hình </w:t>
      </w:r>
      <w:fldSimple w:instr=" SEQ Hình \* ARABIC ">
        <w:r>
          <w:rPr>
            <w:noProof/>
          </w:rPr>
          <w:t>7</w:t>
        </w:r>
      </w:fldSimple>
      <w:r>
        <w:t xml:space="preserve"> Sơ đồ sequence tìm kiếm vé</w:t>
      </w:r>
      <w:bookmarkEnd w:id="50"/>
    </w:p>
    <w:p w14:paraId="2B2FE373" w14:textId="0AB41BDD" w:rsidR="0077658E" w:rsidRDefault="0077658E" w:rsidP="0077658E">
      <w:pPr>
        <w:pStyle w:val="Tiumccp1"/>
      </w:pPr>
      <w:bookmarkStart w:id="51" w:name="_Toc26385618"/>
      <w:r>
        <w:t>4.4 Sơ đồ sequence quản lý nhân viên</w:t>
      </w:r>
      <w:bookmarkEnd w:id="51"/>
    </w:p>
    <w:p w14:paraId="3A9DAAF4" w14:textId="2412C00A" w:rsidR="00843606" w:rsidRDefault="00A6294C" w:rsidP="00843606">
      <w:pPr>
        <w:pStyle w:val="Bngbiu-nidung"/>
      </w:pPr>
      <w:r>
        <w:rPr>
          <w:noProof/>
        </w:rPr>
        <w:drawing>
          <wp:inline distT="0" distB="0" distL="0" distR="0" wp14:anchorId="79FABD8B" wp14:editId="4802B1CB">
            <wp:extent cx="5791835" cy="2474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LyNhanVie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2474595"/>
                    </a:xfrm>
                    <a:prstGeom prst="rect">
                      <a:avLst/>
                    </a:prstGeom>
                  </pic:spPr>
                </pic:pic>
              </a:graphicData>
            </a:graphic>
          </wp:inline>
        </w:drawing>
      </w:r>
    </w:p>
    <w:p w14:paraId="7E5E0384" w14:textId="18F39E33" w:rsidR="008E035D" w:rsidRDefault="008E035D" w:rsidP="008E035D">
      <w:pPr>
        <w:pStyle w:val="Caption"/>
      </w:pPr>
      <w:bookmarkStart w:id="52" w:name="_Toc26385205"/>
      <w:r>
        <w:t xml:space="preserve">Hình </w:t>
      </w:r>
      <w:fldSimple w:instr=" SEQ Hình \* ARABIC ">
        <w:r>
          <w:rPr>
            <w:noProof/>
          </w:rPr>
          <w:t>8</w:t>
        </w:r>
      </w:fldSimple>
      <w:r>
        <w:t xml:space="preserve"> Sơ đồ sequence thêm nhân viên</w:t>
      </w:r>
      <w:bookmarkEnd w:id="52"/>
    </w:p>
    <w:p w14:paraId="2D2E57F7" w14:textId="373BDB76" w:rsidR="0077658E" w:rsidRDefault="0077658E" w:rsidP="0077658E">
      <w:pPr>
        <w:pStyle w:val="Tiumccp1"/>
      </w:pPr>
      <w:bookmarkStart w:id="53" w:name="_Toc26385619"/>
      <w:r>
        <w:t xml:space="preserve">4.5 Sơ đồ sequence quản lý </w:t>
      </w:r>
      <w:r w:rsidR="00843606">
        <w:t>lịch trình</w:t>
      </w:r>
      <w:bookmarkEnd w:id="53"/>
    </w:p>
    <w:p w14:paraId="3AB22702" w14:textId="3E6EA4AB" w:rsidR="00843606" w:rsidRDefault="00A6294C" w:rsidP="00E70BFF">
      <w:pPr>
        <w:pStyle w:val="Nidungvnbn"/>
      </w:pPr>
      <w:r>
        <w:rPr>
          <w:noProof/>
        </w:rPr>
        <w:lastRenderedPageBreak/>
        <w:drawing>
          <wp:inline distT="0" distB="0" distL="0" distR="0" wp14:anchorId="3742CD6C" wp14:editId="41FF960F">
            <wp:extent cx="5791835" cy="22726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nLyLilichTrinh.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2272665"/>
                    </a:xfrm>
                    <a:prstGeom prst="rect">
                      <a:avLst/>
                    </a:prstGeom>
                  </pic:spPr>
                </pic:pic>
              </a:graphicData>
            </a:graphic>
          </wp:inline>
        </w:drawing>
      </w:r>
    </w:p>
    <w:p w14:paraId="35B01993" w14:textId="23129346" w:rsidR="008E035D" w:rsidRDefault="008E035D" w:rsidP="008E035D">
      <w:pPr>
        <w:pStyle w:val="Caption"/>
      </w:pPr>
      <w:bookmarkStart w:id="54" w:name="_Toc26385206"/>
      <w:r>
        <w:t xml:space="preserve">Hình </w:t>
      </w:r>
      <w:fldSimple w:instr=" SEQ Hình \* ARABIC ">
        <w:r>
          <w:rPr>
            <w:noProof/>
          </w:rPr>
          <w:t>9</w:t>
        </w:r>
      </w:fldSimple>
      <w:r w:rsidR="00566CB3">
        <w:t xml:space="preserve"> Sơ đồ sequence t</w:t>
      </w:r>
      <w:r>
        <w:t>hêm lịch trình</w:t>
      </w:r>
      <w:bookmarkEnd w:id="54"/>
    </w:p>
    <w:p w14:paraId="44A7D340" w14:textId="4E65257E" w:rsidR="0077658E" w:rsidRDefault="0077658E" w:rsidP="0077658E">
      <w:pPr>
        <w:pStyle w:val="Tiumccp1"/>
      </w:pPr>
      <w:bookmarkStart w:id="55" w:name="_Toc26385620"/>
      <w:r>
        <w:t>4.6 Sơ đồ sequence thống kê</w:t>
      </w:r>
      <w:bookmarkEnd w:id="55"/>
    </w:p>
    <w:p w14:paraId="195C4079" w14:textId="126872B0" w:rsidR="00E70BFF" w:rsidRDefault="00A6294C" w:rsidP="00E70BFF">
      <w:pPr>
        <w:pStyle w:val="Nidungvnbn"/>
      </w:pPr>
      <w:r>
        <w:rPr>
          <w:noProof/>
        </w:rPr>
        <w:drawing>
          <wp:inline distT="0" distB="0" distL="0" distR="0" wp14:anchorId="4C048C8C" wp14:editId="60105F47">
            <wp:extent cx="5791835" cy="25584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ongke.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2558415"/>
                    </a:xfrm>
                    <a:prstGeom prst="rect">
                      <a:avLst/>
                    </a:prstGeom>
                  </pic:spPr>
                </pic:pic>
              </a:graphicData>
            </a:graphic>
          </wp:inline>
        </w:drawing>
      </w:r>
    </w:p>
    <w:p w14:paraId="26633DF4" w14:textId="029E82FC" w:rsidR="0077658E" w:rsidRDefault="008E035D" w:rsidP="008E035D">
      <w:pPr>
        <w:pStyle w:val="Caption"/>
      </w:pPr>
      <w:bookmarkStart w:id="56" w:name="_Toc26385207"/>
      <w:r>
        <w:t xml:space="preserve">Hình </w:t>
      </w:r>
      <w:fldSimple w:instr=" SEQ Hình \* ARABIC ">
        <w:r>
          <w:rPr>
            <w:noProof/>
          </w:rPr>
          <w:t>10</w:t>
        </w:r>
      </w:fldSimple>
      <w:r>
        <w:t xml:space="preserve"> Sơ đồ sequence thống kê</w:t>
      </w:r>
      <w:bookmarkEnd w:id="56"/>
    </w:p>
    <w:p w14:paraId="01C0B597" w14:textId="77777777" w:rsidR="00F35BCC" w:rsidRDefault="00F35BCC" w:rsidP="004A7525">
      <w:pPr>
        <w:pStyle w:val="Chng"/>
      </w:pPr>
    </w:p>
    <w:p w14:paraId="7A470473" w14:textId="5C0ADC32" w:rsidR="004A7525" w:rsidRDefault="0086614F" w:rsidP="004A7525">
      <w:pPr>
        <w:pStyle w:val="Chng"/>
      </w:pPr>
      <w:bookmarkStart w:id="57" w:name="_Toc26385621"/>
      <w:r>
        <w:t>CHƯƠNG 5</w:t>
      </w:r>
      <w:r w:rsidR="004A7525">
        <w:t xml:space="preserve"> –</w:t>
      </w:r>
      <w:r>
        <w:t xml:space="preserve"> SƠ ĐỒ LỚP,</w:t>
      </w:r>
      <w:r w:rsidR="004A7525">
        <w:t xml:space="preserve"> MÔ HÌNH ERD VÀ MÔ HÌNH QUAN HỆ</w:t>
      </w:r>
      <w:bookmarkEnd w:id="57"/>
    </w:p>
    <w:p w14:paraId="27AE535D" w14:textId="0AEF4275" w:rsidR="00A1542E" w:rsidRDefault="00A1542E" w:rsidP="00A1542E">
      <w:pPr>
        <w:pStyle w:val="Tiumccp1"/>
      </w:pPr>
      <w:bookmarkStart w:id="58" w:name="_Toc26385622"/>
      <w:r>
        <w:t>5.1 Sơ đồ lớp</w:t>
      </w:r>
      <w:bookmarkEnd w:id="58"/>
    </w:p>
    <w:p w14:paraId="17D52A5E" w14:textId="1C442E27" w:rsidR="00BF5F4E" w:rsidRDefault="00BF5F4E" w:rsidP="00BF5F4E">
      <w:pPr>
        <w:pStyle w:val="Nidungvnbn"/>
      </w:pPr>
      <w:r>
        <w:lastRenderedPageBreak/>
        <w:t>Bảng lương ở đây chúng em mô tả tức là bảng lương cơ bản, chưa phải là tổng hết các chi phí của lương. Vì là lương cơ bản nên chức vụ sẽ là khóa chính, vì trong quản lí nhà xe của chúng em sẽ có 3 loại nhân viên là: quản lí, tài xế, nhân viên vé. Mỗi loại sẽ tương ứng với một mức lương mặc định, trong phần mềm của chúng em chưa làm được phần tính lương tổng quát hết nên sẽ ghi giông như phần mềm đã là và chỉ mặc định lương.</w:t>
      </w:r>
    </w:p>
    <w:p w14:paraId="7F85762C" w14:textId="2A74F09A" w:rsidR="00E53503" w:rsidRDefault="00E53503" w:rsidP="00E53503">
      <w:pPr>
        <w:pStyle w:val="Nidungvnbn"/>
      </w:pPr>
      <w:r>
        <w:rPr>
          <w:noProof/>
        </w:rPr>
        <w:drawing>
          <wp:inline distT="0" distB="0" distL="0" distR="0" wp14:anchorId="2F1EDD70" wp14:editId="31C039D8">
            <wp:extent cx="5791835" cy="38087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Diagram1.png"/>
                    <pic:cNvPicPr/>
                  </pic:nvPicPr>
                  <pic:blipFill>
                    <a:blip r:embed="rId21">
                      <a:extLst>
                        <a:ext uri="{28A0092B-C50C-407E-A947-70E740481C1C}">
                          <a14:useLocalDpi xmlns:a14="http://schemas.microsoft.com/office/drawing/2010/main" val="0"/>
                        </a:ext>
                      </a:extLst>
                    </a:blip>
                    <a:stretch>
                      <a:fillRect/>
                    </a:stretch>
                  </pic:blipFill>
                  <pic:spPr>
                    <a:xfrm>
                      <a:off x="0" y="0"/>
                      <a:ext cx="5791835" cy="3808730"/>
                    </a:xfrm>
                    <a:prstGeom prst="rect">
                      <a:avLst/>
                    </a:prstGeom>
                  </pic:spPr>
                </pic:pic>
              </a:graphicData>
            </a:graphic>
          </wp:inline>
        </w:drawing>
      </w:r>
    </w:p>
    <w:p w14:paraId="633F17F0" w14:textId="425F3706" w:rsidR="008E035D" w:rsidRDefault="008E035D" w:rsidP="008E035D">
      <w:pPr>
        <w:pStyle w:val="Caption"/>
      </w:pPr>
      <w:bookmarkStart w:id="59" w:name="_Toc26385208"/>
      <w:r>
        <w:t xml:space="preserve">Hình </w:t>
      </w:r>
      <w:fldSimple w:instr=" SEQ Hình \* ARABIC ">
        <w:r>
          <w:rPr>
            <w:noProof/>
          </w:rPr>
          <w:t>11</w:t>
        </w:r>
      </w:fldSimple>
      <w:r>
        <w:t xml:space="preserve"> Sơ đồ class</w:t>
      </w:r>
      <w:bookmarkEnd w:id="59"/>
    </w:p>
    <w:p w14:paraId="741D473C" w14:textId="5DA81730" w:rsidR="00E53503" w:rsidRDefault="00E53503" w:rsidP="00A1542E">
      <w:pPr>
        <w:pStyle w:val="Tiumccp1"/>
      </w:pPr>
      <w:bookmarkStart w:id="60" w:name="_Toc26385623"/>
      <w:r>
        <w:t>5.2 Sơ đồ ERD</w:t>
      </w:r>
      <w:bookmarkEnd w:id="60"/>
    </w:p>
    <w:p w14:paraId="148E8394" w14:textId="38A654C6" w:rsidR="00FA5578" w:rsidRDefault="00FA5578" w:rsidP="00FA5578">
      <w:pPr>
        <w:pStyle w:val="Nidungvnbn"/>
      </w:pPr>
      <w:r>
        <w:rPr>
          <w:noProof/>
        </w:rPr>
        <w:lastRenderedPageBreak/>
        <w:drawing>
          <wp:inline distT="0" distB="0" distL="0" distR="0" wp14:anchorId="1F62C56C" wp14:editId="374EB987">
            <wp:extent cx="5791835" cy="26454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2645410"/>
                    </a:xfrm>
                    <a:prstGeom prst="rect">
                      <a:avLst/>
                    </a:prstGeom>
                  </pic:spPr>
                </pic:pic>
              </a:graphicData>
            </a:graphic>
          </wp:inline>
        </w:drawing>
      </w:r>
    </w:p>
    <w:p w14:paraId="600F0BDD" w14:textId="63719BCF" w:rsidR="008E035D" w:rsidRDefault="008E035D" w:rsidP="008E035D">
      <w:pPr>
        <w:pStyle w:val="Caption"/>
      </w:pPr>
      <w:bookmarkStart w:id="61" w:name="_Toc26385209"/>
      <w:r>
        <w:t xml:space="preserve">Hình </w:t>
      </w:r>
      <w:fldSimple w:instr=" SEQ Hình \* ARABIC ">
        <w:r>
          <w:rPr>
            <w:noProof/>
          </w:rPr>
          <w:t>12</w:t>
        </w:r>
      </w:fldSimple>
      <w:r>
        <w:t xml:space="preserve"> Sơ đồ ERD</w:t>
      </w:r>
      <w:bookmarkEnd w:id="61"/>
    </w:p>
    <w:p w14:paraId="7FEBFE8E" w14:textId="1639112C" w:rsidR="00E53503" w:rsidRDefault="00E53503" w:rsidP="00A1542E">
      <w:pPr>
        <w:pStyle w:val="Tiumccp1"/>
      </w:pPr>
      <w:bookmarkStart w:id="62" w:name="_Toc26385624"/>
      <w:r>
        <w:t>5.3 ERD chuyển sang mô hình quan hệ</w:t>
      </w:r>
      <w:bookmarkEnd w:id="62"/>
    </w:p>
    <w:p w14:paraId="26548640" w14:textId="45D04583" w:rsidR="00E12AEE" w:rsidRDefault="00E12AEE" w:rsidP="00E12AEE">
      <w:pPr>
        <w:pStyle w:val="Nidungvnbn"/>
        <w:numPr>
          <w:ilvl w:val="0"/>
          <w:numId w:val="17"/>
        </w:numPr>
      </w:pPr>
      <w:r>
        <w:t xml:space="preserve">Nhân viên </w:t>
      </w:r>
      <w:r w:rsidRPr="00E12AEE">
        <w:rPr>
          <w:u w:val="single"/>
        </w:rPr>
        <w:t>(Mã nhân viên</w:t>
      </w:r>
      <w:r>
        <w:t>, chức vụ, tên nhân viên, ngày sinh, giới tính, địa chỉ, số CMND, số điện thoại)</w:t>
      </w:r>
    </w:p>
    <w:p w14:paraId="62079C03" w14:textId="29BF2337" w:rsidR="00836EEA" w:rsidRDefault="00836EEA" w:rsidP="00E12AEE">
      <w:pPr>
        <w:pStyle w:val="Nidungvnbn"/>
        <w:numPr>
          <w:ilvl w:val="0"/>
          <w:numId w:val="17"/>
        </w:numPr>
      </w:pPr>
      <w:r>
        <w:t>Tài khoản (</w:t>
      </w:r>
      <w:r w:rsidRPr="00836EEA">
        <w:rPr>
          <w:u w:val="single"/>
        </w:rPr>
        <w:t>Tên tài khoản</w:t>
      </w:r>
      <w:r>
        <w:t xml:space="preserve">, </w:t>
      </w:r>
      <w:r w:rsidRPr="00836EEA">
        <w:rPr>
          <w:u w:val="double"/>
        </w:rPr>
        <w:t>Mã nhân viên</w:t>
      </w:r>
      <w:r>
        <w:t>, mật khẩu)</w:t>
      </w:r>
    </w:p>
    <w:p w14:paraId="24B6B38C" w14:textId="2D884F84" w:rsidR="00836EEA" w:rsidRDefault="00836EEA" w:rsidP="00E12AEE">
      <w:pPr>
        <w:pStyle w:val="Nidungvnbn"/>
        <w:numPr>
          <w:ilvl w:val="0"/>
          <w:numId w:val="17"/>
        </w:numPr>
      </w:pPr>
      <w:r>
        <w:t>Vé (</w:t>
      </w:r>
      <w:r w:rsidRPr="00836EEA">
        <w:rPr>
          <w:u w:val="single"/>
        </w:rPr>
        <w:t>Mã vé</w:t>
      </w:r>
      <w:r>
        <w:t xml:space="preserve">, </w:t>
      </w:r>
      <w:r w:rsidRPr="00836EEA">
        <w:rPr>
          <w:u w:val="double"/>
        </w:rPr>
        <w:t>Mã nhân viên</w:t>
      </w:r>
      <w:r>
        <w:t xml:space="preserve">, </w:t>
      </w:r>
      <w:r w:rsidRPr="00836EEA">
        <w:rPr>
          <w:u w:val="double"/>
        </w:rPr>
        <w:t>Mã xe</w:t>
      </w:r>
      <w:r>
        <w:t>, SDT khách hàng, giờ khởi hàng, số ghế, tên chuyến, ngày bán, tên khách hàng, giá vé, số xe)</w:t>
      </w:r>
    </w:p>
    <w:p w14:paraId="028F5281" w14:textId="24202204" w:rsidR="00836EEA" w:rsidRDefault="00836EEA" w:rsidP="00E12AEE">
      <w:pPr>
        <w:pStyle w:val="Nidungvnbn"/>
        <w:numPr>
          <w:ilvl w:val="0"/>
          <w:numId w:val="17"/>
        </w:numPr>
      </w:pPr>
      <w:r>
        <w:t>Thông tin xe (</w:t>
      </w:r>
      <w:r w:rsidRPr="00836EEA">
        <w:rPr>
          <w:u w:val="single"/>
        </w:rPr>
        <w:t>Mã xe</w:t>
      </w:r>
      <w:r>
        <w:t xml:space="preserve">, </w:t>
      </w:r>
      <w:r w:rsidRPr="00836EEA">
        <w:rPr>
          <w:u w:val="double"/>
        </w:rPr>
        <w:t>Id</w:t>
      </w:r>
      <w:r>
        <w:t>, tên xe, số xe, số ghế)</w:t>
      </w:r>
    </w:p>
    <w:p w14:paraId="74314192" w14:textId="175CD32A" w:rsidR="00836EEA" w:rsidRDefault="00836EEA" w:rsidP="00E12AEE">
      <w:pPr>
        <w:pStyle w:val="Nidungvnbn"/>
        <w:numPr>
          <w:ilvl w:val="0"/>
          <w:numId w:val="17"/>
        </w:numPr>
      </w:pPr>
      <w:r>
        <w:t>Thông tin giờ chạy (</w:t>
      </w:r>
      <w:r w:rsidRPr="00836EEA">
        <w:rPr>
          <w:u w:val="single"/>
        </w:rPr>
        <w:t>Id</w:t>
      </w:r>
      <w:r>
        <w:t xml:space="preserve">, </w:t>
      </w:r>
      <w:r w:rsidRPr="00836EEA">
        <w:rPr>
          <w:u w:val="double"/>
        </w:rPr>
        <w:t>Mã tuyến</w:t>
      </w:r>
      <w:r>
        <w:t>, giờ)</w:t>
      </w:r>
    </w:p>
    <w:p w14:paraId="5F1DB4CB" w14:textId="1BD0D44D" w:rsidR="00836EEA" w:rsidRDefault="00836EEA" w:rsidP="00E12AEE">
      <w:pPr>
        <w:pStyle w:val="Nidungvnbn"/>
        <w:numPr>
          <w:ilvl w:val="0"/>
          <w:numId w:val="17"/>
        </w:numPr>
      </w:pPr>
      <w:r>
        <w:t>Tuyến xe (</w:t>
      </w:r>
      <w:r w:rsidRPr="00836EEA">
        <w:rPr>
          <w:u w:val="single"/>
        </w:rPr>
        <w:t>Mã tuyến</w:t>
      </w:r>
      <w:r>
        <w:t xml:space="preserve">, tên tuyến, giá vé, </w:t>
      </w:r>
      <w:r w:rsidRPr="00836EEA">
        <w:rPr>
          <w:u w:val="double"/>
        </w:rPr>
        <w:t>Mã nhân viên</w:t>
      </w:r>
      <w:r>
        <w:t>)</w:t>
      </w:r>
    </w:p>
    <w:p w14:paraId="356D4E1D" w14:textId="76001460" w:rsidR="000B2A26" w:rsidRDefault="000B2A26" w:rsidP="00E12AEE">
      <w:pPr>
        <w:pStyle w:val="Nidungvnbn"/>
        <w:numPr>
          <w:ilvl w:val="0"/>
          <w:numId w:val="17"/>
        </w:numPr>
      </w:pPr>
      <w:r>
        <w:t>Lương (</w:t>
      </w:r>
      <w:r w:rsidRPr="000B2A26">
        <w:rPr>
          <w:u w:val="single"/>
        </w:rPr>
        <w:t>Chức vụ</w:t>
      </w:r>
      <w:r>
        <w:t xml:space="preserve">, </w:t>
      </w:r>
      <w:r w:rsidRPr="00836EEA">
        <w:rPr>
          <w:u w:val="double"/>
        </w:rPr>
        <w:t>Mã nhân viên</w:t>
      </w:r>
      <w:r>
        <w:t xml:space="preserve">, </w:t>
      </w:r>
      <w:r w:rsidR="005C51C0">
        <w:t xml:space="preserve">tiền </w:t>
      </w:r>
      <w:r>
        <w:t>lương)</w:t>
      </w:r>
    </w:p>
    <w:p w14:paraId="377C6B94" w14:textId="77777777" w:rsidR="00680446" w:rsidRDefault="00680446" w:rsidP="00A1542E">
      <w:pPr>
        <w:pStyle w:val="Tiumccp1"/>
      </w:pPr>
    </w:p>
    <w:p w14:paraId="16A4059D" w14:textId="589637DC" w:rsidR="00A1542E" w:rsidRDefault="00A1542E" w:rsidP="00A1542E">
      <w:pPr>
        <w:pStyle w:val="Nidungvnbn"/>
      </w:pPr>
    </w:p>
    <w:p w14:paraId="597AED74" w14:textId="77777777" w:rsidR="004A7525" w:rsidRPr="00453AB1" w:rsidRDefault="004A7525" w:rsidP="004A7525">
      <w:pPr>
        <w:pStyle w:val="Chng"/>
      </w:pPr>
    </w:p>
    <w:p w14:paraId="1481F322" w14:textId="69B72F46" w:rsidR="004A7525" w:rsidRPr="00453AB1" w:rsidRDefault="004A7525" w:rsidP="004A7525">
      <w:pPr>
        <w:pStyle w:val="Chng"/>
      </w:pPr>
    </w:p>
    <w:p w14:paraId="0E6EF9E8" w14:textId="77777777" w:rsidR="004A7525" w:rsidRPr="00453AB1" w:rsidRDefault="004A7525" w:rsidP="004A7525">
      <w:pPr>
        <w:pStyle w:val="Chng"/>
      </w:pPr>
    </w:p>
    <w:p w14:paraId="3E739BBF" w14:textId="5BD28DFD" w:rsidR="00BB2B2A" w:rsidRPr="00B06888" w:rsidRDefault="00BB2B2A" w:rsidP="00B06888">
      <w:pPr>
        <w:pStyle w:val="Nidungvnbn"/>
        <w:ind w:firstLine="0"/>
        <w:rPr>
          <w:b/>
          <w:sz w:val="32"/>
          <w:szCs w:val="32"/>
        </w:rPr>
      </w:pPr>
    </w:p>
    <w:sectPr w:rsidR="00BB2B2A" w:rsidRPr="00B06888"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93484" w14:textId="77777777" w:rsidR="00FD2D98" w:rsidRDefault="00FD2D98" w:rsidP="00453AB1">
      <w:r>
        <w:separator/>
      </w:r>
    </w:p>
  </w:endnote>
  <w:endnote w:type="continuationSeparator" w:id="0">
    <w:p w14:paraId="34D00B01" w14:textId="77777777" w:rsidR="00FD2D98" w:rsidRDefault="00FD2D9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318F2" w14:textId="77777777" w:rsidR="00FD2D98" w:rsidRDefault="00FD2D98" w:rsidP="00453AB1">
      <w:r>
        <w:separator/>
      </w:r>
    </w:p>
  </w:footnote>
  <w:footnote w:type="continuationSeparator" w:id="0">
    <w:p w14:paraId="657E091D" w14:textId="77777777" w:rsidR="00FD2D98" w:rsidRDefault="00FD2D9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5C0EE" w14:textId="77777777" w:rsidR="00133787" w:rsidRDefault="00133787">
    <w:pPr>
      <w:pStyle w:val="Header"/>
      <w:jc w:val="center"/>
    </w:pPr>
  </w:p>
  <w:p w14:paraId="32A73C35" w14:textId="77777777" w:rsidR="00133787" w:rsidRDefault="001337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09545A25" w14:textId="56A26501" w:rsidR="00133787" w:rsidRDefault="00133787">
        <w:pPr>
          <w:pStyle w:val="Header"/>
          <w:jc w:val="center"/>
        </w:pPr>
        <w:r>
          <w:fldChar w:fldCharType="begin"/>
        </w:r>
        <w:r>
          <w:instrText xml:space="preserve"> PAGE   \* MERGEFORMAT </w:instrText>
        </w:r>
        <w:r>
          <w:fldChar w:fldCharType="separate"/>
        </w:r>
        <w:r w:rsidR="00C0070E">
          <w:rPr>
            <w:noProof/>
          </w:rPr>
          <w:t>iv</w:t>
        </w:r>
        <w:r>
          <w:rPr>
            <w:noProof/>
          </w:rPr>
          <w:fldChar w:fldCharType="end"/>
        </w:r>
      </w:p>
    </w:sdtContent>
  </w:sdt>
  <w:p w14:paraId="0412E336" w14:textId="77777777" w:rsidR="00133787" w:rsidRDefault="0013378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6908266" w14:textId="54EB96BF" w:rsidR="00133787" w:rsidRDefault="00133787">
        <w:pPr>
          <w:pStyle w:val="Header"/>
          <w:jc w:val="center"/>
        </w:pPr>
        <w:r>
          <w:fldChar w:fldCharType="begin"/>
        </w:r>
        <w:r>
          <w:instrText xml:space="preserve"> PAGE   \* MERGEFORMAT </w:instrText>
        </w:r>
        <w:r>
          <w:fldChar w:fldCharType="separate"/>
        </w:r>
        <w:r w:rsidR="00C0070E">
          <w:rPr>
            <w:noProof/>
          </w:rPr>
          <w:t>3</w:t>
        </w:r>
        <w:r>
          <w:rPr>
            <w:noProof/>
          </w:rPr>
          <w:fldChar w:fldCharType="end"/>
        </w:r>
      </w:p>
    </w:sdtContent>
  </w:sdt>
  <w:p w14:paraId="70E73315" w14:textId="77777777" w:rsidR="00133787" w:rsidRDefault="001337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A74"/>
    <w:multiLevelType w:val="hybridMultilevel"/>
    <w:tmpl w:val="7974F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623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D44011"/>
    <w:multiLevelType w:val="hybridMultilevel"/>
    <w:tmpl w:val="33ACA260"/>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F3B28"/>
    <w:multiLevelType w:val="hybridMultilevel"/>
    <w:tmpl w:val="F9329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A6039E"/>
    <w:multiLevelType w:val="multilevel"/>
    <w:tmpl w:val="ED0452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033530E"/>
    <w:multiLevelType w:val="multilevel"/>
    <w:tmpl w:val="EDAC75A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430B4D"/>
    <w:multiLevelType w:val="hybridMultilevel"/>
    <w:tmpl w:val="A8486196"/>
    <w:lvl w:ilvl="0" w:tplc="20522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526E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8E61CA2"/>
    <w:multiLevelType w:val="hybridMultilevel"/>
    <w:tmpl w:val="4F1C7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97ECC"/>
    <w:multiLevelType w:val="hybridMultilevel"/>
    <w:tmpl w:val="5A2E21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E6574C6"/>
    <w:multiLevelType w:val="hybridMultilevel"/>
    <w:tmpl w:val="250ED48A"/>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6" w15:restartNumberingAfterBreak="0">
    <w:nsid w:val="44F40E37"/>
    <w:multiLevelType w:val="hybridMultilevel"/>
    <w:tmpl w:val="12FA75B2"/>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17" w15:restartNumberingAfterBreak="0">
    <w:nsid w:val="467C40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8757C29"/>
    <w:multiLevelType w:val="hybridMultilevel"/>
    <w:tmpl w:val="270A0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74340E"/>
    <w:multiLevelType w:val="hybridMultilevel"/>
    <w:tmpl w:val="87DA476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1F00D6"/>
    <w:multiLevelType w:val="multilevel"/>
    <w:tmpl w:val="88C435E4"/>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A158BC"/>
    <w:multiLevelType w:val="hybridMultilevel"/>
    <w:tmpl w:val="3FF2A2B4"/>
    <w:lvl w:ilvl="0" w:tplc="FB2683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A6365A"/>
    <w:multiLevelType w:val="hybridMultilevel"/>
    <w:tmpl w:val="8CD68298"/>
    <w:lvl w:ilvl="0" w:tplc="3AA2BA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1266F"/>
    <w:multiLevelType w:val="hybridMultilevel"/>
    <w:tmpl w:val="606C73BC"/>
    <w:lvl w:ilvl="0" w:tplc="3AA2BA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211772"/>
    <w:multiLevelType w:val="hybridMultilevel"/>
    <w:tmpl w:val="42C01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E447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1926302"/>
    <w:multiLevelType w:val="hybridMultilevel"/>
    <w:tmpl w:val="30B8550E"/>
    <w:lvl w:ilvl="0" w:tplc="04090001">
      <w:start w:val="1"/>
      <w:numFmt w:val="bullet"/>
      <w:lvlText w:val=""/>
      <w:lvlJc w:val="left"/>
      <w:pPr>
        <w:ind w:left="20880" w:hanging="360"/>
      </w:pPr>
      <w:rPr>
        <w:rFonts w:ascii="Symbol" w:hAnsi="Symbol" w:hint="default"/>
      </w:rPr>
    </w:lvl>
    <w:lvl w:ilvl="1" w:tplc="04090003" w:tentative="1">
      <w:start w:val="1"/>
      <w:numFmt w:val="bullet"/>
      <w:lvlText w:val="o"/>
      <w:lvlJc w:val="left"/>
      <w:pPr>
        <w:ind w:left="21600" w:hanging="360"/>
      </w:pPr>
      <w:rPr>
        <w:rFonts w:ascii="Courier New" w:hAnsi="Courier New" w:cs="Courier New" w:hint="default"/>
      </w:rPr>
    </w:lvl>
    <w:lvl w:ilvl="2" w:tplc="04090005" w:tentative="1">
      <w:start w:val="1"/>
      <w:numFmt w:val="bullet"/>
      <w:lvlText w:val=""/>
      <w:lvlJc w:val="left"/>
      <w:pPr>
        <w:ind w:left="22320" w:hanging="360"/>
      </w:pPr>
      <w:rPr>
        <w:rFonts w:ascii="Wingdings" w:hAnsi="Wingdings" w:hint="default"/>
      </w:rPr>
    </w:lvl>
    <w:lvl w:ilvl="3" w:tplc="04090001" w:tentative="1">
      <w:start w:val="1"/>
      <w:numFmt w:val="bullet"/>
      <w:lvlText w:val=""/>
      <w:lvlJc w:val="left"/>
      <w:pPr>
        <w:ind w:left="23040" w:hanging="360"/>
      </w:pPr>
      <w:rPr>
        <w:rFonts w:ascii="Symbol" w:hAnsi="Symbol" w:hint="default"/>
      </w:rPr>
    </w:lvl>
    <w:lvl w:ilvl="4" w:tplc="04090003" w:tentative="1">
      <w:start w:val="1"/>
      <w:numFmt w:val="bullet"/>
      <w:lvlText w:val="o"/>
      <w:lvlJc w:val="left"/>
      <w:pPr>
        <w:ind w:left="23760" w:hanging="360"/>
      </w:pPr>
      <w:rPr>
        <w:rFonts w:ascii="Courier New" w:hAnsi="Courier New" w:cs="Courier New" w:hint="default"/>
      </w:rPr>
    </w:lvl>
    <w:lvl w:ilvl="5" w:tplc="04090005" w:tentative="1">
      <w:start w:val="1"/>
      <w:numFmt w:val="bullet"/>
      <w:lvlText w:val=""/>
      <w:lvlJc w:val="left"/>
      <w:pPr>
        <w:ind w:left="24480" w:hanging="360"/>
      </w:pPr>
      <w:rPr>
        <w:rFonts w:ascii="Wingdings" w:hAnsi="Wingdings" w:hint="default"/>
      </w:rPr>
    </w:lvl>
    <w:lvl w:ilvl="6" w:tplc="04090001" w:tentative="1">
      <w:start w:val="1"/>
      <w:numFmt w:val="bullet"/>
      <w:lvlText w:val=""/>
      <w:lvlJc w:val="left"/>
      <w:pPr>
        <w:ind w:left="25200" w:hanging="360"/>
      </w:pPr>
      <w:rPr>
        <w:rFonts w:ascii="Symbol" w:hAnsi="Symbol" w:hint="default"/>
      </w:rPr>
    </w:lvl>
    <w:lvl w:ilvl="7" w:tplc="04090003" w:tentative="1">
      <w:start w:val="1"/>
      <w:numFmt w:val="bullet"/>
      <w:lvlText w:val="o"/>
      <w:lvlJc w:val="left"/>
      <w:pPr>
        <w:ind w:left="25920" w:hanging="360"/>
      </w:pPr>
      <w:rPr>
        <w:rFonts w:ascii="Courier New" w:hAnsi="Courier New" w:cs="Courier New" w:hint="default"/>
      </w:rPr>
    </w:lvl>
    <w:lvl w:ilvl="8" w:tplc="04090005" w:tentative="1">
      <w:start w:val="1"/>
      <w:numFmt w:val="bullet"/>
      <w:lvlText w:val=""/>
      <w:lvlJc w:val="left"/>
      <w:pPr>
        <w:ind w:left="26640" w:hanging="360"/>
      </w:pPr>
      <w:rPr>
        <w:rFonts w:ascii="Wingdings" w:hAnsi="Wingdings" w:hint="default"/>
      </w:r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E2C89"/>
    <w:multiLevelType w:val="hybridMultilevel"/>
    <w:tmpl w:val="6B54ECB4"/>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32" w15:restartNumberingAfterBreak="0">
    <w:nsid w:val="6F8168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2"/>
  </w:num>
  <w:num w:numId="3">
    <w:abstractNumId w:val="30"/>
  </w:num>
  <w:num w:numId="4">
    <w:abstractNumId w:val="35"/>
  </w:num>
  <w:num w:numId="5">
    <w:abstractNumId w:val="1"/>
  </w:num>
  <w:num w:numId="6">
    <w:abstractNumId w:val="6"/>
  </w:num>
  <w:num w:numId="7">
    <w:abstractNumId w:val="25"/>
  </w:num>
  <w:num w:numId="8">
    <w:abstractNumId w:val="33"/>
  </w:num>
  <w:num w:numId="9">
    <w:abstractNumId w:val="3"/>
  </w:num>
  <w:num w:numId="10">
    <w:abstractNumId w:val="13"/>
  </w:num>
  <w:num w:numId="11">
    <w:abstractNumId w:val="34"/>
  </w:num>
  <w:num w:numId="12">
    <w:abstractNumId w:val="8"/>
  </w:num>
  <w:num w:numId="13">
    <w:abstractNumId w:val="9"/>
  </w:num>
  <w:num w:numId="14">
    <w:abstractNumId w:val="10"/>
  </w:num>
  <w:num w:numId="15">
    <w:abstractNumId w:val="23"/>
  </w:num>
  <w:num w:numId="16">
    <w:abstractNumId w:val="21"/>
  </w:num>
  <w:num w:numId="17">
    <w:abstractNumId w:val="12"/>
  </w:num>
  <w:num w:numId="18">
    <w:abstractNumId w:val="18"/>
  </w:num>
  <w:num w:numId="19">
    <w:abstractNumId w:val="7"/>
  </w:num>
  <w:num w:numId="20">
    <w:abstractNumId w:val="14"/>
  </w:num>
  <w:num w:numId="21">
    <w:abstractNumId w:val="19"/>
  </w:num>
  <w:num w:numId="22">
    <w:abstractNumId w:val="31"/>
  </w:num>
  <w:num w:numId="23">
    <w:abstractNumId w:val="5"/>
  </w:num>
  <w:num w:numId="24">
    <w:abstractNumId w:val="15"/>
  </w:num>
  <w:num w:numId="25">
    <w:abstractNumId w:val="16"/>
  </w:num>
  <w:num w:numId="26">
    <w:abstractNumId w:val="29"/>
  </w:num>
  <w:num w:numId="27">
    <w:abstractNumId w:val="0"/>
  </w:num>
  <w:num w:numId="28">
    <w:abstractNumId w:val="26"/>
  </w:num>
  <w:num w:numId="29">
    <w:abstractNumId w:val="20"/>
  </w:num>
  <w:num w:numId="30">
    <w:abstractNumId w:val="24"/>
  </w:num>
  <w:num w:numId="31">
    <w:abstractNumId w:val="4"/>
  </w:num>
  <w:num w:numId="32">
    <w:abstractNumId w:val="32"/>
  </w:num>
  <w:num w:numId="33">
    <w:abstractNumId w:val="17"/>
  </w:num>
  <w:num w:numId="34">
    <w:abstractNumId w:val="28"/>
  </w:num>
  <w:num w:numId="35">
    <w:abstractNumId w:val="1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6C"/>
    <w:rsid w:val="00000FCE"/>
    <w:rsid w:val="00011960"/>
    <w:rsid w:val="00024496"/>
    <w:rsid w:val="00047342"/>
    <w:rsid w:val="00065163"/>
    <w:rsid w:val="00096088"/>
    <w:rsid w:val="00097695"/>
    <w:rsid w:val="000B2A26"/>
    <w:rsid w:val="000D0FA8"/>
    <w:rsid w:val="000E37A1"/>
    <w:rsid w:val="0010075B"/>
    <w:rsid w:val="00111ED1"/>
    <w:rsid w:val="00125EED"/>
    <w:rsid w:val="00133787"/>
    <w:rsid w:val="00137133"/>
    <w:rsid w:val="001C2C92"/>
    <w:rsid w:val="00207DC2"/>
    <w:rsid w:val="002406F2"/>
    <w:rsid w:val="00250780"/>
    <w:rsid w:val="00252F26"/>
    <w:rsid w:val="00257371"/>
    <w:rsid w:val="002759F9"/>
    <w:rsid w:val="00291721"/>
    <w:rsid w:val="002D4629"/>
    <w:rsid w:val="002D5E24"/>
    <w:rsid w:val="002D6CB3"/>
    <w:rsid w:val="002D796D"/>
    <w:rsid w:val="002E30CA"/>
    <w:rsid w:val="002F06E9"/>
    <w:rsid w:val="003218FF"/>
    <w:rsid w:val="00321F31"/>
    <w:rsid w:val="003230DB"/>
    <w:rsid w:val="00337EC9"/>
    <w:rsid w:val="00344E1B"/>
    <w:rsid w:val="00350655"/>
    <w:rsid w:val="003522BF"/>
    <w:rsid w:val="00352716"/>
    <w:rsid w:val="003668E6"/>
    <w:rsid w:val="003B1524"/>
    <w:rsid w:val="003E3342"/>
    <w:rsid w:val="00403F9E"/>
    <w:rsid w:val="00407517"/>
    <w:rsid w:val="004368C1"/>
    <w:rsid w:val="00436D0F"/>
    <w:rsid w:val="00453AB1"/>
    <w:rsid w:val="004673FD"/>
    <w:rsid w:val="0047772B"/>
    <w:rsid w:val="00482963"/>
    <w:rsid w:val="004A7525"/>
    <w:rsid w:val="004A7C39"/>
    <w:rsid w:val="004B7EB0"/>
    <w:rsid w:val="004C31DF"/>
    <w:rsid w:val="004E3C16"/>
    <w:rsid w:val="004E7CFD"/>
    <w:rsid w:val="004F55D7"/>
    <w:rsid w:val="005067C1"/>
    <w:rsid w:val="00536905"/>
    <w:rsid w:val="00566CB3"/>
    <w:rsid w:val="0059006C"/>
    <w:rsid w:val="00591ECD"/>
    <w:rsid w:val="00593511"/>
    <w:rsid w:val="00594A25"/>
    <w:rsid w:val="0059768B"/>
    <w:rsid w:val="005A3780"/>
    <w:rsid w:val="005C51C0"/>
    <w:rsid w:val="005D5C20"/>
    <w:rsid w:val="005D63E9"/>
    <w:rsid w:val="005E4958"/>
    <w:rsid w:val="005F0B1D"/>
    <w:rsid w:val="0060028B"/>
    <w:rsid w:val="006039AB"/>
    <w:rsid w:val="0060634E"/>
    <w:rsid w:val="00611A6A"/>
    <w:rsid w:val="006372F5"/>
    <w:rsid w:val="00640386"/>
    <w:rsid w:val="00640DCA"/>
    <w:rsid w:val="0064189C"/>
    <w:rsid w:val="00644A1F"/>
    <w:rsid w:val="00650D6A"/>
    <w:rsid w:val="00655E5C"/>
    <w:rsid w:val="00666D7D"/>
    <w:rsid w:val="006718CC"/>
    <w:rsid w:val="00680446"/>
    <w:rsid w:val="00683316"/>
    <w:rsid w:val="006B3285"/>
    <w:rsid w:val="006C0B29"/>
    <w:rsid w:val="006E4214"/>
    <w:rsid w:val="006E601A"/>
    <w:rsid w:val="007174A4"/>
    <w:rsid w:val="00737340"/>
    <w:rsid w:val="0077658E"/>
    <w:rsid w:val="00791715"/>
    <w:rsid w:val="00791EED"/>
    <w:rsid w:val="007A2D45"/>
    <w:rsid w:val="007B1A23"/>
    <w:rsid w:val="007B7FF5"/>
    <w:rsid w:val="007C5AAD"/>
    <w:rsid w:val="007E4F87"/>
    <w:rsid w:val="007E6AB9"/>
    <w:rsid w:val="007E7FF7"/>
    <w:rsid w:val="00836EEA"/>
    <w:rsid w:val="00843606"/>
    <w:rsid w:val="0086614F"/>
    <w:rsid w:val="00867C2D"/>
    <w:rsid w:val="008775A8"/>
    <w:rsid w:val="00880D36"/>
    <w:rsid w:val="008A0321"/>
    <w:rsid w:val="008B41AA"/>
    <w:rsid w:val="008B5379"/>
    <w:rsid w:val="008D3124"/>
    <w:rsid w:val="008D56E8"/>
    <w:rsid w:val="008E035D"/>
    <w:rsid w:val="008E1495"/>
    <w:rsid w:val="008E6453"/>
    <w:rsid w:val="00942B81"/>
    <w:rsid w:val="0094631C"/>
    <w:rsid w:val="00947FAA"/>
    <w:rsid w:val="009A5B69"/>
    <w:rsid w:val="009B3439"/>
    <w:rsid w:val="009C47CC"/>
    <w:rsid w:val="00A044A3"/>
    <w:rsid w:val="00A10637"/>
    <w:rsid w:val="00A1542E"/>
    <w:rsid w:val="00A34349"/>
    <w:rsid w:val="00A6294C"/>
    <w:rsid w:val="00AB3FA0"/>
    <w:rsid w:val="00AD22A8"/>
    <w:rsid w:val="00AE6686"/>
    <w:rsid w:val="00AF2E69"/>
    <w:rsid w:val="00AF7FF7"/>
    <w:rsid w:val="00B05B96"/>
    <w:rsid w:val="00B06888"/>
    <w:rsid w:val="00B118C8"/>
    <w:rsid w:val="00B30A0B"/>
    <w:rsid w:val="00B62922"/>
    <w:rsid w:val="00B6719B"/>
    <w:rsid w:val="00B8489D"/>
    <w:rsid w:val="00B87075"/>
    <w:rsid w:val="00BB2B2A"/>
    <w:rsid w:val="00BB4897"/>
    <w:rsid w:val="00BE18B0"/>
    <w:rsid w:val="00BF5F4E"/>
    <w:rsid w:val="00C0070E"/>
    <w:rsid w:val="00C06A0C"/>
    <w:rsid w:val="00C13CFC"/>
    <w:rsid w:val="00C150AF"/>
    <w:rsid w:val="00C56904"/>
    <w:rsid w:val="00C70A1B"/>
    <w:rsid w:val="00C728DC"/>
    <w:rsid w:val="00C74788"/>
    <w:rsid w:val="00C75086"/>
    <w:rsid w:val="00CA1C39"/>
    <w:rsid w:val="00CB4A34"/>
    <w:rsid w:val="00CC10F7"/>
    <w:rsid w:val="00CD13EC"/>
    <w:rsid w:val="00CE5555"/>
    <w:rsid w:val="00CE6BD4"/>
    <w:rsid w:val="00D07246"/>
    <w:rsid w:val="00D34D21"/>
    <w:rsid w:val="00D3736D"/>
    <w:rsid w:val="00D42E19"/>
    <w:rsid w:val="00DB7595"/>
    <w:rsid w:val="00DC2276"/>
    <w:rsid w:val="00DD74FD"/>
    <w:rsid w:val="00DE3151"/>
    <w:rsid w:val="00E00BCA"/>
    <w:rsid w:val="00E12AEE"/>
    <w:rsid w:val="00E45DE9"/>
    <w:rsid w:val="00E53503"/>
    <w:rsid w:val="00E619A8"/>
    <w:rsid w:val="00E70BFF"/>
    <w:rsid w:val="00E73E69"/>
    <w:rsid w:val="00E766EA"/>
    <w:rsid w:val="00EC2CA3"/>
    <w:rsid w:val="00EC547A"/>
    <w:rsid w:val="00EF5E52"/>
    <w:rsid w:val="00F10351"/>
    <w:rsid w:val="00F35BCC"/>
    <w:rsid w:val="00F424A7"/>
    <w:rsid w:val="00F6183C"/>
    <w:rsid w:val="00F8021B"/>
    <w:rsid w:val="00FA0719"/>
    <w:rsid w:val="00FA5578"/>
    <w:rsid w:val="00FD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4C14"/>
  <w15:docId w15:val="{DDD7E7C1-A922-4E00-9B64-E63118EF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C5AA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D:\HK1-2019\BTL_CNPM\51702098_5170208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24E07-304E-4410-87D7-75EC7339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51702098_51702086.dotx</Template>
  <TotalTime>830</TotalTime>
  <Pages>1</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Hải Nguyễn Thanh</dc:creator>
  <cp:lastModifiedBy>Hải Nguyễn Thanh</cp:lastModifiedBy>
  <cp:revision>89</cp:revision>
  <dcterms:created xsi:type="dcterms:W3CDTF">2019-09-06T16:18:00Z</dcterms:created>
  <dcterms:modified xsi:type="dcterms:W3CDTF">2019-12-04T13:58:00Z</dcterms:modified>
</cp:coreProperties>
</file>